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E1B7E" w14:textId="5845D58D" w:rsidR="00D12F49" w:rsidRPr="004E45AA" w:rsidRDefault="00F6259A" w:rsidP="00A13B99">
      <w:pPr>
        <w:pStyle w:val="Footer"/>
        <w:jc w:val="center"/>
        <w:rPr>
          <w:rFonts w:asciiTheme="minorHAnsi" w:hAnsiTheme="minorHAnsi" w:cstheme="minorHAnsi"/>
          <w:b/>
        </w:rPr>
      </w:pPr>
      <w:r w:rsidRPr="004E45AA">
        <w:rPr>
          <w:rFonts w:asciiTheme="minorHAnsi" w:hAnsiTheme="minorHAnsi" w:cstheme="minorHAnsi"/>
          <w:bCs/>
        </w:rPr>
        <w:t>Mohammad Aman</w:t>
      </w:r>
      <w:r w:rsidR="006E25F1" w:rsidRPr="004E45AA">
        <w:rPr>
          <w:rFonts w:asciiTheme="minorHAnsi" w:hAnsiTheme="minorHAnsi" w:cstheme="minorHAnsi"/>
          <w:bCs/>
        </w:rPr>
        <w:t xml:space="preserve"> (Developer)</w:t>
      </w:r>
    </w:p>
    <w:p w14:paraId="508BE198" w14:textId="597E4D7E" w:rsidR="006D5929" w:rsidRPr="004E45AA" w:rsidRDefault="00857BC4" w:rsidP="00A13B99">
      <w:pPr>
        <w:pBdr>
          <w:bottom w:val="single" w:sz="12" w:space="1" w:color="auto"/>
        </w:pBdr>
        <w:jc w:val="center"/>
        <w:rPr>
          <w:rFonts w:asciiTheme="minorHAnsi" w:hAnsiTheme="minorHAnsi" w:cstheme="minorHAnsi"/>
          <w:b/>
        </w:rPr>
      </w:pPr>
      <w:r w:rsidRPr="004E45AA">
        <w:rPr>
          <w:rFonts w:asciiTheme="minorHAnsi" w:hAnsiTheme="minorHAnsi" w:cstheme="minorHAnsi"/>
          <w:bCs/>
        </w:rPr>
        <w:t xml:space="preserve"> </w:t>
      </w:r>
      <w:r w:rsidR="00D12F49" w:rsidRPr="004E45AA">
        <w:rPr>
          <w:rFonts w:asciiTheme="minorHAnsi" w:hAnsiTheme="minorHAnsi" w:cstheme="minorHAnsi"/>
          <w:bCs/>
        </w:rPr>
        <w:t>+</w:t>
      </w:r>
      <w:r w:rsidR="00A13B99" w:rsidRPr="004E45AA">
        <w:rPr>
          <w:rFonts w:asciiTheme="minorHAnsi" w:hAnsiTheme="minorHAnsi" w:cstheme="minorHAnsi"/>
          <w:bCs/>
        </w:rPr>
        <w:t xml:space="preserve"> </w:t>
      </w:r>
      <w:r w:rsidR="00D12F49" w:rsidRPr="004E45AA">
        <w:rPr>
          <w:rFonts w:asciiTheme="minorHAnsi" w:hAnsiTheme="minorHAnsi" w:cstheme="minorHAnsi"/>
          <w:bCs/>
        </w:rPr>
        <w:t>9</w:t>
      </w:r>
      <w:r w:rsidR="00720CF8" w:rsidRPr="004E45AA">
        <w:rPr>
          <w:rFonts w:asciiTheme="minorHAnsi" w:hAnsiTheme="minorHAnsi" w:cstheme="minorHAnsi"/>
          <w:bCs/>
        </w:rPr>
        <w:t>66 -</w:t>
      </w:r>
      <w:r w:rsidR="007526C7" w:rsidRPr="004E45AA">
        <w:rPr>
          <w:rFonts w:asciiTheme="minorHAnsi" w:hAnsiTheme="minorHAnsi" w:cstheme="minorHAnsi"/>
          <w:bCs/>
        </w:rPr>
        <w:t xml:space="preserve"> </w:t>
      </w:r>
      <w:r w:rsidR="00A13B99" w:rsidRPr="004E45AA">
        <w:rPr>
          <w:rFonts w:asciiTheme="minorHAnsi" w:hAnsiTheme="minorHAnsi" w:cstheme="minorHAnsi"/>
          <w:bCs/>
        </w:rPr>
        <w:t>509708220</w:t>
      </w:r>
    </w:p>
    <w:p w14:paraId="4D91B027" w14:textId="258BC1A3" w:rsidR="00C144DF" w:rsidRPr="004E45AA" w:rsidRDefault="00720CF8" w:rsidP="00A13B99">
      <w:pPr>
        <w:pBdr>
          <w:bottom w:val="single" w:sz="12" w:space="1" w:color="auto"/>
        </w:pBdr>
        <w:jc w:val="center"/>
        <w:rPr>
          <w:rFonts w:asciiTheme="minorHAnsi" w:hAnsiTheme="minorHAnsi" w:cstheme="minorHAnsi"/>
        </w:rPr>
      </w:pPr>
      <w:r w:rsidRPr="004E45AA">
        <w:rPr>
          <w:rFonts w:asciiTheme="minorHAnsi" w:hAnsiTheme="minorHAnsi" w:cstheme="minorHAnsi"/>
        </w:rPr>
        <w:t>aman39attari@gmail.com</w:t>
      </w:r>
    </w:p>
    <w:p w14:paraId="691F99EA" w14:textId="53F1A3E4" w:rsidR="009D1694" w:rsidRPr="004E45AA" w:rsidRDefault="009E3438" w:rsidP="00A13B99">
      <w:pPr>
        <w:pBdr>
          <w:bottom w:val="single" w:sz="12" w:space="1" w:color="auto"/>
        </w:pBdr>
        <w:jc w:val="center"/>
        <w:rPr>
          <w:rFonts w:asciiTheme="minorHAnsi" w:hAnsiTheme="minorHAnsi" w:cstheme="minorHAnsi"/>
        </w:rPr>
      </w:pPr>
      <w:r>
        <w:rPr>
          <w:rFonts w:asciiTheme="minorHAnsi" w:hAnsiTheme="minorHAnsi" w:cstheme="minorHAnsi"/>
        </w:rPr>
        <w:t>Riyadh</w:t>
      </w:r>
      <w:r w:rsidR="00A13B99" w:rsidRPr="004E45AA">
        <w:rPr>
          <w:rFonts w:asciiTheme="minorHAnsi" w:hAnsiTheme="minorHAnsi" w:cstheme="minorHAnsi"/>
        </w:rPr>
        <w:t xml:space="preserve"> KSA</w:t>
      </w:r>
    </w:p>
    <w:p w14:paraId="0F517031" w14:textId="77777777" w:rsidR="00C31804" w:rsidRPr="004E45AA" w:rsidRDefault="00C31804" w:rsidP="00C31804">
      <w:pPr>
        <w:rPr>
          <w:rFonts w:asciiTheme="minorHAnsi" w:hAnsiTheme="minorHAnsi" w:cstheme="minorHAnsi"/>
        </w:rPr>
      </w:pPr>
    </w:p>
    <w:p w14:paraId="6FB71C6A" w14:textId="7001BD6C" w:rsidR="00A13B99" w:rsidRDefault="0035001C" w:rsidP="0035001C">
      <w:pPr>
        <w:rPr>
          <w:rFonts w:asciiTheme="minorHAnsi" w:hAnsiTheme="minorHAnsi" w:cstheme="minorHAnsi"/>
          <w:bCs/>
        </w:rPr>
      </w:pPr>
      <w:r w:rsidRPr="0035001C">
        <w:rPr>
          <w:rFonts w:asciiTheme="minorHAnsi" w:hAnsiTheme="minorHAnsi" w:cstheme="minorHAnsi"/>
          <w:b/>
        </w:rPr>
        <w:t>9+ years of experience</w:t>
      </w:r>
      <w:r w:rsidRPr="0035001C">
        <w:rPr>
          <w:rFonts w:asciiTheme="minorHAnsi" w:hAnsiTheme="minorHAnsi" w:cstheme="minorHAnsi"/>
          <w:bCs/>
        </w:rPr>
        <w:t xml:space="preserve"> as </w:t>
      </w:r>
      <w:r>
        <w:rPr>
          <w:rFonts w:asciiTheme="minorHAnsi" w:hAnsiTheme="minorHAnsi" w:cstheme="minorHAnsi"/>
          <w:bCs/>
        </w:rPr>
        <w:t>I</w:t>
      </w:r>
      <w:r w:rsidRPr="0035001C">
        <w:rPr>
          <w:rFonts w:asciiTheme="minorHAnsi" w:hAnsiTheme="minorHAnsi" w:cstheme="minorHAnsi"/>
          <w:bCs/>
        </w:rPr>
        <w:t>ntegration</w:t>
      </w:r>
      <w:r>
        <w:rPr>
          <w:rFonts w:asciiTheme="minorHAnsi" w:hAnsiTheme="minorHAnsi" w:cstheme="minorHAnsi"/>
          <w:bCs/>
        </w:rPr>
        <w:t xml:space="preserve"> Developer, Digital Specialist/ShareP</w:t>
      </w:r>
      <w:r w:rsidRPr="0035001C">
        <w:rPr>
          <w:rFonts w:asciiTheme="minorHAnsi" w:hAnsiTheme="minorHAnsi" w:cstheme="minorHAnsi"/>
          <w:bCs/>
        </w:rPr>
        <w:t xml:space="preserve">oint Developer, Backend </w:t>
      </w:r>
      <w:r>
        <w:rPr>
          <w:rFonts w:asciiTheme="minorHAnsi" w:hAnsiTheme="minorHAnsi" w:cstheme="minorHAnsi"/>
          <w:bCs/>
        </w:rPr>
        <w:t>D</w:t>
      </w:r>
      <w:r w:rsidRPr="0035001C">
        <w:rPr>
          <w:rFonts w:asciiTheme="minorHAnsi" w:hAnsiTheme="minorHAnsi" w:cstheme="minorHAnsi"/>
          <w:bCs/>
        </w:rPr>
        <w:t xml:space="preserve">eveloper, </w:t>
      </w:r>
      <w:r w:rsidR="00C93172">
        <w:rPr>
          <w:rFonts w:asciiTheme="minorHAnsi" w:hAnsiTheme="minorHAnsi" w:cstheme="minorHAnsi"/>
          <w:bCs/>
        </w:rPr>
        <w:t xml:space="preserve">Full Stack Developer, </w:t>
      </w:r>
      <w:bookmarkStart w:id="0" w:name="_GoBack"/>
      <w:bookmarkEnd w:id="0"/>
      <w:r w:rsidRPr="0035001C">
        <w:rPr>
          <w:rFonts w:asciiTheme="minorHAnsi" w:hAnsiTheme="minorHAnsi" w:cstheme="minorHAnsi"/>
          <w:bCs/>
        </w:rPr>
        <w:t>Web Developer,</w:t>
      </w:r>
      <w:r>
        <w:rPr>
          <w:rFonts w:asciiTheme="minorHAnsi" w:hAnsiTheme="minorHAnsi" w:cstheme="minorHAnsi"/>
          <w:bCs/>
        </w:rPr>
        <w:t xml:space="preserve"> </w:t>
      </w:r>
      <w:r w:rsidRPr="0035001C">
        <w:rPr>
          <w:rFonts w:asciiTheme="minorHAnsi" w:hAnsiTheme="minorHAnsi" w:cstheme="minorHAnsi"/>
          <w:bCs/>
        </w:rPr>
        <w:t>REST API/SOAP/</w:t>
      </w:r>
      <w:r>
        <w:rPr>
          <w:rFonts w:asciiTheme="minorHAnsi" w:hAnsiTheme="minorHAnsi" w:cstheme="minorHAnsi"/>
          <w:bCs/>
        </w:rPr>
        <w:t>Micro</w:t>
      </w:r>
      <w:r w:rsidRPr="0035001C">
        <w:rPr>
          <w:rFonts w:asciiTheme="minorHAnsi" w:hAnsiTheme="minorHAnsi" w:cstheme="minorHAnsi"/>
          <w:bCs/>
        </w:rPr>
        <w:t>services</w:t>
      </w:r>
      <w:r>
        <w:rPr>
          <w:rFonts w:asciiTheme="minorHAnsi" w:hAnsiTheme="minorHAnsi" w:cstheme="minorHAnsi"/>
          <w:bCs/>
        </w:rPr>
        <w:t xml:space="preserve"> Developer</w:t>
      </w:r>
      <w:r w:rsidRPr="0035001C">
        <w:rPr>
          <w:rFonts w:asciiTheme="minorHAnsi" w:hAnsiTheme="minorHAnsi" w:cstheme="minorHAnsi"/>
          <w:bCs/>
        </w:rPr>
        <w:t xml:space="preserve"> using .net, </w:t>
      </w:r>
      <w:r>
        <w:rPr>
          <w:rFonts w:asciiTheme="minorHAnsi" w:hAnsiTheme="minorHAnsi" w:cstheme="minorHAnsi"/>
          <w:bCs/>
        </w:rPr>
        <w:t>ShareP</w:t>
      </w:r>
      <w:r w:rsidRPr="0035001C">
        <w:rPr>
          <w:rFonts w:asciiTheme="minorHAnsi" w:hAnsiTheme="minorHAnsi" w:cstheme="minorHAnsi"/>
          <w:bCs/>
        </w:rPr>
        <w:t xml:space="preserve">oint, </w:t>
      </w:r>
      <w:r>
        <w:rPr>
          <w:rFonts w:asciiTheme="minorHAnsi" w:hAnsiTheme="minorHAnsi" w:cstheme="minorHAnsi"/>
          <w:bCs/>
        </w:rPr>
        <w:t xml:space="preserve">PHP </w:t>
      </w:r>
      <w:r w:rsidRPr="0035001C">
        <w:rPr>
          <w:rFonts w:asciiTheme="minorHAnsi" w:hAnsiTheme="minorHAnsi" w:cstheme="minorHAnsi"/>
          <w:bCs/>
        </w:rPr>
        <w:t>(Laravel, Codeigniter, CakePHP, Symfony, YII, Magento, Opencart, Wordpress), Python(Flask, Django), JavaScript(JQuery, React, Angular, Vue) followed by SDLC (Agile and Waterfall)</w:t>
      </w:r>
      <w:r>
        <w:rPr>
          <w:rFonts w:asciiTheme="minorHAnsi" w:hAnsiTheme="minorHAnsi" w:cstheme="minorHAnsi"/>
          <w:bCs/>
        </w:rPr>
        <w:t>.</w:t>
      </w:r>
    </w:p>
    <w:p w14:paraId="54765590" w14:textId="77777777" w:rsidR="0035001C" w:rsidRPr="004E45AA" w:rsidRDefault="0035001C" w:rsidP="0035001C">
      <w:pPr>
        <w:rPr>
          <w:rFonts w:asciiTheme="minorHAnsi" w:hAnsiTheme="minorHAnsi" w:cstheme="minorHAnsi"/>
          <w:b/>
        </w:rPr>
      </w:pPr>
    </w:p>
    <w:p w14:paraId="1E0F8E41" w14:textId="77777777" w:rsidR="00090719" w:rsidRPr="004E45AA" w:rsidRDefault="00090719" w:rsidP="00BE450C">
      <w:pPr>
        <w:rPr>
          <w:rFonts w:asciiTheme="minorHAnsi" w:hAnsiTheme="minorHAnsi" w:cstheme="minorHAnsi"/>
          <w:b/>
          <w:color w:val="4472C4" w:themeColor="accent1"/>
        </w:rPr>
      </w:pPr>
      <w:r w:rsidRPr="004E45AA">
        <w:rPr>
          <w:rFonts w:asciiTheme="minorHAnsi" w:hAnsiTheme="minorHAnsi" w:cstheme="minorHAnsi"/>
          <w:b/>
          <w:color w:val="4472C4" w:themeColor="accent1"/>
        </w:rPr>
        <w:t xml:space="preserve">PROFESSIONAL </w:t>
      </w:r>
      <w:r w:rsidR="004C2040" w:rsidRPr="004E45AA">
        <w:rPr>
          <w:rFonts w:asciiTheme="minorHAnsi" w:hAnsiTheme="minorHAnsi" w:cstheme="minorHAnsi"/>
          <w:b/>
          <w:color w:val="4472C4" w:themeColor="accent1"/>
        </w:rPr>
        <w:t>SUMMARY</w:t>
      </w:r>
    </w:p>
    <w:p w14:paraId="1C3416DF" w14:textId="77777777" w:rsidR="002903D4" w:rsidRPr="004E45AA" w:rsidRDefault="002903D4" w:rsidP="00BE450C">
      <w:pPr>
        <w:rPr>
          <w:rFonts w:asciiTheme="minorHAnsi" w:hAnsiTheme="minorHAnsi" w:cstheme="minorHAnsi"/>
          <w:b/>
          <w:color w:val="4472C4" w:themeColor="accent1"/>
        </w:rPr>
      </w:pPr>
    </w:p>
    <w:p w14:paraId="7399A61B" w14:textId="5ABD6A33" w:rsidR="00D959F3" w:rsidRPr="004E45AA" w:rsidRDefault="00D85EE2" w:rsidP="0035001C">
      <w:pPr>
        <w:pStyle w:val="ListParagraph"/>
        <w:numPr>
          <w:ilvl w:val="0"/>
          <w:numId w:val="8"/>
        </w:numPr>
        <w:rPr>
          <w:rFonts w:asciiTheme="minorHAnsi" w:hAnsiTheme="minorHAnsi" w:cstheme="minorHAnsi"/>
          <w:sz w:val="24"/>
          <w:szCs w:val="24"/>
        </w:rPr>
      </w:pPr>
      <w:r w:rsidRPr="004E45AA">
        <w:rPr>
          <w:rFonts w:asciiTheme="minorHAnsi" w:hAnsiTheme="minorHAnsi" w:cstheme="minorHAnsi"/>
          <w:sz w:val="24"/>
          <w:szCs w:val="24"/>
        </w:rPr>
        <w:t xml:space="preserve">More than </w:t>
      </w:r>
      <w:r w:rsidR="00205F14">
        <w:rPr>
          <w:rFonts w:asciiTheme="minorHAnsi" w:hAnsiTheme="minorHAnsi" w:cstheme="minorHAnsi"/>
          <w:sz w:val="24"/>
          <w:szCs w:val="24"/>
        </w:rPr>
        <w:t>9</w:t>
      </w:r>
      <w:r w:rsidR="00895F35" w:rsidRPr="004E45AA">
        <w:rPr>
          <w:rFonts w:asciiTheme="minorHAnsi" w:hAnsiTheme="minorHAnsi" w:cstheme="minorHAnsi"/>
          <w:sz w:val="24"/>
          <w:szCs w:val="24"/>
        </w:rPr>
        <w:t xml:space="preserve"> </w:t>
      </w:r>
      <w:r w:rsidR="00895F35" w:rsidRPr="004E45AA">
        <w:rPr>
          <w:rFonts w:asciiTheme="minorHAnsi" w:eastAsia="ヒラギノ角ゴ Pro W3" w:hAnsiTheme="minorHAnsi" w:cstheme="minorHAnsi"/>
          <w:sz w:val="24"/>
          <w:szCs w:val="24"/>
        </w:rPr>
        <w:t>years of proven hands on exp</w:t>
      </w:r>
      <w:r w:rsidR="004E45AA">
        <w:rPr>
          <w:rFonts w:asciiTheme="minorHAnsi" w:eastAsia="ヒラギノ角ゴ Pro W3" w:hAnsiTheme="minorHAnsi" w:cstheme="minorHAnsi"/>
          <w:sz w:val="24"/>
          <w:szCs w:val="24"/>
        </w:rPr>
        <w:t>erience of leading, designing, a</w:t>
      </w:r>
      <w:r w:rsidR="00895F35" w:rsidRPr="004E45AA">
        <w:rPr>
          <w:rFonts w:asciiTheme="minorHAnsi" w:eastAsia="ヒラギノ角ゴ Pro W3" w:hAnsiTheme="minorHAnsi" w:cstheme="minorHAnsi"/>
          <w:sz w:val="24"/>
          <w:szCs w:val="24"/>
        </w:rPr>
        <w:t>dministrating, developing and deploying Enterprise software applications</w:t>
      </w:r>
      <w:r w:rsidRPr="004E45AA">
        <w:rPr>
          <w:rFonts w:asciiTheme="minorHAnsi" w:hAnsiTheme="minorHAnsi" w:cstheme="minorHAnsi"/>
          <w:sz w:val="24"/>
          <w:szCs w:val="24"/>
        </w:rPr>
        <w:t>.</w:t>
      </w:r>
    </w:p>
    <w:p w14:paraId="1E3B6A19" w14:textId="55DB82C3" w:rsidR="00A17D6E" w:rsidRPr="00205F14" w:rsidRDefault="00205F14" w:rsidP="00205F14">
      <w:pPr>
        <w:numPr>
          <w:ilvl w:val="0"/>
          <w:numId w:val="8"/>
        </w:numPr>
        <w:spacing w:before="100" w:after="100"/>
        <w:jc w:val="both"/>
        <w:rPr>
          <w:rFonts w:asciiTheme="minorHAnsi" w:eastAsia="ヒラギノ角ゴ Pro W3" w:hAnsiTheme="minorHAnsi" w:cstheme="minorHAnsi"/>
          <w:color w:val="000000"/>
        </w:rPr>
      </w:pPr>
      <w:r w:rsidRPr="004E45AA">
        <w:rPr>
          <w:rFonts w:asciiTheme="minorHAnsi" w:eastAsia="ヒラギノ角ゴ Pro W3" w:hAnsiTheme="minorHAnsi" w:cstheme="minorHAnsi"/>
          <w:color w:val="000000"/>
        </w:rPr>
        <w:t xml:space="preserve">Development of Web based applications using </w:t>
      </w:r>
      <w:r w:rsidRPr="004E45AA">
        <w:rPr>
          <w:rFonts w:asciiTheme="minorHAnsi" w:eastAsia="ヒラギノ角ゴ Pro W3" w:hAnsiTheme="minorHAnsi" w:cstheme="minorHAnsi"/>
          <w:b/>
          <w:bCs/>
          <w:color w:val="000000"/>
        </w:rPr>
        <w:t>.NET Framework, C#, ASP.NET, MVC, Web API, Entity Framework, SQL Server, ADO.NET, WCF Services</w:t>
      </w:r>
      <w:r w:rsidRPr="004E45AA">
        <w:rPr>
          <w:rFonts w:asciiTheme="minorHAnsi" w:eastAsia="ヒラギノ角ゴ Pro W3" w:hAnsiTheme="minorHAnsi" w:cstheme="minorHAnsi"/>
          <w:color w:val="000000"/>
        </w:rPr>
        <w:t>, and other Microsoft Technologies.</w:t>
      </w:r>
    </w:p>
    <w:p w14:paraId="56DCAE15" w14:textId="2362E360" w:rsidR="00100128" w:rsidRPr="004E45AA" w:rsidRDefault="00100128" w:rsidP="00382AC3">
      <w:pPr>
        <w:pStyle w:val="ListParagraph"/>
        <w:numPr>
          <w:ilvl w:val="0"/>
          <w:numId w:val="8"/>
        </w:numPr>
        <w:rPr>
          <w:rFonts w:asciiTheme="minorHAnsi" w:hAnsiTheme="minorHAnsi" w:cstheme="minorHAnsi"/>
          <w:sz w:val="24"/>
          <w:szCs w:val="24"/>
        </w:rPr>
      </w:pPr>
      <w:r w:rsidRPr="004E45AA">
        <w:rPr>
          <w:rFonts w:asciiTheme="minorHAnsi" w:hAnsiTheme="minorHAnsi" w:cstheme="minorHAnsi"/>
          <w:sz w:val="24"/>
          <w:szCs w:val="24"/>
        </w:rPr>
        <w:t xml:space="preserve">Strong </w:t>
      </w:r>
      <w:r w:rsidR="004B4F64" w:rsidRPr="004E45AA">
        <w:rPr>
          <w:rFonts w:asciiTheme="minorHAnsi" w:hAnsiTheme="minorHAnsi" w:cstheme="minorHAnsi"/>
          <w:sz w:val="24"/>
          <w:szCs w:val="24"/>
        </w:rPr>
        <w:t xml:space="preserve">experience </w:t>
      </w:r>
      <w:r w:rsidR="00AA2A5F" w:rsidRPr="004E45AA">
        <w:rPr>
          <w:rFonts w:asciiTheme="minorHAnsi" w:hAnsiTheme="minorHAnsi" w:cstheme="minorHAnsi"/>
          <w:b/>
          <w:bCs/>
          <w:sz w:val="24"/>
          <w:szCs w:val="24"/>
        </w:rPr>
        <w:t>in Angular,</w:t>
      </w:r>
      <w:r w:rsidR="00C96E8A" w:rsidRPr="004E45AA">
        <w:rPr>
          <w:rFonts w:asciiTheme="minorHAnsi" w:hAnsiTheme="minorHAnsi" w:cstheme="minorHAnsi"/>
          <w:b/>
          <w:bCs/>
          <w:sz w:val="24"/>
          <w:szCs w:val="24"/>
        </w:rPr>
        <w:t xml:space="preserve"> </w:t>
      </w:r>
      <w:r w:rsidR="00AA2A5F" w:rsidRPr="004E45AA">
        <w:rPr>
          <w:rFonts w:asciiTheme="minorHAnsi" w:hAnsiTheme="minorHAnsi" w:cstheme="minorHAnsi"/>
          <w:b/>
          <w:bCs/>
          <w:sz w:val="24"/>
          <w:szCs w:val="24"/>
        </w:rPr>
        <w:t>React</w:t>
      </w:r>
      <w:r w:rsidR="00873D59" w:rsidRPr="004E45AA">
        <w:rPr>
          <w:rFonts w:asciiTheme="minorHAnsi" w:hAnsiTheme="minorHAnsi" w:cstheme="minorHAnsi"/>
          <w:b/>
          <w:bCs/>
          <w:sz w:val="24"/>
          <w:szCs w:val="24"/>
        </w:rPr>
        <w:t>.js</w:t>
      </w:r>
      <w:r w:rsidR="00AA2A5F" w:rsidRPr="004E45AA">
        <w:rPr>
          <w:rFonts w:asciiTheme="minorHAnsi" w:hAnsiTheme="minorHAnsi" w:cstheme="minorHAnsi"/>
          <w:b/>
          <w:bCs/>
          <w:sz w:val="24"/>
          <w:szCs w:val="24"/>
        </w:rPr>
        <w:t xml:space="preserve">, </w:t>
      </w:r>
      <w:r w:rsidR="00873D59" w:rsidRPr="004E45AA">
        <w:rPr>
          <w:rFonts w:asciiTheme="minorHAnsi" w:hAnsiTheme="minorHAnsi" w:cstheme="minorHAnsi"/>
          <w:b/>
          <w:bCs/>
          <w:sz w:val="24"/>
          <w:szCs w:val="24"/>
        </w:rPr>
        <w:t>Vue.js</w:t>
      </w:r>
      <w:r w:rsidR="00BA20AE" w:rsidRPr="004E45AA">
        <w:rPr>
          <w:rFonts w:asciiTheme="minorHAnsi" w:hAnsiTheme="minorHAnsi" w:cstheme="minorHAnsi"/>
          <w:b/>
          <w:bCs/>
          <w:sz w:val="24"/>
          <w:szCs w:val="24"/>
        </w:rPr>
        <w:t>,</w:t>
      </w:r>
      <w:r w:rsidRPr="004E45AA">
        <w:rPr>
          <w:rFonts w:asciiTheme="minorHAnsi" w:hAnsiTheme="minorHAnsi" w:cstheme="minorHAnsi"/>
          <w:b/>
          <w:bCs/>
          <w:sz w:val="24"/>
          <w:szCs w:val="24"/>
        </w:rPr>
        <w:t xml:space="preserve"> JavaScript,</w:t>
      </w:r>
      <w:r w:rsidR="00BA20AE" w:rsidRPr="004E45AA">
        <w:rPr>
          <w:rFonts w:asciiTheme="minorHAnsi" w:hAnsiTheme="minorHAnsi" w:cstheme="minorHAnsi"/>
          <w:b/>
          <w:bCs/>
          <w:sz w:val="24"/>
          <w:szCs w:val="24"/>
        </w:rPr>
        <w:t xml:space="preserve"> JQuery</w:t>
      </w:r>
      <w:r w:rsidR="00382AC3" w:rsidRPr="004E45AA">
        <w:rPr>
          <w:rFonts w:asciiTheme="minorHAnsi" w:hAnsiTheme="minorHAnsi" w:cstheme="minorHAnsi"/>
          <w:b/>
          <w:bCs/>
          <w:sz w:val="24"/>
          <w:szCs w:val="24"/>
        </w:rPr>
        <w:t xml:space="preserve"> </w:t>
      </w:r>
      <w:r w:rsidR="006E22B1" w:rsidRPr="004E45AA">
        <w:rPr>
          <w:rFonts w:asciiTheme="minorHAnsi" w:hAnsiTheme="minorHAnsi" w:cstheme="minorHAnsi"/>
          <w:sz w:val="24"/>
          <w:szCs w:val="24"/>
        </w:rPr>
        <w:t>for</w:t>
      </w:r>
      <w:r w:rsidRPr="004E45AA">
        <w:rPr>
          <w:rFonts w:asciiTheme="minorHAnsi" w:hAnsiTheme="minorHAnsi" w:cstheme="minorHAnsi"/>
          <w:sz w:val="24"/>
          <w:szCs w:val="24"/>
        </w:rPr>
        <w:t xml:space="preserve"> </w:t>
      </w:r>
      <w:r w:rsidR="00205F14">
        <w:rPr>
          <w:rFonts w:asciiTheme="minorHAnsi" w:hAnsiTheme="minorHAnsi" w:cstheme="minorHAnsi"/>
          <w:sz w:val="24"/>
          <w:szCs w:val="24"/>
        </w:rPr>
        <w:t>UI development.</w:t>
      </w:r>
    </w:p>
    <w:p w14:paraId="72EF765D" w14:textId="6217EBD1" w:rsidR="006E25F1" w:rsidRPr="004E45AA" w:rsidRDefault="004E45AA" w:rsidP="00531EA8">
      <w:pPr>
        <w:pStyle w:val="ListParagraph"/>
        <w:numPr>
          <w:ilvl w:val="0"/>
          <w:numId w:val="8"/>
        </w:numPr>
        <w:rPr>
          <w:rFonts w:asciiTheme="minorHAnsi" w:hAnsiTheme="minorHAnsi" w:cstheme="minorHAnsi"/>
          <w:b/>
          <w:bCs/>
          <w:sz w:val="24"/>
          <w:szCs w:val="24"/>
        </w:rPr>
      </w:pPr>
      <w:r>
        <w:rPr>
          <w:rFonts w:asciiTheme="minorHAnsi" w:hAnsiTheme="minorHAnsi" w:cstheme="minorHAnsi"/>
          <w:sz w:val="24"/>
          <w:szCs w:val="24"/>
        </w:rPr>
        <w:t>E</w:t>
      </w:r>
      <w:r w:rsidR="006E25F1" w:rsidRPr="004E45AA">
        <w:rPr>
          <w:rFonts w:asciiTheme="minorHAnsi" w:hAnsiTheme="minorHAnsi" w:cstheme="minorHAnsi"/>
          <w:sz w:val="24"/>
          <w:szCs w:val="24"/>
        </w:rPr>
        <w:t>xperi</w:t>
      </w:r>
      <w:r w:rsidR="00531EA8" w:rsidRPr="004E45AA">
        <w:rPr>
          <w:rFonts w:asciiTheme="minorHAnsi" w:hAnsiTheme="minorHAnsi" w:cstheme="minorHAnsi"/>
          <w:sz w:val="24"/>
          <w:szCs w:val="24"/>
        </w:rPr>
        <w:t xml:space="preserve">ence </w:t>
      </w:r>
      <w:r w:rsidR="00531EA8" w:rsidRPr="004E45AA">
        <w:rPr>
          <w:rFonts w:asciiTheme="minorHAnsi" w:hAnsiTheme="minorHAnsi" w:cstheme="minorHAnsi"/>
          <w:b/>
          <w:bCs/>
          <w:sz w:val="24"/>
          <w:szCs w:val="24"/>
        </w:rPr>
        <w:t>in User interface design using HTML</w:t>
      </w:r>
      <w:r w:rsidR="00E2484D" w:rsidRPr="004E45AA">
        <w:rPr>
          <w:rFonts w:asciiTheme="minorHAnsi" w:hAnsiTheme="minorHAnsi" w:cstheme="minorHAnsi"/>
          <w:b/>
          <w:bCs/>
          <w:sz w:val="24"/>
          <w:szCs w:val="24"/>
        </w:rPr>
        <w:t>5</w:t>
      </w:r>
      <w:r w:rsidR="00531EA8" w:rsidRPr="004E45AA">
        <w:rPr>
          <w:rFonts w:asciiTheme="minorHAnsi" w:hAnsiTheme="minorHAnsi" w:cstheme="minorHAnsi"/>
          <w:b/>
          <w:bCs/>
          <w:sz w:val="24"/>
          <w:szCs w:val="24"/>
        </w:rPr>
        <w:t>, CSS</w:t>
      </w:r>
      <w:r w:rsidR="00F71049" w:rsidRPr="004E45AA">
        <w:rPr>
          <w:rFonts w:asciiTheme="minorHAnsi" w:hAnsiTheme="minorHAnsi" w:cstheme="minorHAnsi"/>
          <w:b/>
          <w:bCs/>
          <w:sz w:val="24"/>
          <w:szCs w:val="24"/>
        </w:rPr>
        <w:t>3</w:t>
      </w:r>
      <w:r w:rsidR="00531EA8" w:rsidRPr="004E45AA">
        <w:rPr>
          <w:rFonts w:asciiTheme="minorHAnsi" w:hAnsiTheme="minorHAnsi" w:cstheme="minorHAnsi"/>
          <w:b/>
          <w:bCs/>
          <w:sz w:val="24"/>
          <w:szCs w:val="24"/>
        </w:rPr>
        <w:t>, Bootstrap and front end Java Script Frameworks.</w:t>
      </w:r>
    </w:p>
    <w:p w14:paraId="032890A4" w14:textId="1A01FE18" w:rsidR="00AA79E4" w:rsidRPr="004E45AA" w:rsidRDefault="00AA79E4" w:rsidP="00064170">
      <w:pPr>
        <w:pStyle w:val="Standard"/>
        <w:numPr>
          <w:ilvl w:val="0"/>
          <w:numId w:val="8"/>
        </w:numPr>
        <w:spacing w:after="0" w:line="240" w:lineRule="auto"/>
        <w:jc w:val="both"/>
        <w:rPr>
          <w:rFonts w:asciiTheme="minorHAnsi" w:eastAsia="Cambria" w:hAnsiTheme="minorHAnsi" w:cstheme="minorHAnsi"/>
          <w:sz w:val="24"/>
          <w:szCs w:val="24"/>
        </w:rPr>
      </w:pPr>
      <w:r w:rsidRPr="004E45AA">
        <w:rPr>
          <w:rFonts w:asciiTheme="minorHAnsi" w:eastAsia="Cambria" w:hAnsiTheme="minorHAnsi" w:cstheme="minorHAnsi"/>
          <w:sz w:val="24"/>
          <w:szCs w:val="24"/>
        </w:rPr>
        <w:t xml:space="preserve">Experience </w:t>
      </w:r>
      <w:r w:rsidR="0035001C">
        <w:rPr>
          <w:rFonts w:asciiTheme="minorHAnsi" w:eastAsia="Cambria" w:hAnsiTheme="minorHAnsi" w:cstheme="minorHAnsi"/>
          <w:sz w:val="24"/>
          <w:szCs w:val="24"/>
        </w:rPr>
        <w:t>with versioning tools like Git,</w:t>
      </w:r>
      <w:r w:rsidRPr="004E45AA">
        <w:rPr>
          <w:rFonts w:asciiTheme="minorHAnsi" w:eastAsia="Cambria" w:hAnsiTheme="minorHAnsi" w:cstheme="minorHAnsi"/>
          <w:sz w:val="24"/>
          <w:szCs w:val="24"/>
        </w:rPr>
        <w:t xml:space="preserve"> TFS, </w:t>
      </w:r>
      <w:r w:rsidR="00723677" w:rsidRPr="004E45AA">
        <w:rPr>
          <w:rFonts w:asciiTheme="minorHAnsi" w:eastAsia="Cambria" w:hAnsiTheme="minorHAnsi" w:cstheme="minorHAnsi"/>
          <w:sz w:val="24"/>
          <w:szCs w:val="24"/>
        </w:rPr>
        <w:t>and SVN</w:t>
      </w:r>
      <w:r w:rsidRPr="004E45AA">
        <w:rPr>
          <w:rFonts w:asciiTheme="minorHAnsi" w:eastAsia="Cambria" w:hAnsiTheme="minorHAnsi" w:cstheme="minorHAnsi"/>
          <w:sz w:val="24"/>
          <w:szCs w:val="24"/>
        </w:rPr>
        <w:t>.</w:t>
      </w:r>
    </w:p>
    <w:p w14:paraId="43B674EB" w14:textId="24260EAC" w:rsidR="00D12F49" w:rsidRPr="004E45AA" w:rsidRDefault="008C4CAC" w:rsidP="00D07032">
      <w:pPr>
        <w:numPr>
          <w:ilvl w:val="0"/>
          <w:numId w:val="8"/>
        </w:numPr>
        <w:ind w:right="720"/>
        <w:rPr>
          <w:rFonts w:asciiTheme="minorHAnsi" w:hAnsiTheme="minorHAnsi" w:cstheme="minorHAnsi"/>
        </w:rPr>
      </w:pPr>
      <w:r w:rsidRPr="004E45AA">
        <w:rPr>
          <w:rFonts w:asciiTheme="minorHAnsi" w:hAnsiTheme="minorHAnsi" w:cstheme="minorHAnsi"/>
          <w:lang w:val="en-GB"/>
        </w:rPr>
        <w:t>Expertise in</w:t>
      </w:r>
      <w:r w:rsidRPr="004E45AA">
        <w:rPr>
          <w:rFonts w:asciiTheme="minorHAnsi" w:hAnsiTheme="minorHAnsi" w:cstheme="minorHAnsi"/>
        </w:rPr>
        <w:t xml:space="preserve"> </w:t>
      </w:r>
      <w:r w:rsidR="006F0987" w:rsidRPr="004E45AA">
        <w:rPr>
          <w:rFonts w:asciiTheme="minorHAnsi" w:hAnsiTheme="minorHAnsi" w:cstheme="minorHAnsi"/>
        </w:rPr>
        <w:t>Payment gateway integration</w:t>
      </w:r>
    </w:p>
    <w:p w14:paraId="352A75FD" w14:textId="555678E5" w:rsidR="00A84D21" w:rsidRPr="004E45AA" w:rsidRDefault="00A84D21" w:rsidP="00A84D21">
      <w:pPr>
        <w:pStyle w:val="ListParagraph"/>
        <w:numPr>
          <w:ilvl w:val="0"/>
          <w:numId w:val="8"/>
        </w:numPr>
        <w:rPr>
          <w:rFonts w:asciiTheme="minorHAnsi" w:hAnsiTheme="minorHAnsi" w:cstheme="minorHAnsi"/>
          <w:sz w:val="24"/>
          <w:szCs w:val="24"/>
        </w:rPr>
      </w:pPr>
      <w:r w:rsidRPr="004E45AA">
        <w:rPr>
          <w:rFonts w:asciiTheme="minorHAnsi" w:hAnsiTheme="minorHAnsi" w:cstheme="minorHAnsi"/>
          <w:sz w:val="24"/>
          <w:szCs w:val="24"/>
        </w:rPr>
        <w:t xml:space="preserve">Experience in developing Server less web application and deploying using </w:t>
      </w:r>
      <w:r w:rsidR="004840A1">
        <w:rPr>
          <w:rFonts w:asciiTheme="minorHAnsi" w:hAnsiTheme="minorHAnsi" w:cstheme="minorHAnsi"/>
          <w:b/>
          <w:bCs/>
          <w:sz w:val="24"/>
          <w:szCs w:val="24"/>
        </w:rPr>
        <w:t>AWS, Azure and GC</w:t>
      </w:r>
      <w:r w:rsidRPr="004E45AA">
        <w:rPr>
          <w:rFonts w:asciiTheme="minorHAnsi" w:hAnsiTheme="minorHAnsi" w:cstheme="minorHAnsi"/>
          <w:sz w:val="24"/>
          <w:szCs w:val="24"/>
        </w:rPr>
        <w:t>.</w:t>
      </w:r>
    </w:p>
    <w:p w14:paraId="39127055" w14:textId="39163D5C" w:rsidR="00A84D21" w:rsidRDefault="00A84D21" w:rsidP="00A84D21">
      <w:pPr>
        <w:pStyle w:val="ListParagraph"/>
        <w:numPr>
          <w:ilvl w:val="0"/>
          <w:numId w:val="8"/>
        </w:numPr>
        <w:rPr>
          <w:rFonts w:asciiTheme="minorHAnsi" w:hAnsiTheme="minorHAnsi" w:cstheme="minorHAnsi"/>
          <w:sz w:val="24"/>
          <w:szCs w:val="24"/>
        </w:rPr>
      </w:pPr>
      <w:r w:rsidRPr="004E45AA">
        <w:rPr>
          <w:rFonts w:asciiTheme="minorHAnsi" w:hAnsiTheme="minorHAnsi" w:cstheme="minorHAnsi"/>
          <w:sz w:val="24"/>
          <w:szCs w:val="24"/>
        </w:rPr>
        <w:t xml:space="preserve">Experience in </w:t>
      </w:r>
      <w:r w:rsidRPr="004E45AA">
        <w:rPr>
          <w:rFonts w:asciiTheme="minorHAnsi" w:hAnsiTheme="minorHAnsi" w:cstheme="minorHAnsi"/>
          <w:b/>
          <w:bCs/>
          <w:sz w:val="24"/>
          <w:szCs w:val="24"/>
        </w:rPr>
        <w:t xml:space="preserve">Amazon S3, AWS Lambda, Amazon </w:t>
      </w:r>
      <w:r w:rsidR="00B92359">
        <w:rPr>
          <w:rFonts w:asciiTheme="minorHAnsi" w:hAnsiTheme="minorHAnsi" w:cstheme="minorHAnsi"/>
          <w:b/>
          <w:bCs/>
          <w:sz w:val="24"/>
          <w:szCs w:val="24"/>
        </w:rPr>
        <w:t>EC2</w:t>
      </w:r>
      <w:r w:rsidRPr="004E45AA">
        <w:rPr>
          <w:rFonts w:asciiTheme="minorHAnsi" w:hAnsiTheme="minorHAnsi" w:cstheme="minorHAnsi"/>
          <w:b/>
          <w:bCs/>
          <w:sz w:val="24"/>
          <w:szCs w:val="24"/>
        </w:rPr>
        <w:t>, Route 53</w:t>
      </w:r>
      <w:r w:rsidRPr="004E45AA">
        <w:rPr>
          <w:rFonts w:asciiTheme="minorHAnsi" w:hAnsiTheme="minorHAnsi" w:cstheme="minorHAnsi"/>
          <w:sz w:val="24"/>
          <w:szCs w:val="24"/>
        </w:rPr>
        <w:t>.</w:t>
      </w:r>
    </w:p>
    <w:p w14:paraId="27357685" w14:textId="77777777" w:rsidR="00B92359" w:rsidRPr="00B92359" w:rsidRDefault="00B92359" w:rsidP="00B92359">
      <w:pPr>
        <w:rPr>
          <w:rFonts w:asciiTheme="minorHAnsi" w:hAnsiTheme="minorHAnsi" w:cstheme="minorHAnsi"/>
        </w:rPr>
      </w:pPr>
    </w:p>
    <w:p w14:paraId="49B032D0" w14:textId="77777777" w:rsidR="00D12F49" w:rsidRPr="004E45AA" w:rsidRDefault="004744E2" w:rsidP="00D12F49">
      <w:pPr>
        <w:rPr>
          <w:rFonts w:asciiTheme="minorHAnsi" w:hAnsiTheme="minorHAnsi" w:cstheme="minorHAnsi"/>
          <w:b/>
          <w:color w:val="4472C4" w:themeColor="accent1"/>
        </w:rPr>
      </w:pPr>
      <w:r w:rsidRPr="004E45AA">
        <w:rPr>
          <w:rFonts w:asciiTheme="minorHAnsi" w:hAnsiTheme="minorHAnsi" w:cstheme="minorHAnsi"/>
          <w:b/>
          <w:color w:val="4472C4" w:themeColor="accent1"/>
        </w:rPr>
        <w:t>EDUCATION</w:t>
      </w:r>
    </w:p>
    <w:p w14:paraId="155E2BDA" w14:textId="77777777" w:rsidR="002903D4" w:rsidRPr="004E45AA" w:rsidRDefault="002903D4" w:rsidP="00D12F49">
      <w:pPr>
        <w:rPr>
          <w:rFonts w:asciiTheme="minorHAnsi" w:hAnsiTheme="minorHAnsi" w:cstheme="minorHAnsi"/>
          <w:b/>
          <w:color w:val="4472C4" w:themeColor="accent1"/>
        </w:rPr>
      </w:pPr>
    </w:p>
    <w:p w14:paraId="079A2E6E" w14:textId="461F9FC1" w:rsidR="00D12F49" w:rsidRPr="004E45AA" w:rsidRDefault="003707FF" w:rsidP="006B7A52">
      <w:pPr>
        <w:numPr>
          <w:ilvl w:val="0"/>
          <w:numId w:val="6"/>
        </w:numPr>
        <w:rPr>
          <w:rFonts w:asciiTheme="minorHAnsi" w:hAnsiTheme="minorHAnsi" w:cstheme="minorHAnsi"/>
        </w:rPr>
      </w:pPr>
      <w:r w:rsidRPr="004E45AA">
        <w:rPr>
          <w:rFonts w:asciiTheme="minorHAnsi" w:hAnsiTheme="minorHAnsi" w:cstheme="minorHAnsi"/>
          <w:b/>
        </w:rPr>
        <w:t>Master of Computer Application</w:t>
      </w:r>
      <w:r w:rsidR="005F4999" w:rsidRPr="004E45AA">
        <w:rPr>
          <w:rFonts w:asciiTheme="minorHAnsi" w:hAnsiTheme="minorHAnsi" w:cstheme="minorHAnsi"/>
        </w:rPr>
        <w:t xml:space="preserve"> (</w:t>
      </w:r>
      <w:r w:rsidRPr="004E45AA">
        <w:rPr>
          <w:rFonts w:asciiTheme="minorHAnsi" w:hAnsiTheme="minorHAnsi" w:cstheme="minorHAnsi"/>
        </w:rPr>
        <w:t xml:space="preserve">MCA) from </w:t>
      </w:r>
      <w:r w:rsidR="006B7A52">
        <w:rPr>
          <w:rFonts w:asciiTheme="minorHAnsi" w:hAnsiTheme="minorHAnsi" w:cstheme="minorHAnsi"/>
        </w:rPr>
        <w:t>AKTU formerly UPTU (KIT)</w:t>
      </w:r>
      <w:r w:rsidR="00D12F49" w:rsidRPr="004E45AA">
        <w:rPr>
          <w:rFonts w:asciiTheme="minorHAnsi" w:hAnsiTheme="minorHAnsi" w:cstheme="minorHAnsi"/>
        </w:rPr>
        <w:t>.</w:t>
      </w:r>
    </w:p>
    <w:p w14:paraId="22388843" w14:textId="70D62886" w:rsidR="00E00A3D" w:rsidRPr="004E45AA" w:rsidRDefault="00E10B92" w:rsidP="00891515">
      <w:pPr>
        <w:numPr>
          <w:ilvl w:val="0"/>
          <w:numId w:val="6"/>
        </w:numPr>
        <w:rPr>
          <w:rFonts w:asciiTheme="minorHAnsi" w:hAnsiTheme="minorHAnsi" w:cstheme="minorHAnsi"/>
        </w:rPr>
      </w:pPr>
      <w:r w:rsidRPr="004E45AA">
        <w:rPr>
          <w:rFonts w:asciiTheme="minorHAnsi" w:hAnsiTheme="minorHAnsi" w:cstheme="minorHAnsi"/>
          <w:b/>
        </w:rPr>
        <w:t>Bachelor of Computer Application</w:t>
      </w:r>
      <w:r w:rsidR="00E00A3D" w:rsidRPr="004E45AA">
        <w:rPr>
          <w:rFonts w:asciiTheme="minorHAnsi" w:hAnsiTheme="minorHAnsi" w:cstheme="minorHAnsi"/>
        </w:rPr>
        <w:t xml:space="preserve"> (</w:t>
      </w:r>
      <w:r w:rsidRPr="004E45AA">
        <w:rPr>
          <w:rFonts w:asciiTheme="minorHAnsi" w:hAnsiTheme="minorHAnsi" w:cstheme="minorHAnsi"/>
        </w:rPr>
        <w:t>BCA</w:t>
      </w:r>
      <w:r w:rsidR="00E00A3D" w:rsidRPr="004E45AA">
        <w:rPr>
          <w:rFonts w:asciiTheme="minorHAnsi" w:hAnsiTheme="minorHAnsi" w:cstheme="minorHAnsi"/>
        </w:rPr>
        <w:t>) from</w:t>
      </w:r>
      <w:r w:rsidR="00891515">
        <w:rPr>
          <w:rFonts w:asciiTheme="minorHAnsi" w:hAnsiTheme="minorHAnsi" w:cstheme="minorHAnsi"/>
        </w:rPr>
        <w:t xml:space="preserve"> SMU(Ascent)</w:t>
      </w:r>
      <w:r w:rsidR="00E00A3D" w:rsidRPr="004E45AA">
        <w:rPr>
          <w:rFonts w:asciiTheme="minorHAnsi" w:hAnsiTheme="minorHAnsi" w:cstheme="minorHAnsi"/>
        </w:rPr>
        <w:t>.</w:t>
      </w:r>
    </w:p>
    <w:p w14:paraId="40F3F5C5" w14:textId="77777777" w:rsidR="00D12F49" w:rsidRPr="004E45AA" w:rsidRDefault="00D12F49" w:rsidP="00D12F49">
      <w:pPr>
        <w:rPr>
          <w:rFonts w:asciiTheme="minorHAnsi" w:hAnsiTheme="minorHAnsi" w:cstheme="minorHAnsi"/>
          <w:b/>
        </w:rPr>
      </w:pPr>
    </w:p>
    <w:p w14:paraId="6A286F2A" w14:textId="77777777" w:rsidR="00D12F49" w:rsidRPr="004E45AA" w:rsidRDefault="00D12F49" w:rsidP="00D12F49">
      <w:pPr>
        <w:rPr>
          <w:rFonts w:asciiTheme="minorHAnsi" w:hAnsiTheme="minorHAnsi" w:cstheme="minorHAnsi"/>
          <w:b/>
          <w:color w:val="4472C4" w:themeColor="accent1"/>
        </w:rPr>
      </w:pPr>
      <w:r w:rsidRPr="004E45AA">
        <w:rPr>
          <w:rFonts w:asciiTheme="minorHAnsi" w:hAnsiTheme="minorHAnsi" w:cstheme="minorHAnsi"/>
          <w:b/>
          <w:color w:val="4472C4" w:themeColor="accent1"/>
        </w:rPr>
        <w:t>CERTIFICATION</w:t>
      </w:r>
    </w:p>
    <w:p w14:paraId="58C4FE92" w14:textId="77777777" w:rsidR="002903D4" w:rsidRPr="004E45AA" w:rsidRDefault="002903D4" w:rsidP="00D12F49">
      <w:pPr>
        <w:rPr>
          <w:rFonts w:asciiTheme="minorHAnsi" w:hAnsiTheme="minorHAnsi" w:cstheme="minorHAnsi"/>
          <w:b/>
          <w:color w:val="4472C4" w:themeColor="accent1"/>
        </w:rPr>
      </w:pPr>
    </w:p>
    <w:p w14:paraId="2C3D8DFA" w14:textId="40A8338F" w:rsidR="00D12F49" w:rsidRPr="004E45AA" w:rsidRDefault="002D76CD" w:rsidP="00064170">
      <w:pPr>
        <w:numPr>
          <w:ilvl w:val="0"/>
          <w:numId w:val="7"/>
        </w:numPr>
        <w:rPr>
          <w:rFonts w:asciiTheme="minorHAnsi" w:hAnsiTheme="minorHAnsi" w:cstheme="minorHAnsi"/>
          <w:bCs/>
        </w:rPr>
      </w:pPr>
      <w:r w:rsidRPr="004E45AA">
        <w:rPr>
          <w:rFonts w:asciiTheme="minorHAnsi" w:hAnsiTheme="minorHAnsi" w:cstheme="minorHAnsi"/>
          <w:bCs/>
        </w:rPr>
        <w:t>Microsoft Certified professional Program</w:t>
      </w:r>
    </w:p>
    <w:p w14:paraId="45DE35B3" w14:textId="64161C02" w:rsidR="008C4CAC" w:rsidRPr="004E45AA" w:rsidRDefault="00931A63" w:rsidP="008C4CAC">
      <w:pPr>
        <w:numPr>
          <w:ilvl w:val="0"/>
          <w:numId w:val="7"/>
        </w:numPr>
        <w:rPr>
          <w:rFonts w:asciiTheme="minorHAnsi" w:hAnsiTheme="minorHAnsi" w:cstheme="minorHAnsi"/>
          <w:bCs/>
        </w:rPr>
      </w:pPr>
      <w:r w:rsidRPr="004E45AA">
        <w:rPr>
          <w:rFonts w:asciiTheme="minorHAnsi" w:hAnsiTheme="minorHAnsi" w:cstheme="minorHAnsi"/>
          <w:bCs/>
        </w:rPr>
        <w:t xml:space="preserve">MS SQL Server Certification from Naresh </w:t>
      </w:r>
      <w:r w:rsidR="00105CC1" w:rsidRPr="004E45AA">
        <w:rPr>
          <w:rFonts w:asciiTheme="minorHAnsi" w:hAnsiTheme="minorHAnsi" w:cstheme="minorHAnsi"/>
          <w:bCs/>
        </w:rPr>
        <w:t>i</w:t>
      </w:r>
      <w:r w:rsidRPr="004E45AA">
        <w:rPr>
          <w:rFonts w:asciiTheme="minorHAnsi" w:hAnsiTheme="minorHAnsi" w:cstheme="minorHAnsi"/>
          <w:bCs/>
        </w:rPr>
        <w:t>Tech</w:t>
      </w:r>
    </w:p>
    <w:p w14:paraId="496A8C1F" w14:textId="539124F4" w:rsidR="00277FEC" w:rsidRPr="004E45AA" w:rsidRDefault="00277FEC" w:rsidP="008C4CAC">
      <w:pPr>
        <w:numPr>
          <w:ilvl w:val="0"/>
          <w:numId w:val="7"/>
        </w:numPr>
        <w:rPr>
          <w:rFonts w:asciiTheme="minorHAnsi" w:hAnsiTheme="minorHAnsi" w:cstheme="minorHAnsi"/>
          <w:bCs/>
        </w:rPr>
      </w:pPr>
      <w:r w:rsidRPr="004E45AA">
        <w:rPr>
          <w:rFonts w:asciiTheme="minorHAnsi" w:hAnsiTheme="minorHAnsi" w:cstheme="minorHAnsi"/>
          <w:bCs/>
        </w:rPr>
        <w:t>ISO 27001:2013 Training course on Information security management system</w:t>
      </w:r>
    </w:p>
    <w:p w14:paraId="62330E70" w14:textId="77777777" w:rsidR="008C4CAC" w:rsidRPr="004E45AA" w:rsidRDefault="008C4CAC" w:rsidP="00100128">
      <w:pPr>
        <w:ind w:left="360"/>
        <w:rPr>
          <w:rFonts w:asciiTheme="minorHAnsi" w:hAnsiTheme="minorHAnsi" w:cstheme="minorHAnsi"/>
        </w:rPr>
      </w:pPr>
    </w:p>
    <w:p w14:paraId="50B09F09" w14:textId="77777777" w:rsidR="00205F14" w:rsidRPr="004E45AA" w:rsidRDefault="00D57363" w:rsidP="00881FE6">
      <w:pPr>
        <w:rPr>
          <w:rFonts w:asciiTheme="minorHAnsi" w:hAnsiTheme="minorHAnsi" w:cstheme="minorHAnsi"/>
          <w:b/>
          <w:color w:val="4472C4" w:themeColor="accent1"/>
        </w:rPr>
      </w:pPr>
      <w:r w:rsidRPr="004E45AA">
        <w:rPr>
          <w:rFonts w:asciiTheme="minorHAnsi" w:hAnsiTheme="minorHAnsi" w:cstheme="minorHAnsi"/>
          <w:b/>
          <w:color w:val="4472C4" w:themeColor="accent1"/>
        </w:rPr>
        <w:t>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7"/>
        <w:gridCol w:w="7312"/>
      </w:tblGrid>
      <w:tr w:rsidR="00205F14" w:rsidRPr="004E45AA" w14:paraId="2A700767" w14:textId="77777777" w:rsidTr="00205F14">
        <w:tc>
          <w:tcPr>
            <w:tcW w:w="3127" w:type="dxa"/>
            <w:tcBorders>
              <w:top w:val="single" w:sz="4" w:space="0" w:color="auto"/>
              <w:left w:val="single" w:sz="4" w:space="0" w:color="auto"/>
              <w:bottom w:val="single" w:sz="4" w:space="0" w:color="auto"/>
              <w:right w:val="single" w:sz="4" w:space="0" w:color="auto"/>
            </w:tcBorders>
            <w:vAlign w:val="center"/>
          </w:tcPr>
          <w:p w14:paraId="22D20D0A" w14:textId="77777777" w:rsidR="00205F14" w:rsidRPr="004E45AA" w:rsidRDefault="00205F14" w:rsidP="000C760D">
            <w:pPr>
              <w:jc w:val="both"/>
              <w:rPr>
                <w:rFonts w:asciiTheme="minorHAnsi" w:hAnsiTheme="minorHAnsi" w:cstheme="minorHAnsi"/>
                <w:lang w:val="en-GB"/>
              </w:rPr>
            </w:pPr>
            <w:r w:rsidRPr="004E45AA">
              <w:rPr>
                <w:rFonts w:asciiTheme="minorHAnsi" w:hAnsiTheme="minorHAnsi" w:cstheme="minorHAnsi"/>
                <w:lang w:val="en-GB"/>
              </w:rPr>
              <w:t>Microsoft Technologies</w:t>
            </w:r>
          </w:p>
        </w:tc>
        <w:tc>
          <w:tcPr>
            <w:tcW w:w="7312" w:type="dxa"/>
            <w:tcBorders>
              <w:top w:val="single" w:sz="4" w:space="0" w:color="auto"/>
              <w:left w:val="single" w:sz="4" w:space="0" w:color="auto"/>
              <w:bottom w:val="single" w:sz="4" w:space="0" w:color="auto"/>
              <w:right w:val="single" w:sz="4" w:space="0" w:color="auto"/>
            </w:tcBorders>
            <w:vAlign w:val="center"/>
          </w:tcPr>
          <w:p w14:paraId="6F4AFA44" w14:textId="77777777" w:rsidR="00205F14" w:rsidRPr="004E45AA" w:rsidRDefault="00205F14" w:rsidP="000C760D">
            <w:pPr>
              <w:rPr>
                <w:rFonts w:asciiTheme="minorHAnsi" w:hAnsiTheme="minorHAnsi" w:cstheme="minorHAnsi"/>
                <w:b/>
                <w:bCs/>
                <w:lang w:val="en-GB"/>
              </w:rPr>
            </w:pPr>
            <w:r w:rsidRPr="004E45AA">
              <w:rPr>
                <w:rFonts w:asciiTheme="minorHAnsi" w:hAnsiTheme="minorHAnsi" w:cstheme="minorHAnsi"/>
                <w:b/>
                <w:bCs/>
                <w:lang w:val="en-GB"/>
              </w:rPr>
              <w:t>ASP.NET MVC, SharePoint Server 2013/2016, SharePoint Online 365, Power BI, Power Apps, MS Flow, SharePoint</w:t>
            </w:r>
          </w:p>
        </w:tc>
      </w:tr>
      <w:tr w:rsidR="00B92359" w:rsidRPr="004E45AA" w14:paraId="75FFDEB5" w14:textId="77777777" w:rsidTr="00B92359">
        <w:tc>
          <w:tcPr>
            <w:tcW w:w="3127" w:type="dxa"/>
            <w:tcBorders>
              <w:top w:val="single" w:sz="4" w:space="0" w:color="auto"/>
              <w:left w:val="single" w:sz="4" w:space="0" w:color="auto"/>
              <w:bottom w:val="single" w:sz="4" w:space="0" w:color="auto"/>
              <w:right w:val="single" w:sz="4" w:space="0" w:color="auto"/>
            </w:tcBorders>
            <w:vAlign w:val="center"/>
          </w:tcPr>
          <w:p w14:paraId="1018F70D" w14:textId="77777777" w:rsidR="00B92359" w:rsidRPr="004E45AA" w:rsidRDefault="00B92359" w:rsidP="004D0F22">
            <w:pPr>
              <w:jc w:val="both"/>
              <w:rPr>
                <w:rFonts w:asciiTheme="minorHAnsi" w:hAnsiTheme="minorHAnsi" w:cstheme="minorHAnsi"/>
                <w:lang w:val="en-GB"/>
              </w:rPr>
            </w:pPr>
            <w:r w:rsidRPr="004E45AA">
              <w:rPr>
                <w:rFonts w:asciiTheme="minorHAnsi" w:hAnsiTheme="minorHAnsi" w:cstheme="minorHAnsi"/>
                <w:lang w:val="en-GB"/>
              </w:rPr>
              <w:t>Open Source Technologies</w:t>
            </w:r>
          </w:p>
        </w:tc>
        <w:tc>
          <w:tcPr>
            <w:tcW w:w="7312" w:type="dxa"/>
            <w:tcBorders>
              <w:top w:val="single" w:sz="4" w:space="0" w:color="auto"/>
              <w:left w:val="single" w:sz="4" w:space="0" w:color="auto"/>
              <w:bottom w:val="single" w:sz="4" w:space="0" w:color="auto"/>
              <w:right w:val="single" w:sz="4" w:space="0" w:color="auto"/>
            </w:tcBorders>
            <w:vAlign w:val="center"/>
          </w:tcPr>
          <w:p w14:paraId="28CA5A88" w14:textId="6E84AAEF" w:rsidR="00B92359" w:rsidRPr="004E45AA" w:rsidRDefault="00D25683" w:rsidP="00B92359">
            <w:pPr>
              <w:rPr>
                <w:rFonts w:asciiTheme="minorHAnsi" w:hAnsiTheme="minorHAnsi" w:cstheme="minorHAnsi"/>
                <w:b/>
                <w:bCs/>
                <w:lang w:val="en-GB"/>
              </w:rPr>
            </w:pPr>
            <w:r>
              <w:rPr>
                <w:rFonts w:asciiTheme="minorHAnsi" w:hAnsiTheme="minorHAnsi" w:cstheme="minorHAnsi"/>
                <w:b/>
                <w:bCs/>
                <w:lang w:val="en-GB"/>
              </w:rPr>
              <w:t xml:space="preserve">.Net Core, </w:t>
            </w:r>
            <w:r w:rsidR="00B92359" w:rsidRPr="004E45AA">
              <w:rPr>
                <w:rFonts w:asciiTheme="minorHAnsi" w:hAnsiTheme="minorHAnsi" w:cstheme="minorHAnsi"/>
                <w:b/>
                <w:bCs/>
                <w:lang w:val="en-GB"/>
              </w:rPr>
              <w:t xml:space="preserve">Core PHP, Laravel, </w:t>
            </w:r>
            <w:r w:rsidR="00B92359">
              <w:rPr>
                <w:rFonts w:asciiTheme="minorHAnsi" w:hAnsiTheme="minorHAnsi" w:cstheme="minorHAnsi"/>
                <w:b/>
                <w:bCs/>
                <w:lang w:val="en-GB"/>
              </w:rPr>
              <w:t xml:space="preserve">Symfony, </w:t>
            </w:r>
            <w:r w:rsidR="00B92359" w:rsidRPr="004E45AA">
              <w:rPr>
                <w:rFonts w:asciiTheme="minorHAnsi" w:hAnsiTheme="minorHAnsi" w:cstheme="minorHAnsi"/>
                <w:b/>
                <w:bCs/>
                <w:lang w:val="en-GB"/>
              </w:rPr>
              <w:t>CakePHP, Codeigniter, WordPress, Magento</w:t>
            </w:r>
          </w:p>
        </w:tc>
      </w:tr>
      <w:tr w:rsidR="00D57363" w:rsidRPr="004E45AA" w14:paraId="4C847C9F" w14:textId="77777777" w:rsidTr="008C4CAC">
        <w:tc>
          <w:tcPr>
            <w:tcW w:w="3127" w:type="dxa"/>
            <w:vAlign w:val="center"/>
          </w:tcPr>
          <w:p w14:paraId="0C3C54E6" w14:textId="365B75C3" w:rsidR="00D57363" w:rsidRPr="004E45AA" w:rsidRDefault="00C247BE" w:rsidP="00E75EAE">
            <w:pPr>
              <w:jc w:val="both"/>
              <w:rPr>
                <w:rFonts w:asciiTheme="minorHAnsi" w:hAnsiTheme="minorHAnsi" w:cstheme="minorHAnsi"/>
                <w:lang w:val="en-GB"/>
              </w:rPr>
            </w:pPr>
            <w:r w:rsidRPr="004E45AA">
              <w:rPr>
                <w:rFonts w:asciiTheme="minorHAnsi" w:hAnsiTheme="minorHAnsi" w:cstheme="minorHAnsi"/>
                <w:lang w:val="en-GB"/>
              </w:rPr>
              <w:t>Windows Server</w:t>
            </w:r>
            <w:r w:rsidR="00D57363" w:rsidRPr="004E45AA">
              <w:rPr>
                <w:rFonts w:asciiTheme="minorHAnsi" w:hAnsiTheme="minorHAnsi" w:cstheme="minorHAnsi"/>
                <w:lang w:val="en-GB"/>
              </w:rPr>
              <w:t xml:space="preserve"> </w:t>
            </w:r>
          </w:p>
        </w:tc>
        <w:tc>
          <w:tcPr>
            <w:tcW w:w="7312" w:type="dxa"/>
            <w:vAlign w:val="center"/>
          </w:tcPr>
          <w:p w14:paraId="0191AC1D" w14:textId="77777777" w:rsidR="00D57363" w:rsidRPr="004E45AA" w:rsidRDefault="00D57363" w:rsidP="00A525D0">
            <w:pPr>
              <w:rPr>
                <w:rFonts w:asciiTheme="minorHAnsi" w:hAnsiTheme="minorHAnsi" w:cstheme="minorHAnsi"/>
                <w:lang w:val="en-GB"/>
              </w:rPr>
            </w:pPr>
            <w:r w:rsidRPr="004E45AA">
              <w:rPr>
                <w:rFonts w:asciiTheme="minorHAnsi" w:hAnsiTheme="minorHAnsi" w:cstheme="minorHAnsi"/>
                <w:lang w:val="en-GB"/>
              </w:rPr>
              <w:t>Windows Server 2008/2012/2016.</w:t>
            </w:r>
          </w:p>
        </w:tc>
      </w:tr>
      <w:tr w:rsidR="00E81B23" w:rsidRPr="004E45AA" w14:paraId="42A46084" w14:textId="77777777" w:rsidTr="008C4CAC">
        <w:tc>
          <w:tcPr>
            <w:tcW w:w="3127" w:type="dxa"/>
            <w:vAlign w:val="center"/>
          </w:tcPr>
          <w:p w14:paraId="2DB5F755" w14:textId="63201212" w:rsidR="00E81B23" w:rsidRPr="004E45AA" w:rsidRDefault="00315AE9" w:rsidP="00E75EAE">
            <w:pPr>
              <w:jc w:val="both"/>
              <w:rPr>
                <w:rFonts w:asciiTheme="minorHAnsi" w:hAnsiTheme="minorHAnsi" w:cstheme="minorHAnsi"/>
                <w:lang w:val="en-GB"/>
              </w:rPr>
            </w:pPr>
            <w:r w:rsidRPr="004E45AA">
              <w:rPr>
                <w:rFonts w:asciiTheme="minorHAnsi" w:hAnsiTheme="minorHAnsi" w:cstheme="minorHAnsi"/>
                <w:lang w:val="en-GB"/>
              </w:rPr>
              <w:t>RDBMS, No SQL</w:t>
            </w:r>
          </w:p>
        </w:tc>
        <w:tc>
          <w:tcPr>
            <w:tcW w:w="7312" w:type="dxa"/>
            <w:vAlign w:val="center"/>
          </w:tcPr>
          <w:p w14:paraId="38DE4907" w14:textId="6ABD404D" w:rsidR="00E81B23" w:rsidRPr="004E45AA" w:rsidRDefault="00556A7B" w:rsidP="00A525D0">
            <w:pPr>
              <w:rPr>
                <w:rFonts w:asciiTheme="minorHAnsi" w:hAnsiTheme="minorHAnsi" w:cstheme="minorHAnsi"/>
                <w:lang w:val="en-GB"/>
              </w:rPr>
            </w:pPr>
            <w:r w:rsidRPr="004E45AA">
              <w:rPr>
                <w:rFonts w:asciiTheme="minorHAnsi" w:hAnsiTheme="minorHAnsi" w:cstheme="minorHAnsi"/>
                <w:lang w:val="en-GB"/>
              </w:rPr>
              <w:t>Microsoft SQL</w:t>
            </w:r>
            <w:r w:rsidR="0074309C" w:rsidRPr="004E45AA">
              <w:rPr>
                <w:rFonts w:asciiTheme="minorHAnsi" w:hAnsiTheme="minorHAnsi" w:cstheme="minorHAnsi"/>
                <w:lang w:val="en-GB"/>
              </w:rPr>
              <w:t xml:space="preserve"> Server, My SQL, </w:t>
            </w:r>
            <w:r w:rsidR="00BA2055" w:rsidRPr="004E45AA">
              <w:rPr>
                <w:rFonts w:asciiTheme="minorHAnsi" w:hAnsiTheme="minorHAnsi" w:cstheme="minorHAnsi"/>
                <w:lang w:val="en-GB"/>
              </w:rPr>
              <w:t>SQLite</w:t>
            </w:r>
          </w:p>
        </w:tc>
      </w:tr>
      <w:tr w:rsidR="00D7055B" w:rsidRPr="004E45AA" w14:paraId="17267F2E" w14:textId="77777777" w:rsidTr="008C4CAC">
        <w:tc>
          <w:tcPr>
            <w:tcW w:w="3127" w:type="dxa"/>
            <w:vAlign w:val="center"/>
          </w:tcPr>
          <w:p w14:paraId="2C4165AD" w14:textId="625C8FF0" w:rsidR="00D7055B" w:rsidRPr="004E45AA" w:rsidRDefault="00D7055B" w:rsidP="00E75EAE">
            <w:pPr>
              <w:jc w:val="both"/>
              <w:rPr>
                <w:rFonts w:asciiTheme="minorHAnsi" w:hAnsiTheme="minorHAnsi" w:cstheme="minorHAnsi"/>
                <w:lang w:val="en-GB"/>
              </w:rPr>
            </w:pPr>
            <w:r w:rsidRPr="004E45AA">
              <w:rPr>
                <w:rFonts w:asciiTheme="minorHAnsi" w:hAnsiTheme="minorHAnsi" w:cstheme="minorHAnsi"/>
                <w:lang w:val="en-GB"/>
              </w:rPr>
              <w:t>Client Side Technologies</w:t>
            </w:r>
          </w:p>
        </w:tc>
        <w:tc>
          <w:tcPr>
            <w:tcW w:w="7312" w:type="dxa"/>
            <w:vAlign w:val="center"/>
          </w:tcPr>
          <w:p w14:paraId="63E65A63" w14:textId="0D66F6FC" w:rsidR="00D7055B" w:rsidRPr="004E45AA" w:rsidRDefault="004460A2" w:rsidP="00A525D0">
            <w:pPr>
              <w:rPr>
                <w:rFonts w:asciiTheme="minorHAnsi" w:hAnsiTheme="minorHAnsi" w:cstheme="minorHAnsi"/>
                <w:lang w:val="en-GB"/>
              </w:rPr>
            </w:pPr>
            <w:r w:rsidRPr="004E45AA">
              <w:rPr>
                <w:rFonts w:asciiTheme="minorHAnsi" w:hAnsiTheme="minorHAnsi" w:cstheme="minorHAnsi"/>
                <w:lang w:val="en-GB"/>
              </w:rPr>
              <w:t xml:space="preserve">HTML, CSS, Media Query, </w:t>
            </w:r>
            <w:r w:rsidR="00D7055B" w:rsidRPr="004E45AA">
              <w:rPr>
                <w:rFonts w:asciiTheme="minorHAnsi" w:hAnsiTheme="minorHAnsi" w:cstheme="minorHAnsi"/>
                <w:lang w:val="en-GB"/>
              </w:rPr>
              <w:t>Java Script, React JS, Angular JS, Vue JS, JQuery</w:t>
            </w:r>
            <w:r w:rsidR="008C34B1" w:rsidRPr="004E45AA">
              <w:rPr>
                <w:rFonts w:asciiTheme="minorHAnsi" w:hAnsiTheme="minorHAnsi" w:cstheme="minorHAnsi"/>
                <w:lang w:val="en-GB"/>
              </w:rPr>
              <w:t>.</w:t>
            </w:r>
          </w:p>
        </w:tc>
      </w:tr>
      <w:tr w:rsidR="00E81B23" w:rsidRPr="004E45AA" w14:paraId="704A4E6B" w14:textId="77777777" w:rsidTr="008C4CAC">
        <w:tc>
          <w:tcPr>
            <w:tcW w:w="3127" w:type="dxa"/>
            <w:vAlign w:val="center"/>
          </w:tcPr>
          <w:p w14:paraId="3BEA6B34" w14:textId="77777777" w:rsidR="00E81B23" w:rsidRPr="004E45AA" w:rsidRDefault="00E81B23" w:rsidP="00E75EAE">
            <w:pPr>
              <w:jc w:val="both"/>
              <w:rPr>
                <w:rFonts w:asciiTheme="minorHAnsi" w:hAnsiTheme="minorHAnsi" w:cstheme="minorHAnsi"/>
                <w:lang w:val="en-GB"/>
              </w:rPr>
            </w:pPr>
            <w:r w:rsidRPr="004E45AA">
              <w:rPr>
                <w:rFonts w:asciiTheme="minorHAnsi" w:hAnsiTheme="minorHAnsi" w:cstheme="minorHAnsi"/>
                <w:lang w:val="en-GB"/>
              </w:rPr>
              <w:t xml:space="preserve">Web server </w:t>
            </w:r>
          </w:p>
        </w:tc>
        <w:tc>
          <w:tcPr>
            <w:tcW w:w="7312" w:type="dxa"/>
            <w:vAlign w:val="center"/>
          </w:tcPr>
          <w:p w14:paraId="2B1F714D" w14:textId="7977F7D5" w:rsidR="00E81B23" w:rsidRPr="004E45AA" w:rsidRDefault="00E81B23" w:rsidP="00A525D0">
            <w:pPr>
              <w:rPr>
                <w:rFonts w:asciiTheme="minorHAnsi" w:hAnsiTheme="minorHAnsi" w:cstheme="minorHAnsi"/>
                <w:lang w:val="en-GB"/>
              </w:rPr>
            </w:pPr>
            <w:r w:rsidRPr="004E45AA">
              <w:rPr>
                <w:rFonts w:asciiTheme="minorHAnsi" w:hAnsiTheme="minorHAnsi" w:cstheme="minorHAnsi"/>
                <w:lang w:val="en-GB"/>
              </w:rPr>
              <w:t>IIS 6.0/7.0</w:t>
            </w:r>
            <w:r w:rsidR="00933C45" w:rsidRPr="004E45AA">
              <w:rPr>
                <w:rFonts w:asciiTheme="minorHAnsi" w:hAnsiTheme="minorHAnsi" w:cstheme="minorHAnsi"/>
                <w:lang w:val="en-GB"/>
              </w:rPr>
              <w:t>/8.0</w:t>
            </w:r>
            <w:r w:rsidR="00CA3F52" w:rsidRPr="004E45AA">
              <w:rPr>
                <w:rFonts w:asciiTheme="minorHAnsi" w:hAnsiTheme="minorHAnsi" w:cstheme="minorHAnsi"/>
                <w:lang w:val="en-GB"/>
              </w:rPr>
              <w:t xml:space="preserve"> , </w:t>
            </w:r>
            <w:r w:rsidR="00DB27CC" w:rsidRPr="004E45AA">
              <w:rPr>
                <w:rFonts w:asciiTheme="minorHAnsi" w:hAnsiTheme="minorHAnsi" w:cstheme="minorHAnsi"/>
                <w:lang w:val="en-GB"/>
              </w:rPr>
              <w:t>Nginx, Apache</w:t>
            </w:r>
          </w:p>
        </w:tc>
      </w:tr>
      <w:tr w:rsidR="00E81B23" w:rsidRPr="004E45AA" w14:paraId="0163028B" w14:textId="77777777" w:rsidTr="008C4CAC">
        <w:tc>
          <w:tcPr>
            <w:tcW w:w="3127" w:type="dxa"/>
            <w:vAlign w:val="center"/>
          </w:tcPr>
          <w:p w14:paraId="6DAF4898" w14:textId="77777777" w:rsidR="00E81B23" w:rsidRPr="004E45AA" w:rsidRDefault="00E81B23" w:rsidP="00E75EAE">
            <w:pPr>
              <w:jc w:val="both"/>
              <w:rPr>
                <w:rFonts w:asciiTheme="minorHAnsi" w:hAnsiTheme="minorHAnsi" w:cstheme="minorHAnsi"/>
                <w:lang w:val="en-GB"/>
              </w:rPr>
            </w:pPr>
            <w:r w:rsidRPr="004E45AA">
              <w:rPr>
                <w:rFonts w:asciiTheme="minorHAnsi" w:hAnsiTheme="minorHAnsi" w:cstheme="minorHAnsi"/>
                <w:lang w:val="en-GB"/>
              </w:rPr>
              <w:t>Software Design Tools</w:t>
            </w:r>
          </w:p>
        </w:tc>
        <w:tc>
          <w:tcPr>
            <w:tcW w:w="7312" w:type="dxa"/>
            <w:vAlign w:val="center"/>
          </w:tcPr>
          <w:p w14:paraId="7880D472" w14:textId="13F241DA" w:rsidR="00E81B23" w:rsidRPr="004E45AA" w:rsidRDefault="00E81B23" w:rsidP="007074AE">
            <w:pPr>
              <w:rPr>
                <w:rFonts w:asciiTheme="minorHAnsi" w:hAnsiTheme="minorHAnsi" w:cstheme="minorHAnsi"/>
                <w:lang w:val="en-GB"/>
              </w:rPr>
            </w:pPr>
            <w:r w:rsidRPr="004E45AA">
              <w:rPr>
                <w:rFonts w:asciiTheme="minorHAnsi" w:hAnsiTheme="minorHAnsi" w:cstheme="minorHAnsi"/>
                <w:lang w:val="en-GB"/>
              </w:rPr>
              <w:t xml:space="preserve">SharePoint Designer, InfoPath, Visual Studio, </w:t>
            </w:r>
            <w:r w:rsidR="0094407E" w:rsidRPr="004E45AA">
              <w:rPr>
                <w:rFonts w:asciiTheme="minorHAnsi" w:hAnsiTheme="minorHAnsi" w:cstheme="minorHAnsi"/>
                <w:lang w:val="en-GB"/>
              </w:rPr>
              <w:t>Nintex, K2</w:t>
            </w:r>
            <w:r w:rsidR="00CB50DE" w:rsidRPr="004E45AA">
              <w:rPr>
                <w:rFonts w:asciiTheme="minorHAnsi" w:hAnsiTheme="minorHAnsi" w:cstheme="minorHAnsi"/>
                <w:lang w:val="en-GB"/>
              </w:rPr>
              <w:t xml:space="preserve">, </w:t>
            </w:r>
            <w:r w:rsidR="00CB50DE" w:rsidRPr="004E45AA">
              <w:rPr>
                <w:rFonts w:asciiTheme="minorHAnsi" w:eastAsia="ヒラギノ角ゴ Pro W3" w:hAnsiTheme="minorHAnsi" w:cstheme="minorHAnsi"/>
                <w:color w:val="000000"/>
              </w:rPr>
              <w:t>Microsoft Visio</w:t>
            </w:r>
          </w:p>
        </w:tc>
      </w:tr>
      <w:tr w:rsidR="00E81B23" w:rsidRPr="004E45AA" w14:paraId="44D02297" w14:textId="77777777" w:rsidTr="008C4CAC">
        <w:tc>
          <w:tcPr>
            <w:tcW w:w="3127" w:type="dxa"/>
            <w:vAlign w:val="center"/>
          </w:tcPr>
          <w:p w14:paraId="4E653BFA" w14:textId="77777777" w:rsidR="00E81B23" w:rsidRPr="004E45AA" w:rsidRDefault="00E81B23" w:rsidP="00E75EAE">
            <w:pPr>
              <w:jc w:val="both"/>
              <w:rPr>
                <w:rFonts w:asciiTheme="minorHAnsi" w:hAnsiTheme="minorHAnsi" w:cstheme="minorHAnsi"/>
                <w:lang w:val="en-GB"/>
              </w:rPr>
            </w:pPr>
            <w:r w:rsidRPr="004E45AA">
              <w:rPr>
                <w:rFonts w:asciiTheme="minorHAnsi" w:hAnsiTheme="minorHAnsi" w:cstheme="minorHAnsi"/>
                <w:lang w:val="en-GB"/>
              </w:rPr>
              <w:t>Language Experience</w:t>
            </w:r>
          </w:p>
        </w:tc>
        <w:tc>
          <w:tcPr>
            <w:tcW w:w="7312" w:type="dxa"/>
            <w:vAlign w:val="center"/>
          </w:tcPr>
          <w:p w14:paraId="1CBAC97B" w14:textId="30F13EF5" w:rsidR="00E81B23" w:rsidRPr="004E45AA" w:rsidRDefault="00E81B23" w:rsidP="00B92359">
            <w:pPr>
              <w:rPr>
                <w:rFonts w:asciiTheme="minorHAnsi" w:hAnsiTheme="minorHAnsi" w:cstheme="minorHAnsi"/>
                <w:lang w:val="en-GB"/>
              </w:rPr>
            </w:pPr>
            <w:r w:rsidRPr="004E45AA">
              <w:rPr>
                <w:rFonts w:asciiTheme="minorHAnsi" w:hAnsiTheme="minorHAnsi" w:cstheme="minorHAnsi"/>
                <w:b/>
                <w:lang w:val="en-GB"/>
              </w:rPr>
              <w:t>Angular</w:t>
            </w:r>
            <w:r w:rsidRPr="004E45AA">
              <w:rPr>
                <w:rFonts w:asciiTheme="minorHAnsi" w:hAnsiTheme="minorHAnsi" w:cstheme="minorHAnsi"/>
                <w:lang w:val="en-GB"/>
              </w:rPr>
              <w:t xml:space="preserve">, </w:t>
            </w:r>
            <w:r w:rsidRPr="004E45AA">
              <w:rPr>
                <w:rFonts w:asciiTheme="minorHAnsi" w:hAnsiTheme="minorHAnsi" w:cstheme="minorHAnsi"/>
                <w:b/>
                <w:lang w:val="en-GB"/>
              </w:rPr>
              <w:t>React</w:t>
            </w:r>
            <w:r w:rsidRPr="004E45AA">
              <w:rPr>
                <w:rFonts w:asciiTheme="minorHAnsi" w:hAnsiTheme="minorHAnsi" w:cstheme="minorHAnsi"/>
                <w:lang w:val="en-GB"/>
              </w:rPr>
              <w:t xml:space="preserve"> JS, </w:t>
            </w:r>
            <w:r w:rsidRPr="004E45AA">
              <w:rPr>
                <w:rFonts w:asciiTheme="minorHAnsi" w:hAnsiTheme="minorHAnsi" w:cstheme="minorHAnsi"/>
                <w:b/>
                <w:lang w:val="en-GB"/>
              </w:rPr>
              <w:t>Vue</w:t>
            </w:r>
            <w:r w:rsidR="0071415D" w:rsidRPr="004E45AA">
              <w:rPr>
                <w:rFonts w:asciiTheme="minorHAnsi" w:hAnsiTheme="minorHAnsi" w:cstheme="minorHAnsi"/>
                <w:b/>
                <w:lang w:val="en-GB"/>
              </w:rPr>
              <w:t xml:space="preserve"> </w:t>
            </w:r>
            <w:r w:rsidRPr="004E45AA">
              <w:rPr>
                <w:rFonts w:asciiTheme="minorHAnsi" w:hAnsiTheme="minorHAnsi" w:cstheme="minorHAnsi"/>
                <w:lang w:val="en-GB"/>
              </w:rPr>
              <w:t>JS, JQuery</w:t>
            </w:r>
            <w:r w:rsidRPr="004E45AA">
              <w:rPr>
                <w:rFonts w:asciiTheme="minorHAnsi" w:hAnsiTheme="minorHAnsi" w:cstheme="minorHAnsi"/>
                <w:lang w:val="fr-CH"/>
              </w:rPr>
              <w:t>,</w:t>
            </w:r>
            <w:r w:rsidR="008D3315" w:rsidRPr="004E45AA">
              <w:rPr>
                <w:rFonts w:asciiTheme="minorHAnsi" w:hAnsiTheme="minorHAnsi" w:cstheme="minorHAnsi"/>
                <w:lang w:val="fr-CH"/>
              </w:rPr>
              <w:t xml:space="preserve"> </w:t>
            </w:r>
            <w:r w:rsidRPr="004E45AA">
              <w:rPr>
                <w:rFonts w:asciiTheme="minorHAnsi" w:hAnsiTheme="minorHAnsi" w:cstheme="minorHAnsi"/>
                <w:b/>
                <w:lang w:val="fr-CH"/>
              </w:rPr>
              <w:t>Node</w:t>
            </w:r>
            <w:r w:rsidRPr="004E45AA">
              <w:rPr>
                <w:rFonts w:asciiTheme="minorHAnsi" w:hAnsiTheme="minorHAnsi" w:cstheme="minorHAnsi"/>
                <w:lang w:val="fr-CH"/>
              </w:rPr>
              <w:t xml:space="preserve"> JS, </w:t>
            </w:r>
            <w:r w:rsidRPr="004E45AA">
              <w:rPr>
                <w:rFonts w:asciiTheme="minorHAnsi" w:hAnsiTheme="minorHAnsi" w:cstheme="minorHAnsi"/>
                <w:b/>
                <w:lang w:val="en-GB"/>
              </w:rPr>
              <w:t>C#</w:t>
            </w:r>
          </w:p>
        </w:tc>
      </w:tr>
      <w:tr w:rsidR="00B600A7" w:rsidRPr="004E45AA" w14:paraId="404B6AAF" w14:textId="77777777" w:rsidTr="008C4CAC">
        <w:tc>
          <w:tcPr>
            <w:tcW w:w="3127" w:type="dxa"/>
            <w:vAlign w:val="center"/>
          </w:tcPr>
          <w:p w14:paraId="38687B63" w14:textId="138E835A" w:rsidR="00B600A7" w:rsidRPr="004E45AA" w:rsidRDefault="00B600A7" w:rsidP="00E75EAE">
            <w:pPr>
              <w:jc w:val="both"/>
              <w:rPr>
                <w:rFonts w:asciiTheme="minorHAnsi" w:hAnsiTheme="minorHAnsi" w:cstheme="minorHAnsi"/>
                <w:lang w:val="en-GB"/>
              </w:rPr>
            </w:pPr>
            <w:r w:rsidRPr="004E45AA">
              <w:rPr>
                <w:rFonts w:asciiTheme="minorHAnsi" w:hAnsiTheme="minorHAnsi" w:cstheme="minorHAnsi"/>
                <w:lang w:val="en-GB"/>
              </w:rPr>
              <w:lastRenderedPageBreak/>
              <w:t>IDE</w:t>
            </w:r>
          </w:p>
        </w:tc>
        <w:tc>
          <w:tcPr>
            <w:tcW w:w="7312" w:type="dxa"/>
            <w:vAlign w:val="center"/>
          </w:tcPr>
          <w:p w14:paraId="1B52531E" w14:textId="6672EF36" w:rsidR="00B600A7" w:rsidRPr="004E45AA" w:rsidRDefault="00B600A7" w:rsidP="00A525D0">
            <w:pPr>
              <w:rPr>
                <w:rFonts w:asciiTheme="minorHAnsi" w:hAnsiTheme="minorHAnsi" w:cstheme="minorHAnsi"/>
                <w:b/>
                <w:lang w:val="en-GB"/>
              </w:rPr>
            </w:pPr>
            <w:r w:rsidRPr="004E45AA">
              <w:rPr>
                <w:rFonts w:asciiTheme="minorHAnsi" w:eastAsia="ヒラギノ角ゴ Pro W3" w:hAnsiTheme="minorHAnsi" w:cstheme="minorHAnsi"/>
                <w:color w:val="000000"/>
              </w:rPr>
              <w:t>Microsoft Visual Studio .NET 2012/2013</w:t>
            </w:r>
            <w:r w:rsidR="00D63415" w:rsidRPr="004E45AA">
              <w:rPr>
                <w:rFonts w:asciiTheme="minorHAnsi" w:eastAsia="ヒラギノ角ゴ Pro W3" w:hAnsiTheme="minorHAnsi" w:cstheme="minorHAnsi"/>
                <w:color w:val="000000"/>
              </w:rPr>
              <w:t>/2015/2017/2019</w:t>
            </w:r>
            <w:r w:rsidRPr="004E45AA">
              <w:rPr>
                <w:rFonts w:asciiTheme="minorHAnsi" w:eastAsia="ヒラギノ角ゴ Pro W3" w:hAnsiTheme="minorHAnsi" w:cstheme="minorHAnsi"/>
                <w:color w:val="000000"/>
              </w:rPr>
              <w:t xml:space="preserve">, </w:t>
            </w:r>
            <w:r w:rsidR="00D63415" w:rsidRPr="004E45AA">
              <w:rPr>
                <w:rFonts w:asciiTheme="minorHAnsi" w:eastAsia="ヒラギノ角ゴ Pro W3" w:hAnsiTheme="minorHAnsi" w:cstheme="minorHAnsi"/>
                <w:color w:val="000000"/>
              </w:rPr>
              <w:t>Visual Studio Code, Sublime Text.</w:t>
            </w:r>
          </w:p>
        </w:tc>
      </w:tr>
      <w:tr w:rsidR="0096330C" w:rsidRPr="004E45AA" w14:paraId="7C882F7D" w14:textId="77777777" w:rsidTr="008C4CAC">
        <w:tc>
          <w:tcPr>
            <w:tcW w:w="3127" w:type="dxa"/>
            <w:vAlign w:val="center"/>
          </w:tcPr>
          <w:p w14:paraId="188758ED" w14:textId="3C61D0F6" w:rsidR="0096330C" w:rsidRPr="004E45AA" w:rsidRDefault="0096330C" w:rsidP="00E75EAE">
            <w:pPr>
              <w:jc w:val="both"/>
              <w:rPr>
                <w:rFonts w:asciiTheme="minorHAnsi" w:eastAsia="ヒラギノ角ゴ Pro W3" w:hAnsiTheme="minorHAnsi" w:cstheme="minorHAnsi"/>
                <w:color w:val="000000"/>
              </w:rPr>
            </w:pPr>
            <w:r w:rsidRPr="004E45AA">
              <w:rPr>
                <w:rFonts w:asciiTheme="minorHAnsi" w:eastAsia="ヒラギノ角ゴ Pro W3" w:hAnsiTheme="minorHAnsi" w:cstheme="minorHAnsi"/>
                <w:color w:val="000000"/>
              </w:rPr>
              <w:t>Version Control</w:t>
            </w:r>
          </w:p>
        </w:tc>
        <w:tc>
          <w:tcPr>
            <w:tcW w:w="7312" w:type="dxa"/>
            <w:vAlign w:val="center"/>
          </w:tcPr>
          <w:p w14:paraId="1B6B4023" w14:textId="3D5B8070" w:rsidR="0096330C" w:rsidRPr="004E45AA" w:rsidRDefault="009D245C" w:rsidP="00A525D0">
            <w:pPr>
              <w:rPr>
                <w:rFonts w:asciiTheme="minorHAnsi" w:eastAsia="ヒラギノ角ゴ Pro W3" w:hAnsiTheme="minorHAnsi" w:cstheme="minorHAnsi"/>
                <w:color w:val="000000"/>
              </w:rPr>
            </w:pPr>
            <w:r>
              <w:rPr>
                <w:rFonts w:asciiTheme="minorHAnsi" w:eastAsia="ヒラギノ角ゴ Pro W3" w:hAnsiTheme="minorHAnsi" w:cstheme="minorHAnsi"/>
                <w:color w:val="000000"/>
              </w:rPr>
              <w:t xml:space="preserve">TFS, </w:t>
            </w:r>
            <w:r w:rsidR="00941308" w:rsidRPr="004E45AA">
              <w:rPr>
                <w:rFonts w:asciiTheme="minorHAnsi" w:eastAsia="ヒラギノ角ゴ Pro W3" w:hAnsiTheme="minorHAnsi" w:cstheme="minorHAnsi"/>
                <w:color w:val="000000"/>
              </w:rPr>
              <w:t>GitHub</w:t>
            </w:r>
            <w:r w:rsidR="00895F35" w:rsidRPr="004E45AA">
              <w:rPr>
                <w:rFonts w:asciiTheme="minorHAnsi" w:eastAsia="ヒラギノ角ゴ Pro W3" w:hAnsiTheme="minorHAnsi" w:cstheme="minorHAnsi"/>
                <w:color w:val="000000"/>
              </w:rPr>
              <w:t>, SVN</w:t>
            </w:r>
          </w:p>
        </w:tc>
      </w:tr>
      <w:tr w:rsidR="00E6589C" w:rsidRPr="004E45AA" w14:paraId="3671EB08" w14:textId="77777777" w:rsidTr="008C4CAC">
        <w:tc>
          <w:tcPr>
            <w:tcW w:w="3127" w:type="dxa"/>
            <w:vAlign w:val="center"/>
          </w:tcPr>
          <w:p w14:paraId="7FCBC974" w14:textId="77777777" w:rsidR="00E6589C" w:rsidRPr="004E45AA" w:rsidRDefault="00E6589C" w:rsidP="00E75EAE">
            <w:pPr>
              <w:jc w:val="both"/>
              <w:rPr>
                <w:rFonts w:asciiTheme="minorHAnsi" w:hAnsiTheme="minorHAnsi" w:cstheme="minorHAnsi"/>
                <w:lang w:val="en-GB"/>
              </w:rPr>
            </w:pPr>
            <w:r w:rsidRPr="004E45AA">
              <w:rPr>
                <w:rFonts w:asciiTheme="minorHAnsi" w:hAnsiTheme="minorHAnsi" w:cstheme="minorHAnsi"/>
                <w:lang w:val="en-GB"/>
              </w:rPr>
              <w:t>Report</w:t>
            </w:r>
            <w:r w:rsidR="00447FD7" w:rsidRPr="004E45AA">
              <w:rPr>
                <w:rFonts w:asciiTheme="minorHAnsi" w:hAnsiTheme="minorHAnsi" w:cstheme="minorHAnsi"/>
                <w:lang w:val="en-GB"/>
              </w:rPr>
              <w:t xml:space="preserve"> Development</w:t>
            </w:r>
          </w:p>
        </w:tc>
        <w:tc>
          <w:tcPr>
            <w:tcW w:w="7312" w:type="dxa"/>
            <w:vAlign w:val="center"/>
          </w:tcPr>
          <w:p w14:paraId="47FC55BC" w14:textId="458843D7" w:rsidR="00E6589C" w:rsidRPr="004E45AA" w:rsidRDefault="00E6589C" w:rsidP="00A525D0">
            <w:pPr>
              <w:rPr>
                <w:rFonts w:asciiTheme="minorHAnsi" w:hAnsiTheme="minorHAnsi" w:cstheme="minorHAnsi"/>
                <w:lang w:val="en-GB"/>
              </w:rPr>
            </w:pPr>
            <w:r w:rsidRPr="004E45AA">
              <w:rPr>
                <w:rFonts w:asciiTheme="minorHAnsi" w:hAnsiTheme="minorHAnsi" w:cstheme="minorHAnsi"/>
                <w:lang w:val="en-GB"/>
              </w:rPr>
              <w:t>Power BI.</w:t>
            </w:r>
          </w:p>
        </w:tc>
      </w:tr>
      <w:tr w:rsidR="004651E0" w:rsidRPr="004E45AA" w14:paraId="13A49311" w14:textId="77777777" w:rsidTr="008C4CAC">
        <w:tc>
          <w:tcPr>
            <w:tcW w:w="3127" w:type="dxa"/>
            <w:vAlign w:val="center"/>
          </w:tcPr>
          <w:p w14:paraId="1B9EEB81" w14:textId="3FE1EEB2" w:rsidR="004651E0" w:rsidRPr="004E45AA" w:rsidRDefault="004651E0" w:rsidP="00E75EAE">
            <w:pPr>
              <w:jc w:val="both"/>
              <w:rPr>
                <w:rFonts w:asciiTheme="minorHAnsi" w:hAnsiTheme="minorHAnsi" w:cstheme="minorHAnsi"/>
                <w:lang w:val="en-GB"/>
              </w:rPr>
            </w:pPr>
            <w:r w:rsidRPr="004E45AA">
              <w:rPr>
                <w:rFonts w:asciiTheme="minorHAnsi" w:hAnsiTheme="minorHAnsi" w:cstheme="minorHAnsi"/>
                <w:lang w:val="en-GB"/>
              </w:rPr>
              <w:t xml:space="preserve">API </w:t>
            </w:r>
          </w:p>
        </w:tc>
        <w:tc>
          <w:tcPr>
            <w:tcW w:w="7312" w:type="dxa"/>
            <w:vAlign w:val="center"/>
          </w:tcPr>
          <w:p w14:paraId="3ABD8503" w14:textId="18414C31" w:rsidR="004651E0" w:rsidRPr="004E45AA" w:rsidRDefault="004651E0" w:rsidP="009D245C">
            <w:pPr>
              <w:rPr>
                <w:rFonts w:asciiTheme="minorHAnsi" w:hAnsiTheme="minorHAnsi" w:cstheme="minorHAnsi"/>
                <w:b/>
                <w:highlight w:val="yellow"/>
                <w:lang w:val="en-GB"/>
              </w:rPr>
            </w:pPr>
            <w:r w:rsidRPr="004E45AA">
              <w:rPr>
                <w:rFonts w:asciiTheme="minorHAnsi" w:hAnsiTheme="minorHAnsi" w:cstheme="minorHAnsi"/>
                <w:lang w:val="en-GB"/>
              </w:rPr>
              <w:t>REST API</w:t>
            </w:r>
            <w:r w:rsidR="009D245C">
              <w:rPr>
                <w:rFonts w:asciiTheme="minorHAnsi" w:hAnsiTheme="minorHAnsi" w:cstheme="minorHAnsi"/>
                <w:lang w:val="en-GB"/>
              </w:rPr>
              <w:t>, SOAP, Microservices</w:t>
            </w:r>
          </w:p>
        </w:tc>
      </w:tr>
    </w:tbl>
    <w:p w14:paraId="4B5274A9" w14:textId="77777777" w:rsidR="00E3385E" w:rsidRPr="004E45AA" w:rsidRDefault="00E3385E" w:rsidP="00F01B58">
      <w:pPr>
        <w:ind w:left="360"/>
        <w:rPr>
          <w:rFonts w:asciiTheme="minorHAnsi" w:hAnsiTheme="minorHAnsi" w:cstheme="minorHAnsi"/>
        </w:rPr>
      </w:pPr>
    </w:p>
    <w:p w14:paraId="7A25C727" w14:textId="6E6E6850" w:rsidR="002C05D4" w:rsidRPr="004E45AA" w:rsidRDefault="002C05D4" w:rsidP="009B52D3">
      <w:pPr>
        <w:rPr>
          <w:rFonts w:asciiTheme="minorHAnsi" w:hAnsiTheme="minorHAnsi" w:cstheme="minorHAnsi"/>
          <w:b/>
          <w:color w:val="4472C4" w:themeColor="accent1"/>
        </w:rPr>
      </w:pPr>
      <w:r w:rsidRPr="004E45AA">
        <w:rPr>
          <w:rFonts w:asciiTheme="minorHAnsi" w:hAnsiTheme="minorHAnsi" w:cstheme="minorHAnsi"/>
          <w:b/>
          <w:color w:val="4472C4" w:themeColor="accent1"/>
        </w:rPr>
        <w:t>CLOUD C</w:t>
      </w:r>
      <w:r w:rsidR="009B52D3" w:rsidRPr="004E45AA">
        <w:rPr>
          <w:rFonts w:asciiTheme="minorHAnsi" w:hAnsiTheme="minorHAnsi" w:cstheme="minorHAnsi"/>
          <w:b/>
          <w:color w:val="4472C4" w:themeColor="accent1"/>
        </w:rPr>
        <w:t>OMPUTING</w:t>
      </w:r>
    </w:p>
    <w:p w14:paraId="1866FF9B" w14:textId="77777777" w:rsidR="002903D4" w:rsidRPr="004E45AA" w:rsidRDefault="002903D4" w:rsidP="009B52D3">
      <w:pPr>
        <w:rPr>
          <w:rFonts w:asciiTheme="minorHAnsi" w:hAnsiTheme="minorHAnsi" w:cstheme="minorHAnsi"/>
          <w:b/>
          <w:color w:val="4472C4" w:themeColor="accen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7575"/>
      </w:tblGrid>
      <w:tr w:rsidR="002C05D4" w:rsidRPr="004E45AA" w14:paraId="2FB972E6" w14:textId="77777777" w:rsidTr="002B61C3">
        <w:tc>
          <w:tcPr>
            <w:tcW w:w="2864" w:type="dxa"/>
            <w:vAlign w:val="center"/>
          </w:tcPr>
          <w:p w14:paraId="0F928885" w14:textId="2EE94042" w:rsidR="002C05D4" w:rsidRPr="004E45AA" w:rsidRDefault="0016653F" w:rsidP="00B302C9">
            <w:pPr>
              <w:ind w:left="360"/>
              <w:jc w:val="both"/>
              <w:rPr>
                <w:rFonts w:asciiTheme="minorHAnsi" w:hAnsiTheme="minorHAnsi" w:cstheme="minorHAnsi"/>
                <w:lang w:val="en-GB"/>
              </w:rPr>
            </w:pPr>
            <w:r w:rsidRPr="004E45AA">
              <w:rPr>
                <w:rFonts w:asciiTheme="minorHAnsi" w:hAnsiTheme="minorHAnsi" w:cstheme="minorHAnsi"/>
                <w:lang w:val="en-GB"/>
              </w:rPr>
              <w:t>AWS</w:t>
            </w:r>
          </w:p>
        </w:tc>
        <w:tc>
          <w:tcPr>
            <w:tcW w:w="7575" w:type="dxa"/>
            <w:vAlign w:val="center"/>
          </w:tcPr>
          <w:p w14:paraId="038C12CA" w14:textId="429534E8" w:rsidR="002C05D4" w:rsidRPr="004E45AA" w:rsidRDefault="00164048" w:rsidP="00B302C9">
            <w:pPr>
              <w:ind w:left="360"/>
              <w:rPr>
                <w:rFonts w:asciiTheme="minorHAnsi" w:hAnsiTheme="minorHAnsi" w:cstheme="minorHAnsi"/>
                <w:lang w:val="en-GB"/>
              </w:rPr>
            </w:pPr>
            <w:r w:rsidRPr="004E45AA">
              <w:rPr>
                <w:rFonts w:asciiTheme="minorHAnsi" w:hAnsiTheme="minorHAnsi" w:cstheme="minorHAnsi"/>
                <w:lang w:val="en-GB"/>
              </w:rPr>
              <w:t>EC2, Route 53</w:t>
            </w:r>
            <w:r w:rsidR="00C60267" w:rsidRPr="004E45AA">
              <w:rPr>
                <w:rFonts w:asciiTheme="minorHAnsi" w:hAnsiTheme="minorHAnsi" w:cstheme="minorHAnsi"/>
                <w:lang w:val="en-GB"/>
              </w:rPr>
              <w:t>, Amazon SDK</w:t>
            </w:r>
          </w:p>
        </w:tc>
      </w:tr>
      <w:tr w:rsidR="002C05D4" w:rsidRPr="004E45AA" w14:paraId="1FDDEEB6" w14:textId="77777777" w:rsidTr="002B61C3">
        <w:tc>
          <w:tcPr>
            <w:tcW w:w="2864" w:type="dxa"/>
            <w:vAlign w:val="center"/>
          </w:tcPr>
          <w:p w14:paraId="7879BF23" w14:textId="57C02981" w:rsidR="002C05D4" w:rsidRPr="004E45AA" w:rsidRDefault="005E37FC" w:rsidP="00B302C9">
            <w:pPr>
              <w:ind w:left="360"/>
              <w:jc w:val="both"/>
              <w:rPr>
                <w:rFonts w:asciiTheme="minorHAnsi" w:hAnsiTheme="minorHAnsi" w:cstheme="minorHAnsi"/>
                <w:lang w:val="en-GB"/>
              </w:rPr>
            </w:pPr>
            <w:r w:rsidRPr="004E45AA">
              <w:rPr>
                <w:rFonts w:asciiTheme="minorHAnsi" w:hAnsiTheme="minorHAnsi" w:cstheme="minorHAnsi"/>
                <w:lang w:val="en-GB"/>
              </w:rPr>
              <w:t>Azure</w:t>
            </w:r>
          </w:p>
        </w:tc>
        <w:tc>
          <w:tcPr>
            <w:tcW w:w="7575" w:type="dxa"/>
            <w:vAlign w:val="center"/>
          </w:tcPr>
          <w:p w14:paraId="71A69CE5" w14:textId="571880E2" w:rsidR="002C05D4" w:rsidRPr="004E45AA" w:rsidRDefault="00397031" w:rsidP="00D72D74">
            <w:pPr>
              <w:ind w:left="360"/>
              <w:rPr>
                <w:rFonts w:asciiTheme="minorHAnsi" w:hAnsiTheme="minorHAnsi" w:cstheme="minorHAnsi"/>
                <w:lang w:val="fr-CH"/>
              </w:rPr>
            </w:pPr>
            <w:r w:rsidRPr="004E45AA">
              <w:rPr>
                <w:rFonts w:asciiTheme="minorHAnsi" w:hAnsiTheme="minorHAnsi" w:cstheme="minorHAnsi"/>
                <w:lang w:val="en-GB"/>
              </w:rPr>
              <w:t>Virtual Machine, App Services</w:t>
            </w:r>
            <w:r w:rsidR="00FD78DC" w:rsidRPr="004E45AA">
              <w:rPr>
                <w:rFonts w:asciiTheme="minorHAnsi" w:hAnsiTheme="minorHAnsi" w:cstheme="minorHAnsi"/>
                <w:lang w:val="en-GB"/>
              </w:rPr>
              <w:t xml:space="preserve">, Azure database for </w:t>
            </w:r>
            <w:r w:rsidR="00D364AA" w:rsidRPr="004E45AA">
              <w:rPr>
                <w:rFonts w:asciiTheme="minorHAnsi" w:hAnsiTheme="minorHAnsi" w:cstheme="minorHAnsi"/>
                <w:lang w:val="en-GB"/>
              </w:rPr>
              <w:t>PostgreSQL</w:t>
            </w:r>
          </w:p>
        </w:tc>
      </w:tr>
      <w:tr w:rsidR="009D245C" w:rsidRPr="004E45AA" w14:paraId="5D2A17EA" w14:textId="77777777" w:rsidTr="002B61C3">
        <w:tc>
          <w:tcPr>
            <w:tcW w:w="2864" w:type="dxa"/>
            <w:vAlign w:val="center"/>
          </w:tcPr>
          <w:p w14:paraId="542CF878" w14:textId="35C8DFB8" w:rsidR="009D245C" w:rsidRPr="004E45AA" w:rsidRDefault="009D245C" w:rsidP="00B302C9">
            <w:pPr>
              <w:ind w:left="360"/>
              <w:jc w:val="both"/>
              <w:rPr>
                <w:rFonts w:asciiTheme="minorHAnsi" w:hAnsiTheme="minorHAnsi" w:cstheme="minorHAnsi"/>
                <w:lang w:val="en-GB"/>
              </w:rPr>
            </w:pPr>
            <w:r>
              <w:rPr>
                <w:rFonts w:asciiTheme="minorHAnsi" w:hAnsiTheme="minorHAnsi" w:cstheme="minorHAnsi"/>
                <w:lang w:val="en-GB"/>
              </w:rPr>
              <w:t>Google Cloud</w:t>
            </w:r>
          </w:p>
        </w:tc>
        <w:tc>
          <w:tcPr>
            <w:tcW w:w="7575" w:type="dxa"/>
            <w:vAlign w:val="center"/>
          </w:tcPr>
          <w:p w14:paraId="5C44F9A5" w14:textId="35F8C65E" w:rsidR="009D245C" w:rsidRPr="004E45AA" w:rsidRDefault="009D245C" w:rsidP="00D72D74">
            <w:pPr>
              <w:ind w:left="360"/>
              <w:rPr>
                <w:rFonts w:asciiTheme="minorHAnsi" w:hAnsiTheme="minorHAnsi" w:cstheme="minorHAnsi"/>
                <w:lang w:val="en-GB"/>
              </w:rPr>
            </w:pPr>
            <w:r>
              <w:rPr>
                <w:rFonts w:asciiTheme="minorHAnsi" w:hAnsiTheme="minorHAnsi" w:cstheme="minorHAnsi"/>
                <w:lang w:val="en-GB"/>
              </w:rPr>
              <w:t>Compute Engine, Cloud SQL</w:t>
            </w:r>
          </w:p>
        </w:tc>
      </w:tr>
    </w:tbl>
    <w:p w14:paraId="000B171C" w14:textId="77777777" w:rsidR="002C05D4" w:rsidRPr="004E45AA" w:rsidRDefault="002C05D4" w:rsidP="002C05D4">
      <w:pPr>
        <w:rPr>
          <w:rFonts w:asciiTheme="minorHAnsi" w:hAnsiTheme="minorHAnsi" w:cstheme="minorHAnsi"/>
          <w:b/>
          <w:color w:val="4472C4" w:themeColor="accent1"/>
        </w:rPr>
      </w:pPr>
    </w:p>
    <w:p w14:paraId="355260AB" w14:textId="77777777" w:rsidR="00581442" w:rsidRPr="004E45AA" w:rsidRDefault="00581442" w:rsidP="00F01B58">
      <w:pPr>
        <w:ind w:left="360"/>
        <w:rPr>
          <w:rFonts w:asciiTheme="minorHAnsi" w:hAnsiTheme="minorHAnsi" w:cstheme="minorHAnsi"/>
        </w:rPr>
      </w:pPr>
    </w:p>
    <w:p w14:paraId="7DDCD675" w14:textId="6FBB02BB" w:rsidR="00BE450C" w:rsidRDefault="00EC10C1" w:rsidP="00347045">
      <w:pPr>
        <w:rPr>
          <w:rFonts w:asciiTheme="minorHAnsi" w:hAnsiTheme="minorHAnsi" w:cstheme="minorHAnsi"/>
          <w:b/>
          <w:color w:val="4472C4" w:themeColor="accent1"/>
        </w:rPr>
      </w:pPr>
      <w:r w:rsidRPr="004E45AA">
        <w:rPr>
          <w:rFonts w:asciiTheme="minorHAnsi" w:hAnsiTheme="minorHAnsi" w:cstheme="minorHAnsi"/>
          <w:b/>
          <w:color w:val="4472C4" w:themeColor="accent1"/>
        </w:rPr>
        <w:t>PROFESSIONAL EXPERIENCES</w:t>
      </w:r>
    </w:p>
    <w:p w14:paraId="7464AB9A" w14:textId="551833E5" w:rsidR="00112172" w:rsidRDefault="00112172" w:rsidP="00347045">
      <w:pPr>
        <w:rPr>
          <w:rFonts w:asciiTheme="minorHAnsi" w:hAnsiTheme="minorHAnsi" w:cstheme="minorHAnsi"/>
          <w:b/>
          <w:color w:val="4472C4" w:themeColor="accent1"/>
        </w:rPr>
      </w:pPr>
    </w:p>
    <w:p w14:paraId="16B2AB69" w14:textId="7958B33E" w:rsidR="00112172" w:rsidRPr="004E45AA" w:rsidRDefault="00112172" w:rsidP="00112172">
      <w:pPr>
        <w:pStyle w:val="Default"/>
        <w:spacing w:after="30"/>
        <w:rPr>
          <w:rFonts w:asciiTheme="minorHAnsi" w:hAnsiTheme="minorHAnsi" w:cstheme="minorHAnsi"/>
          <w:b/>
        </w:rPr>
      </w:pPr>
      <w:r w:rsidRPr="004E45AA">
        <w:rPr>
          <w:rFonts w:asciiTheme="minorHAnsi" w:hAnsiTheme="minorHAnsi" w:cstheme="minorHAnsi"/>
          <w:b/>
        </w:rPr>
        <w:t xml:space="preserve">Company: </w:t>
      </w:r>
      <w:r w:rsidR="00B20D56">
        <w:rPr>
          <w:rFonts w:asciiTheme="minorHAnsi" w:hAnsiTheme="minorHAnsi" w:cstheme="minorHAnsi"/>
          <w:b/>
        </w:rPr>
        <w:t>Naqel</w:t>
      </w:r>
      <w:r w:rsidR="00205F14">
        <w:rPr>
          <w:rFonts w:asciiTheme="minorHAnsi" w:hAnsiTheme="minorHAnsi" w:cstheme="minorHAnsi"/>
          <w:b/>
        </w:rPr>
        <w:t xml:space="preserve"> </w:t>
      </w:r>
      <w:r w:rsidR="00B20D56">
        <w:rPr>
          <w:rFonts w:asciiTheme="minorHAnsi" w:hAnsiTheme="minorHAnsi" w:cstheme="minorHAnsi"/>
          <w:b/>
        </w:rPr>
        <w:t>Ex</w:t>
      </w:r>
      <w:r w:rsidR="00B20D56" w:rsidRPr="00B20D56">
        <w:rPr>
          <w:rFonts w:asciiTheme="minorHAnsi" w:hAnsiTheme="minorHAnsi" w:cstheme="minorHAnsi"/>
          <w:b/>
        </w:rPr>
        <w:t>press</w:t>
      </w:r>
      <w:r w:rsidRPr="004E45AA">
        <w:rPr>
          <w:rFonts w:asciiTheme="minorHAnsi" w:hAnsiTheme="minorHAnsi" w:cstheme="minorHAnsi"/>
          <w:b/>
        </w:rPr>
        <w:t>– Saudi Arabia (</w:t>
      </w:r>
      <w:r w:rsidR="00B20D56">
        <w:rPr>
          <w:rFonts w:asciiTheme="minorHAnsi" w:hAnsiTheme="minorHAnsi" w:cstheme="minorHAnsi"/>
          <w:b/>
        </w:rPr>
        <w:t>July</w:t>
      </w:r>
      <w:r w:rsidRPr="004E45AA">
        <w:rPr>
          <w:rFonts w:asciiTheme="minorHAnsi" w:hAnsiTheme="minorHAnsi" w:cstheme="minorHAnsi"/>
          <w:b/>
        </w:rPr>
        <w:t>-20</w:t>
      </w:r>
      <w:r w:rsidR="00B20D56">
        <w:rPr>
          <w:rFonts w:asciiTheme="minorHAnsi" w:hAnsiTheme="minorHAnsi" w:cstheme="minorHAnsi"/>
          <w:b/>
        </w:rPr>
        <w:t>21</w:t>
      </w:r>
      <w:r w:rsidRPr="004E45AA">
        <w:rPr>
          <w:rFonts w:asciiTheme="minorHAnsi" w:hAnsiTheme="minorHAnsi" w:cstheme="minorHAnsi"/>
          <w:b/>
        </w:rPr>
        <w:t xml:space="preserve"> – Currently working)</w:t>
      </w:r>
    </w:p>
    <w:p w14:paraId="5F669AE8" w14:textId="0ED46CDE" w:rsidR="00112172" w:rsidRPr="004E45AA" w:rsidRDefault="00112172" w:rsidP="00112172">
      <w:pPr>
        <w:pStyle w:val="Default"/>
        <w:spacing w:after="30"/>
        <w:rPr>
          <w:rFonts w:asciiTheme="minorHAnsi" w:hAnsiTheme="minorHAnsi" w:cstheme="minorHAnsi"/>
          <w:b/>
        </w:rPr>
      </w:pPr>
      <w:r w:rsidRPr="004E45AA">
        <w:rPr>
          <w:rFonts w:asciiTheme="minorHAnsi" w:hAnsiTheme="minorHAnsi" w:cstheme="minorHAnsi"/>
          <w:b/>
        </w:rPr>
        <w:t xml:space="preserve">Role: </w:t>
      </w:r>
      <w:r w:rsidR="00B20D56">
        <w:rPr>
          <w:rFonts w:asciiTheme="minorHAnsi" w:hAnsiTheme="minorHAnsi" w:cstheme="minorHAnsi"/>
          <w:b/>
        </w:rPr>
        <w:t>Senior</w:t>
      </w:r>
      <w:r w:rsidRPr="004E45AA">
        <w:rPr>
          <w:rFonts w:asciiTheme="minorHAnsi" w:hAnsiTheme="minorHAnsi" w:cstheme="minorHAnsi"/>
          <w:b/>
        </w:rPr>
        <w:t xml:space="preserve"> Developer</w:t>
      </w:r>
    </w:p>
    <w:p w14:paraId="619AF1DA" w14:textId="77777777" w:rsidR="00880C73" w:rsidRDefault="00880C73" w:rsidP="00B20D56">
      <w:pPr>
        <w:pStyle w:val="Default"/>
        <w:spacing w:after="30"/>
        <w:rPr>
          <w:rFonts w:asciiTheme="minorHAnsi" w:hAnsiTheme="minorHAnsi" w:cstheme="minorHAnsi"/>
          <w:bCs/>
        </w:rPr>
      </w:pPr>
    </w:p>
    <w:p w14:paraId="108A93EF" w14:textId="24AE223D" w:rsidR="00880C73" w:rsidRPr="004E45AA" w:rsidRDefault="00880C73" w:rsidP="00880C73">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Pr>
          <w:rFonts w:asciiTheme="minorHAnsi" w:hAnsiTheme="minorHAnsi" w:cstheme="minorHAnsi"/>
          <w:bCs/>
        </w:rPr>
        <w:t>B2G(Business to Government) - Dubai Customs</w:t>
      </w:r>
    </w:p>
    <w:p w14:paraId="2F59E5E8" w14:textId="5BBE1612" w:rsidR="00880C73" w:rsidRDefault="00880C73" w:rsidP="00880C73">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Pr>
          <w:rFonts w:asciiTheme="minorHAnsi" w:hAnsiTheme="minorHAnsi" w:cstheme="minorHAnsi"/>
          <w:bCs/>
        </w:rPr>
        <w:t>Naqel is dealing in logistics and it has multiple branches in different countries. One of our branch needed automated system for custom clearance.</w:t>
      </w:r>
    </w:p>
    <w:p w14:paraId="2661891B" w14:textId="3BB79B8B" w:rsidR="00880C73" w:rsidRPr="004E45AA" w:rsidRDefault="00880C73" w:rsidP="00880C73">
      <w:pPr>
        <w:pStyle w:val="Default"/>
        <w:spacing w:after="30"/>
        <w:rPr>
          <w:rFonts w:asciiTheme="minorHAnsi" w:hAnsiTheme="minorHAnsi" w:cstheme="minorHAnsi"/>
          <w:bCs/>
        </w:rPr>
      </w:pPr>
      <w:r>
        <w:rPr>
          <w:rFonts w:asciiTheme="minorHAnsi" w:hAnsiTheme="minorHAnsi" w:cstheme="minorHAnsi"/>
          <w:bCs/>
        </w:rPr>
        <w:t>We developed the system for Custom Clearance</w:t>
      </w:r>
    </w:p>
    <w:p w14:paraId="26D5C3F5" w14:textId="77777777" w:rsidR="00880C73" w:rsidRPr="004E45AA" w:rsidRDefault="00880C73" w:rsidP="00880C73">
      <w:pPr>
        <w:pStyle w:val="Default"/>
        <w:spacing w:after="30"/>
        <w:rPr>
          <w:rFonts w:asciiTheme="minorHAnsi" w:hAnsiTheme="minorHAnsi" w:cstheme="minorHAnsi"/>
          <w:bCs/>
        </w:rPr>
      </w:pPr>
      <w:r w:rsidRPr="004E45AA">
        <w:rPr>
          <w:rFonts w:asciiTheme="minorHAnsi" w:hAnsiTheme="minorHAnsi" w:cstheme="minorHAnsi"/>
          <w:b/>
        </w:rPr>
        <w:t xml:space="preserve">Modules: </w:t>
      </w:r>
    </w:p>
    <w:p w14:paraId="71CB5D33" w14:textId="656068C7" w:rsidR="00880C73" w:rsidRDefault="00880C73" w:rsidP="00880C73">
      <w:pPr>
        <w:pStyle w:val="Default"/>
        <w:spacing w:after="30"/>
        <w:rPr>
          <w:rFonts w:asciiTheme="minorHAnsi" w:hAnsiTheme="minorHAnsi" w:cstheme="minorHAnsi"/>
          <w:bCs/>
        </w:rPr>
      </w:pPr>
      <w:r>
        <w:rPr>
          <w:rFonts w:asciiTheme="minorHAnsi" w:hAnsiTheme="minorHAnsi" w:cstheme="minorHAnsi"/>
          <w:bCs/>
        </w:rPr>
        <w:t xml:space="preserve">Desktop Application - Gateway Team input </w:t>
      </w:r>
      <w:r w:rsidR="00A563E3">
        <w:rPr>
          <w:rFonts w:asciiTheme="minorHAnsi" w:hAnsiTheme="minorHAnsi" w:cstheme="minorHAnsi"/>
          <w:bCs/>
        </w:rPr>
        <w:t>the data for clearance</w:t>
      </w:r>
    </w:p>
    <w:p w14:paraId="21C36D82" w14:textId="34127B54" w:rsidR="00880C73" w:rsidRDefault="00880C73" w:rsidP="00880C73">
      <w:pPr>
        <w:pStyle w:val="Default"/>
        <w:spacing w:after="30"/>
        <w:rPr>
          <w:rFonts w:asciiTheme="minorHAnsi" w:hAnsiTheme="minorHAnsi" w:cstheme="minorHAnsi"/>
          <w:bCs/>
        </w:rPr>
      </w:pPr>
      <w:r>
        <w:rPr>
          <w:rFonts w:asciiTheme="minorHAnsi" w:hAnsiTheme="minorHAnsi" w:cstheme="minorHAnsi"/>
          <w:bCs/>
        </w:rPr>
        <w:t xml:space="preserve">Scheduler to submit bulk custom clearance – </w:t>
      </w:r>
      <w:r w:rsidR="00A563E3">
        <w:rPr>
          <w:rFonts w:asciiTheme="minorHAnsi" w:hAnsiTheme="minorHAnsi" w:cstheme="minorHAnsi"/>
          <w:bCs/>
        </w:rPr>
        <w:t>A console application get stored data and submit to Dubai Customs</w:t>
      </w:r>
    </w:p>
    <w:p w14:paraId="614CD0FE" w14:textId="026B5489" w:rsidR="00880C73" w:rsidRPr="004E45AA" w:rsidRDefault="00880C73" w:rsidP="00880C73">
      <w:pPr>
        <w:pStyle w:val="Default"/>
        <w:spacing w:after="30"/>
        <w:rPr>
          <w:rFonts w:asciiTheme="minorHAnsi" w:hAnsiTheme="minorHAnsi" w:cstheme="minorHAnsi"/>
          <w:bCs/>
        </w:rPr>
      </w:pPr>
      <w:r>
        <w:rPr>
          <w:rFonts w:asciiTheme="minorHAnsi" w:hAnsiTheme="minorHAnsi" w:cstheme="minorHAnsi"/>
          <w:bCs/>
        </w:rPr>
        <w:t xml:space="preserve">Scheduler to pull bulk custom clearance </w:t>
      </w:r>
      <w:r w:rsidR="00A563E3">
        <w:rPr>
          <w:rFonts w:asciiTheme="minorHAnsi" w:hAnsiTheme="minorHAnsi" w:cstheme="minorHAnsi"/>
          <w:bCs/>
        </w:rPr>
        <w:t>response – This console application was getting the response from Dubai Mirsal-2 system and store it into our System</w:t>
      </w:r>
      <w:r>
        <w:rPr>
          <w:rFonts w:asciiTheme="minorHAnsi" w:hAnsiTheme="minorHAnsi" w:cstheme="minorHAnsi"/>
          <w:bCs/>
        </w:rPr>
        <w:t xml:space="preserve">. </w:t>
      </w:r>
    </w:p>
    <w:p w14:paraId="5AFA8606" w14:textId="77777777" w:rsidR="00880C73" w:rsidRPr="004E45AA" w:rsidRDefault="00880C73" w:rsidP="00880C73">
      <w:pPr>
        <w:pStyle w:val="Default"/>
        <w:spacing w:after="30"/>
        <w:rPr>
          <w:rFonts w:asciiTheme="minorHAnsi" w:hAnsiTheme="minorHAnsi" w:cstheme="minorHAnsi"/>
          <w:bCs/>
        </w:rPr>
      </w:pPr>
      <w:r w:rsidRPr="004E45AA">
        <w:rPr>
          <w:rFonts w:asciiTheme="minorHAnsi" w:hAnsiTheme="minorHAnsi" w:cstheme="minorHAnsi"/>
          <w:bCs/>
        </w:rPr>
        <w:t>Authorization and Authentication - Application level Authorization and authentication to all employee</w:t>
      </w:r>
    </w:p>
    <w:p w14:paraId="57F487A5" w14:textId="77777777" w:rsidR="00880C73" w:rsidRPr="004E45AA" w:rsidRDefault="00880C73" w:rsidP="00880C73">
      <w:pPr>
        <w:pStyle w:val="Default"/>
        <w:spacing w:after="30"/>
        <w:rPr>
          <w:rFonts w:asciiTheme="minorHAnsi" w:hAnsiTheme="minorHAnsi" w:cstheme="minorHAnsi"/>
          <w:bCs/>
        </w:rPr>
      </w:pPr>
      <w:r w:rsidRPr="004E45AA">
        <w:rPr>
          <w:rFonts w:asciiTheme="minorHAnsi" w:hAnsiTheme="minorHAnsi" w:cstheme="minorHAnsi"/>
          <w:bCs/>
        </w:rPr>
        <w:t>Roles and responsibility - Role based access</w:t>
      </w:r>
    </w:p>
    <w:p w14:paraId="5B049B42" w14:textId="77777777" w:rsidR="00880C73" w:rsidRPr="004E45AA" w:rsidRDefault="00880C73" w:rsidP="00880C73">
      <w:pPr>
        <w:pStyle w:val="Default"/>
        <w:spacing w:after="30"/>
        <w:rPr>
          <w:rFonts w:asciiTheme="minorHAnsi" w:hAnsiTheme="minorHAnsi" w:cstheme="minorHAnsi"/>
          <w:bCs/>
        </w:rPr>
      </w:pPr>
      <w:r w:rsidRPr="004E45AA">
        <w:rPr>
          <w:rFonts w:asciiTheme="minorHAnsi" w:hAnsiTheme="minorHAnsi" w:cstheme="minorHAnsi"/>
          <w:bCs/>
        </w:rPr>
        <w:t>Reports - HTML, PDF, Excel</w:t>
      </w:r>
    </w:p>
    <w:p w14:paraId="5AC51668" w14:textId="4F854FCF" w:rsidR="00880C73" w:rsidRPr="004E45AA" w:rsidRDefault="00880C73" w:rsidP="00880C73">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w:t>
      </w:r>
      <w:r w:rsidR="00A563E3">
        <w:rPr>
          <w:rFonts w:asciiTheme="minorHAnsi" w:hAnsiTheme="minorHAnsi" w:cstheme="minorHAnsi"/>
          <w:bCs/>
        </w:rPr>
        <w:t>C#, Devexpress, Entity Framework</w:t>
      </w:r>
    </w:p>
    <w:p w14:paraId="55F96F0B" w14:textId="77777777" w:rsidR="00880C73" w:rsidRPr="004E45AA" w:rsidRDefault="00880C73" w:rsidP="00880C73">
      <w:pPr>
        <w:pStyle w:val="Default"/>
        <w:spacing w:after="30"/>
        <w:rPr>
          <w:rFonts w:asciiTheme="minorHAnsi" w:hAnsiTheme="minorHAnsi" w:cstheme="minorHAnsi"/>
          <w:b/>
        </w:rPr>
      </w:pPr>
      <w:r w:rsidRPr="004E45AA">
        <w:rPr>
          <w:rFonts w:asciiTheme="minorHAnsi" w:hAnsiTheme="minorHAnsi" w:cstheme="minorHAnsi"/>
          <w:b/>
        </w:rPr>
        <w:t>Responsibilities:</w:t>
      </w:r>
    </w:p>
    <w:p w14:paraId="5D25DBFA" w14:textId="77777777" w:rsidR="00880C73" w:rsidRPr="004E45AA" w:rsidRDefault="00880C73" w:rsidP="00880C73">
      <w:pPr>
        <w:pStyle w:val="Default"/>
        <w:spacing w:after="30"/>
        <w:rPr>
          <w:rFonts w:asciiTheme="minorHAnsi" w:hAnsiTheme="minorHAnsi" w:cstheme="minorHAnsi"/>
          <w:bCs/>
        </w:rPr>
      </w:pPr>
      <w:r w:rsidRPr="004E45AA">
        <w:rPr>
          <w:rFonts w:asciiTheme="minorHAnsi" w:hAnsiTheme="minorHAnsi" w:cstheme="minorHAnsi"/>
          <w:bCs/>
        </w:rPr>
        <w:t>Requirements gathering and project planning</w:t>
      </w:r>
    </w:p>
    <w:p w14:paraId="1074DDA4" w14:textId="7F0A5BA9" w:rsidR="00880C73" w:rsidRPr="004E45AA" w:rsidRDefault="00A563E3" w:rsidP="00880C73">
      <w:pPr>
        <w:pStyle w:val="Default"/>
        <w:spacing w:after="30"/>
        <w:rPr>
          <w:rFonts w:asciiTheme="minorHAnsi" w:hAnsiTheme="minorHAnsi" w:cstheme="minorHAnsi"/>
          <w:bCs/>
        </w:rPr>
      </w:pPr>
      <w:r>
        <w:rPr>
          <w:rFonts w:asciiTheme="minorHAnsi" w:hAnsiTheme="minorHAnsi" w:cstheme="minorHAnsi"/>
          <w:bCs/>
        </w:rPr>
        <w:t>Design UI of desktop application</w:t>
      </w:r>
      <w:r w:rsidR="00880C73" w:rsidRPr="004E45AA">
        <w:rPr>
          <w:rFonts w:asciiTheme="minorHAnsi" w:hAnsiTheme="minorHAnsi" w:cstheme="minorHAnsi"/>
          <w:bCs/>
        </w:rPr>
        <w:t>.</w:t>
      </w:r>
    </w:p>
    <w:p w14:paraId="6E678B8E" w14:textId="0D924969" w:rsidR="00880C73" w:rsidRDefault="00880C73" w:rsidP="00880C73">
      <w:pPr>
        <w:pStyle w:val="Default"/>
        <w:spacing w:after="30"/>
        <w:rPr>
          <w:rFonts w:asciiTheme="minorHAnsi" w:hAnsiTheme="minorHAnsi" w:cstheme="minorHAnsi"/>
          <w:bCs/>
        </w:rPr>
      </w:pPr>
      <w:r w:rsidRPr="004E45AA">
        <w:rPr>
          <w:rFonts w:asciiTheme="minorHAnsi" w:hAnsiTheme="minorHAnsi" w:cstheme="minorHAnsi"/>
          <w:bCs/>
        </w:rPr>
        <w:t>Designing database architecture.</w:t>
      </w:r>
    </w:p>
    <w:p w14:paraId="4016FD89" w14:textId="7AFC1117" w:rsidR="00A563E3" w:rsidRPr="004E45AA" w:rsidRDefault="00A563E3" w:rsidP="00880C73">
      <w:pPr>
        <w:pStyle w:val="Default"/>
        <w:spacing w:after="30"/>
        <w:rPr>
          <w:rFonts w:asciiTheme="minorHAnsi" w:hAnsiTheme="minorHAnsi" w:cstheme="minorHAnsi"/>
          <w:bCs/>
        </w:rPr>
      </w:pPr>
      <w:r>
        <w:rPr>
          <w:rFonts w:asciiTheme="minorHAnsi" w:hAnsiTheme="minorHAnsi" w:cstheme="minorHAnsi"/>
          <w:bCs/>
        </w:rPr>
        <w:t>Develop complete system.</w:t>
      </w:r>
    </w:p>
    <w:p w14:paraId="1570E5C6" w14:textId="4CCF0C0F" w:rsidR="00880C73" w:rsidRDefault="00880C73" w:rsidP="00880C73">
      <w:pPr>
        <w:pStyle w:val="Default"/>
        <w:spacing w:after="30"/>
        <w:rPr>
          <w:rFonts w:asciiTheme="minorHAnsi" w:hAnsiTheme="minorHAnsi" w:cstheme="minorHAnsi"/>
          <w:bCs/>
        </w:rPr>
      </w:pPr>
      <w:r w:rsidRPr="004E45AA">
        <w:rPr>
          <w:rFonts w:asciiTheme="minorHAnsi" w:hAnsiTheme="minorHAnsi" w:cstheme="minorHAnsi"/>
          <w:bCs/>
        </w:rPr>
        <w:t>Seeing through a project from conception to finished product.</w:t>
      </w:r>
    </w:p>
    <w:p w14:paraId="3E0E8C37" w14:textId="77777777" w:rsidR="00854B94" w:rsidRDefault="00854B94" w:rsidP="00880C73">
      <w:pPr>
        <w:pStyle w:val="Default"/>
        <w:spacing w:after="30"/>
        <w:rPr>
          <w:rFonts w:asciiTheme="minorHAnsi" w:hAnsiTheme="minorHAnsi" w:cstheme="minorHAnsi"/>
          <w:bCs/>
        </w:rPr>
      </w:pPr>
    </w:p>
    <w:p w14:paraId="6F7539C6" w14:textId="77777777" w:rsidR="00854B94" w:rsidRDefault="00854B94" w:rsidP="00854B94">
      <w:pPr>
        <w:pStyle w:val="Default"/>
        <w:spacing w:after="30"/>
        <w:rPr>
          <w:rFonts w:asciiTheme="minorHAnsi" w:hAnsiTheme="minorHAnsi" w:cstheme="minorHAnsi"/>
          <w:bCs/>
        </w:rPr>
      </w:pPr>
      <w:r w:rsidRPr="004E45AA">
        <w:rPr>
          <w:rFonts w:asciiTheme="minorHAnsi" w:hAnsiTheme="minorHAnsi" w:cstheme="minorHAnsi"/>
          <w:bCs/>
        </w:rPr>
        <w:t>-----------------------------------------------------------------------------------------------------------------------------------------------</w:t>
      </w:r>
    </w:p>
    <w:p w14:paraId="11055409" w14:textId="3D37AC9A" w:rsidR="00854B94" w:rsidRDefault="00854B94" w:rsidP="00854B94">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sidR="00707B4F">
        <w:rPr>
          <w:rFonts w:asciiTheme="minorHAnsi" w:hAnsiTheme="minorHAnsi" w:cstheme="minorHAnsi"/>
          <w:bCs/>
        </w:rPr>
        <w:t>Amazon Freezone</w:t>
      </w:r>
    </w:p>
    <w:p w14:paraId="1475A6DA" w14:textId="78C12FD5" w:rsidR="00854B94" w:rsidRPr="004E45AA" w:rsidRDefault="00854B94" w:rsidP="00854B94">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sidR="00707B4F">
        <w:rPr>
          <w:rFonts w:asciiTheme="minorHAnsi" w:hAnsiTheme="minorHAnsi" w:cstheme="minorHAnsi"/>
          <w:bCs/>
        </w:rPr>
        <w:t>Send shipment to destination with details and clearance from freezone.</w:t>
      </w:r>
      <w:r>
        <w:rPr>
          <w:rFonts w:asciiTheme="minorHAnsi" w:hAnsiTheme="minorHAnsi" w:cstheme="minorHAnsi"/>
          <w:bCs/>
        </w:rPr>
        <w:t xml:space="preserve"> </w:t>
      </w:r>
    </w:p>
    <w:p w14:paraId="008EBAE9" w14:textId="77777777" w:rsidR="00854B94" w:rsidRPr="004E45AA" w:rsidRDefault="00854B94" w:rsidP="00854B94">
      <w:pPr>
        <w:pStyle w:val="Default"/>
        <w:spacing w:after="30"/>
        <w:rPr>
          <w:rFonts w:asciiTheme="minorHAnsi" w:hAnsiTheme="minorHAnsi" w:cstheme="minorHAnsi"/>
          <w:bCs/>
        </w:rPr>
      </w:pPr>
      <w:r w:rsidRPr="004E45AA">
        <w:rPr>
          <w:rFonts w:asciiTheme="minorHAnsi" w:hAnsiTheme="minorHAnsi" w:cstheme="minorHAnsi"/>
          <w:b/>
        </w:rPr>
        <w:t xml:space="preserve">Modules: </w:t>
      </w:r>
      <w:r>
        <w:rPr>
          <w:rFonts w:asciiTheme="minorHAnsi" w:hAnsiTheme="minorHAnsi" w:cstheme="minorHAnsi"/>
        </w:rPr>
        <w:t>Data interchange</w:t>
      </w:r>
    </w:p>
    <w:p w14:paraId="7EA53B95" w14:textId="77777777" w:rsidR="00854B94" w:rsidRPr="004E45AA" w:rsidRDefault="00854B94" w:rsidP="00854B94">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w:t>
      </w:r>
      <w:r>
        <w:rPr>
          <w:rFonts w:asciiTheme="minorHAnsi" w:hAnsiTheme="minorHAnsi" w:cstheme="minorHAnsi"/>
          <w:bCs/>
        </w:rPr>
        <w:t xml:space="preserve">C#, </w:t>
      </w:r>
      <w:r w:rsidRPr="001F7C00">
        <w:rPr>
          <w:rFonts w:asciiTheme="minorHAnsi" w:hAnsiTheme="minorHAnsi" w:cstheme="minorHAnsi"/>
          <w:bCs/>
        </w:rPr>
        <w:t>as2 mendelson</w:t>
      </w:r>
      <w:r>
        <w:rPr>
          <w:rFonts w:asciiTheme="minorHAnsi" w:hAnsiTheme="minorHAnsi" w:cstheme="minorHAnsi"/>
          <w:bCs/>
        </w:rPr>
        <w:t>, SQL server</w:t>
      </w:r>
    </w:p>
    <w:p w14:paraId="23EBB326" w14:textId="77777777" w:rsidR="00854B94" w:rsidRPr="004E45AA" w:rsidRDefault="00854B94" w:rsidP="00854B94">
      <w:pPr>
        <w:pStyle w:val="Default"/>
        <w:spacing w:after="30"/>
        <w:rPr>
          <w:rFonts w:asciiTheme="minorHAnsi" w:hAnsiTheme="minorHAnsi" w:cstheme="minorHAnsi"/>
          <w:b/>
        </w:rPr>
      </w:pPr>
      <w:r w:rsidRPr="004E45AA">
        <w:rPr>
          <w:rFonts w:asciiTheme="minorHAnsi" w:hAnsiTheme="minorHAnsi" w:cstheme="minorHAnsi"/>
          <w:b/>
        </w:rPr>
        <w:t>Responsibilities:</w:t>
      </w:r>
    </w:p>
    <w:p w14:paraId="24448D1A" w14:textId="77777777" w:rsidR="00854B94" w:rsidRPr="004E45AA" w:rsidRDefault="00854B94" w:rsidP="00854B94">
      <w:pPr>
        <w:pStyle w:val="Default"/>
        <w:spacing w:after="30"/>
        <w:rPr>
          <w:rFonts w:asciiTheme="minorHAnsi" w:hAnsiTheme="minorHAnsi" w:cstheme="minorHAnsi"/>
          <w:bCs/>
        </w:rPr>
      </w:pPr>
      <w:r>
        <w:rPr>
          <w:rFonts w:asciiTheme="minorHAnsi" w:hAnsiTheme="minorHAnsi" w:cstheme="minorHAnsi"/>
          <w:bCs/>
        </w:rPr>
        <w:t>Requirements gathering</w:t>
      </w:r>
    </w:p>
    <w:p w14:paraId="1450601D" w14:textId="08B12F23" w:rsidR="00854B94" w:rsidRDefault="00854B94" w:rsidP="00854B94">
      <w:pPr>
        <w:pStyle w:val="Default"/>
        <w:spacing w:after="30"/>
        <w:rPr>
          <w:rFonts w:asciiTheme="minorHAnsi" w:hAnsiTheme="minorHAnsi" w:cstheme="minorHAnsi"/>
          <w:bCs/>
        </w:rPr>
      </w:pPr>
      <w:r>
        <w:rPr>
          <w:rFonts w:asciiTheme="minorHAnsi" w:hAnsiTheme="minorHAnsi" w:cstheme="minorHAnsi"/>
          <w:bCs/>
        </w:rPr>
        <w:t>Develop the system.</w:t>
      </w:r>
    </w:p>
    <w:p w14:paraId="1069FB01" w14:textId="77777777" w:rsidR="00854B94" w:rsidRDefault="00854B94" w:rsidP="00854B94">
      <w:pPr>
        <w:pStyle w:val="Default"/>
        <w:spacing w:after="30"/>
        <w:rPr>
          <w:rFonts w:asciiTheme="minorHAnsi" w:hAnsiTheme="minorHAnsi" w:cstheme="minorHAnsi"/>
          <w:bCs/>
        </w:rPr>
      </w:pPr>
    </w:p>
    <w:p w14:paraId="2FEED3E8" w14:textId="0CB4EF63" w:rsidR="00854B94" w:rsidRDefault="00854B94" w:rsidP="00854B94">
      <w:pPr>
        <w:pStyle w:val="Default"/>
        <w:spacing w:after="30"/>
        <w:rPr>
          <w:rFonts w:asciiTheme="minorHAnsi" w:hAnsiTheme="minorHAnsi" w:cstheme="minorHAnsi"/>
          <w:bCs/>
        </w:rPr>
      </w:pPr>
      <w:r w:rsidRPr="004E45AA">
        <w:rPr>
          <w:rFonts w:asciiTheme="minorHAnsi" w:hAnsiTheme="minorHAnsi" w:cstheme="minorHAnsi"/>
          <w:bCs/>
        </w:rPr>
        <w:t>-----------------------------------------------------------------------------------------------------------------------------------------------</w:t>
      </w:r>
    </w:p>
    <w:p w14:paraId="3B560E74" w14:textId="77777777" w:rsidR="00854B94" w:rsidRPr="004E45AA" w:rsidRDefault="00854B94" w:rsidP="00880C73">
      <w:pPr>
        <w:pStyle w:val="Default"/>
        <w:spacing w:after="30"/>
        <w:rPr>
          <w:rFonts w:asciiTheme="minorHAnsi" w:hAnsiTheme="minorHAnsi" w:cstheme="minorHAnsi"/>
          <w:bCs/>
        </w:rPr>
      </w:pPr>
    </w:p>
    <w:p w14:paraId="6C0C7D6E" w14:textId="1061CDD1" w:rsidR="00A563E3" w:rsidRDefault="00854B94" w:rsidP="00B20D56">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Pr>
          <w:rFonts w:asciiTheme="minorHAnsi" w:hAnsiTheme="minorHAnsi" w:cstheme="minorHAnsi"/>
          <w:bCs/>
        </w:rPr>
        <w:t>EDI(Amazon, Inditex, etc)</w:t>
      </w:r>
    </w:p>
    <w:p w14:paraId="3989A272" w14:textId="70109737" w:rsidR="001D5868" w:rsidRPr="004E45AA" w:rsidRDefault="001D5868" w:rsidP="001D5868">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sidR="001F7C00">
        <w:rPr>
          <w:rFonts w:asciiTheme="minorHAnsi" w:hAnsiTheme="minorHAnsi" w:cstheme="minorHAnsi"/>
          <w:bCs/>
        </w:rPr>
        <w:t xml:space="preserve">Through EDI we exchange the data between the companies. </w:t>
      </w:r>
    </w:p>
    <w:p w14:paraId="7029BE29" w14:textId="322DF136" w:rsidR="001D5868" w:rsidRPr="004E45AA" w:rsidRDefault="001D5868" w:rsidP="001D5868">
      <w:pPr>
        <w:pStyle w:val="Default"/>
        <w:spacing w:after="30"/>
        <w:rPr>
          <w:rFonts w:asciiTheme="minorHAnsi" w:hAnsiTheme="minorHAnsi" w:cstheme="minorHAnsi"/>
          <w:bCs/>
        </w:rPr>
      </w:pPr>
      <w:r w:rsidRPr="004E45AA">
        <w:rPr>
          <w:rFonts w:asciiTheme="minorHAnsi" w:hAnsiTheme="minorHAnsi" w:cstheme="minorHAnsi"/>
          <w:b/>
        </w:rPr>
        <w:t xml:space="preserve">Modules: </w:t>
      </w:r>
      <w:r w:rsidR="001F7C00">
        <w:rPr>
          <w:rFonts w:asciiTheme="minorHAnsi" w:hAnsiTheme="minorHAnsi" w:cstheme="minorHAnsi"/>
        </w:rPr>
        <w:t>Data interchange</w:t>
      </w:r>
    </w:p>
    <w:p w14:paraId="0C71276E" w14:textId="68F6C046" w:rsidR="001D5868" w:rsidRPr="004E45AA" w:rsidRDefault="001D5868" w:rsidP="001D5868">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w:t>
      </w:r>
      <w:r w:rsidR="001F7C00">
        <w:rPr>
          <w:rFonts w:asciiTheme="minorHAnsi" w:hAnsiTheme="minorHAnsi" w:cstheme="minorHAnsi"/>
          <w:bCs/>
        </w:rPr>
        <w:t xml:space="preserve">C#, </w:t>
      </w:r>
      <w:r w:rsidR="001F7C00" w:rsidRPr="001F7C00">
        <w:rPr>
          <w:rFonts w:asciiTheme="minorHAnsi" w:hAnsiTheme="minorHAnsi" w:cstheme="minorHAnsi"/>
          <w:bCs/>
        </w:rPr>
        <w:t>as2 mendelson</w:t>
      </w:r>
      <w:r w:rsidR="001F7C00">
        <w:rPr>
          <w:rFonts w:asciiTheme="minorHAnsi" w:hAnsiTheme="minorHAnsi" w:cstheme="minorHAnsi"/>
          <w:bCs/>
        </w:rPr>
        <w:t>, SQL server</w:t>
      </w:r>
    </w:p>
    <w:p w14:paraId="6C02563D" w14:textId="77777777" w:rsidR="001D5868" w:rsidRPr="004E45AA" w:rsidRDefault="001D5868" w:rsidP="001D5868">
      <w:pPr>
        <w:pStyle w:val="Default"/>
        <w:spacing w:after="30"/>
        <w:rPr>
          <w:rFonts w:asciiTheme="minorHAnsi" w:hAnsiTheme="minorHAnsi" w:cstheme="minorHAnsi"/>
          <w:b/>
        </w:rPr>
      </w:pPr>
      <w:r w:rsidRPr="004E45AA">
        <w:rPr>
          <w:rFonts w:asciiTheme="minorHAnsi" w:hAnsiTheme="minorHAnsi" w:cstheme="minorHAnsi"/>
          <w:b/>
        </w:rPr>
        <w:t>Responsibilities:</w:t>
      </w:r>
    </w:p>
    <w:p w14:paraId="30B3539A" w14:textId="77777777" w:rsidR="001D5868" w:rsidRPr="004E45AA" w:rsidRDefault="001D5868" w:rsidP="001D5868">
      <w:pPr>
        <w:pStyle w:val="Default"/>
        <w:spacing w:after="30"/>
        <w:rPr>
          <w:rFonts w:asciiTheme="minorHAnsi" w:hAnsiTheme="minorHAnsi" w:cstheme="minorHAnsi"/>
          <w:bCs/>
        </w:rPr>
      </w:pPr>
      <w:r>
        <w:rPr>
          <w:rFonts w:asciiTheme="minorHAnsi" w:hAnsiTheme="minorHAnsi" w:cstheme="minorHAnsi"/>
          <w:bCs/>
        </w:rPr>
        <w:t>Requirements gathering</w:t>
      </w:r>
    </w:p>
    <w:p w14:paraId="51A31AC7" w14:textId="0629B9BF" w:rsidR="001D5868" w:rsidRDefault="001F7C00" w:rsidP="001D5868">
      <w:pPr>
        <w:pStyle w:val="Default"/>
        <w:spacing w:after="30"/>
        <w:rPr>
          <w:rFonts w:asciiTheme="minorHAnsi" w:hAnsiTheme="minorHAnsi" w:cstheme="minorHAnsi"/>
          <w:bCs/>
        </w:rPr>
      </w:pPr>
      <w:r>
        <w:rPr>
          <w:rFonts w:asciiTheme="minorHAnsi" w:hAnsiTheme="minorHAnsi" w:cstheme="minorHAnsi"/>
          <w:bCs/>
        </w:rPr>
        <w:t>Develop the system.</w:t>
      </w:r>
    </w:p>
    <w:p w14:paraId="28205151" w14:textId="2654F465" w:rsidR="00B52C4E" w:rsidRDefault="00B52C4E" w:rsidP="00B20D56">
      <w:pPr>
        <w:pStyle w:val="Default"/>
        <w:spacing w:after="30"/>
        <w:rPr>
          <w:rFonts w:asciiTheme="minorHAnsi" w:hAnsiTheme="minorHAnsi" w:cstheme="minorHAnsi"/>
          <w:bCs/>
        </w:rPr>
      </w:pPr>
      <w:r w:rsidRPr="004E45AA">
        <w:rPr>
          <w:rFonts w:asciiTheme="minorHAnsi" w:hAnsiTheme="minorHAnsi" w:cstheme="minorHAnsi"/>
          <w:bCs/>
        </w:rPr>
        <w:t>-----------------------------------------------------------------------------------------------------------------------------------------------</w:t>
      </w:r>
    </w:p>
    <w:p w14:paraId="24307D77" w14:textId="77777777" w:rsidR="00707B4F" w:rsidRDefault="00707B4F" w:rsidP="00B20D56">
      <w:pPr>
        <w:pStyle w:val="Default"/>
        <w:spacing w:after="30"/>
        <w:rPr>
          <w:rFonts w:asciiTheme="minorHAnsi" w:hAnsiTheme="minorHAnsi" w:cstheme="minorHAnsi"/>
          <w:bCs/>
        </w:rPr>
      </w:pPr>
    </w:p>
    <w:p w14:paraId="3BC0ACDB"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Pr>
          <w:rFonts w:asciiTheme="minorHAnsi" w:hAnsiTheme="minorHAnsi" w:cstheme="minorHAnsi"/>
          <w:bCs/>
        </w:rPr>
        <w:t>LMS</w:t>
      </w:r>
    </w:p>
    <w:p w14:paraId="69B41A35"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Pr>
          <w:rFonts w:asciiTheme="minorHAnsi" w:hAnsiTheme="minorHAnsi" w:cstheme="minorHAnsi"/>
          <w:bCs/>
        </w:rPr>
        <w:t>Leaning Management System is developed to train Naqel employee for various operation.</w:t>
      </w:r>
    </w:p>
    <w:p w14:paraId="3D5E5C7D"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
        </w:rPr>
        <w:t xml:space="preserve">Modules: </w:t>
      </w:r>
    </w:p>
    <w:p w14:paraId="680EFD33" w14:textId="77777777" w:rsidR="00B52C4E" w:rsidRDefault="00B52C4E" w:rsidP="00B52C4E">
      <w:pPr>
        <w:pStyle w:val="Default"/>
        <w:spacing w:after="30"/>
        <w:rPr>
          <w:rFonts w:asciiTheme="minorHAnsi" w:hAnsiTheme="minorHAnsi" w:cstheme="minorHAnsi"/>
          <w:bCs/>
        </w:rPr>
      </w:pPr>
      <w:r>
        <w:rPr>
          <w:rFonts w:asciiTheme="minorHAnsi" w:hAnsiTheme="minorHAnsi" w:cstheme="minorHAnsi"/>
          <w:bCs/>
        </w:rPr>
        <w:t>Training Management</w:t>
      </w:r>
      <w:r w:rsidRPr="004E45AA">
        <w:rPr>
          <w:rFonts w:asciiTheme="minorHAnsi" w:hAnsiTheme="minorHAnsi" w:cstheme="minorHAnsi"/>
          <w:bCs/>
        </w:rPr>
        <w:t xml:space="preserve"> </w:t>
      </w:r>
      <w:r>
        <w:rPr>
          <w:rFonts w:asciiTheme="minorHAnsi" w:hAnsiTheme="minorHAnsi" w:cstheme="minorHAnsi"/>
          <w:bCs/>
        </w:rPr>
        <w:t>–</w:t>
      </w:r>
      <w:r w:rsidRPr="004E45AA">
        <w:rPr>
          <w:rFonts w:asciiTheme="minorHAnsi" w:hAnsiTheme="minorHAnsi" w:cstheme="minorHAnsi"/>
          <w:bCs/>
        </w:rPr>
        <w:t xml:space="preserve"> </w:t>
      </w:r>
      <w:r>
        <w:rPr>
          <w:rFonts w:asciiTheme="minorHAnsi" w:hAnsiTheme="minorHAnsi" w:cstheme="minorHAnsi"/>
          <w:bCs/>
        </w:rPr>
        <w:t>Manage trainings and assign it to employees.</w:t>
      </w:r>
      <w:r w:rsidRPr="004E45AA">
        <w:rPr>
          <w:rFonts w:asciiTheme="minorHAnsi" w:hAnsiTheme="minorHAnsi" w:cstheme="minorHAnsi"/>
          <w:bCs/>
        </w:rPr>
        <w:t xml:space="preserve"> </w:t>
      </w:r>
    </w:p>
    <w:p w14:paraId="22148CE8" w14:textId="77777777" w:rsidR="00B52C4E" w:rsidRDefault="00B52C4E" w:rsidP="00B52C4E">
      <w:pPr>
        <w:pStyle w:val="Default"/>
        <w:spacing w:after="30"/>
        <w:rPr>
          <w:rFonts w:asciiTheme="minorHAnsi" w:hAnsiTheme="minorHAnsi" w:cstheme="minorHAnsi"/>
          <w:bCs/>
        </w:rPr>
      </w:pPr>
      <w:r>
        <w:rPr>
          <w:rFonts w:asciiTheme="minorHAnsi" w:hAnsiTheme="minorHAnsi" w:cstheme="minorHAnsi"/>
          <w:bCs/>
        </w:rPr>
        <w:t>Course Management – Manage courses and assign to employee</w:t>
      </w:r>
    </w:p>
    <w:p w14:paraId="096E7208" w14:textId="77777777" w:rsidR="00B52C4E" w:rsidRPr="004E45AA" w:rsidRDefault="00B52C4E" w:rsidP="00B52C4E">
      <w:pPr>
        <w:pStyle w:val="Default"/>
        <w:spacing w:after="30"/>
        <w:rPr>
          <w:rFonts w:asciiTheme="minorHAnsi" w:hAnsiTheme="minorHAnsi" w:cstheme="minorHAnsi"/>
          <w:bCs/>
        </w:rPr>
      </w:pPr>
      <w:r>
        <w:rPr>
          <w:rFonts w:asciiTheme="minorHAnsi" w:hAnsiTheme="minorHAnsi" w:cstheme="minorHAnsi"/>
          <w:bCs/>
        </w:rPr>
        <w:t xml:space="preserve">Certificate Management – Provide certificate after successful completion. </w:t>
      </w:r>
    </w:p>
    <w:p w14:paraId="6D1956E6"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Authorization and Authentication - Application level Authorization and authentication to all employee</w:t>
      </w:r>
    </w:p>
    <w:p w14:paraId="0027A607"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Roles and responsibility - Role based access</w:t>
      </w:r>
    </w:p>
    <w:p w14:paraId="0C190063"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Reports - HTML, PDF, Excel</w:t>
      </w:r>
    </w:p>
    <w:p w14:paraId="36307F07"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PHP (Laravel), My SQL Server, JQuery, Ajax, JavaScript</w:t>
      </w:r>
      <w:r>
        <w:rPr>
          <w:rFonts w:asciiTheme="minorHAnsi" w:hAnsiTheme="minorHAnsi" w:cstheme="minorHAnsi"/>
          <w:bCs/>
        </w:rPr>
        <w:t>, HTML, CSS</w:t>
      </w:r>
      <w:r w:rsidRPr="004E45AA">
        <w:rPr>
          <w:rFonts w:asciiTheme="minorHAnsi" w:hAnsiTheme="minorHAnsi" w:cstheme="minorHAnsi"/>
          <w:bCs/>
        </w:rPr>
        <w:t>.</w:t>
      </w:r>
    </w:p>
    <w:p w14:paraId="7D860613" w14:textId="77777777" w:rsidR="00B52C4E" w:rsidRPr="004E45AA" w:rsidRDefault="00B52C4E" w:rsidP="00B52C4E">
      <w:pPr>
        <w:pStyle w:val="Default"/>
        <w:spacing w:after="30"/>
        <w:rPr>
          <w:rFonts w:asciiTheme="minorHAnsi" w:hAnsiTheme="minorHAnsi" w:cstheme="minorHAnsi"/>
          <w:b/>
        </w:rPr>
      </w:pPr>
      <w:r w:rsidRPr="004E45AA">
        <w:rPr>
          <w:rFonts w:asciiTheme="minorHAnsi" w:hAnsiTheme="minorHAnsi" w:cstheme="minorHAnsi"/>
          <w:b/>
        </w:rPr>
        <w:t>Responsibilities:</w:t>
      </w:r>
    </w:p>
    <w:p w14:paraId="19A3EFF4"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Requirements gathering and project planning</w:t>
      </w:r>
    </w:p>
    <w:p w14:paraId="41393098"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Designing user interactions on web pages.</w:t>
      </w:r>
    </w:p>
    <w:p w14:paraId="4A09FF99"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Designing database architecture.</w:t>
      </w:r>
    </w:p>
    <w:p w14:paraId="7C9F7C40"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Ensuring cross-platform optimization for mobile phones.</w:t>
      </w:r>
    </w:p>
    <w:p w14:paraId="0D6EA421"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Ensuring responsiveness of applications.</w:t>
      </w:r>
    </w:p>
    <w:p w14:paraId="689B49A5"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Working alongside graphic designers for web design features.</w:t>
      </w:r>
    </w:p>
    <w:p w14:paraId="28653FF8"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Seeing through a project from conception to finished product.</w:t>
      </w:r>
    </w:p>
    <w:p w14:paraId="4F53DEB1" w14:textId="77777777" w:rsidR="00B52C4E" w:rsidRPr="004E45AA" w:rsidRDefault="00B52C4E" w:rsidP="00B52C4E">
      <w:pPr>
        <w:pStyle w:val="Default"/>
        <w:spacing w:after="30"/>
        <w:rPr>
          <w:rFonts w:asciiTheme="minorHAnsi" w:hAnsiTheme="minorHAnsi" w:cstheme="minorHAnsi"/>
          <w:bCs/>
        </w:rPr>
      </w:pPr>
      <w:r w:rsidRPr="004E45AA">
        <w:rPr>
          <w:rFonts w:asciiTheme="minorHAnsi" w:hAnsiTheme="minorHAnsi" w:cstheme="minorHAnsi"/>
          <w:bCs/>
        </w:rPr>
        <w:t>Designing and developing APIs.</w:t>
      </w:r>
    </w:p>
    <w:p w14:paraId="74A36759" w14:textId="33973CFC" w:rsidR="00B52C4E" w:rsidRDefault="00F15415" w:rsidP="00B20D56">
      <w:pPr>
        <w:pStyle w:val="Default"/>
        <w:spacing w:after="30"/>
        <w:rPr>
          <w:rFonts w:asciiTheme="minorHAnsi" w:hAnsiTheme="minorHAnsi" w:cstheme="minorHAnsi"/>
          <w:bCs/>
        </w:rPr>
      </w:pPr>
      <w:r w:rsidRPr="004E45AA">
        <w:rPr>
          <w:rFonts w:asciiTheme="minorHAnsi" w:hAnsiTheme="minorHAnsi" w:cstheme="minorHAnsi"/>
          <w:bCs/>
        </w:rPr>
        <w:t>-----------------------------------------------------------------------------------------------------------------------------------------------</w:t>
      </w:r>
    </w:p>
    <w:p w14:paraId="4C0B6C75" w14:textId="77777777" w:rsidR="00707B4F" w:rsidRDefault="00707B4F" w:rsidP="00B20D56">
      <w:pPr>
        <w:pStyle w:val="Default"/>
        <w:spacing w:after="30"/>
        <w:rPr>
          <w:rFonts w:asciiTheme="minorHAnsi" w:hAnsiTheme="minorHAnsi" w:cstheme="minorHAnsi"/>
          <w:bCs/>
        </w:rPr>
      </w:pPr>
    </w:p>
    <w:p w14:paraId="4EAAA93C" w14:textId="77777777" w:rsidR="00F15415" w:rsidRPr="004E45AA" w:rsidRDefault="00F15415" w:rsidP="00F15415">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Pr>
          <w:rFonts w:asciiTheme="minorHAnsi" w:hAnsiTheme="minorHAnsi" w:cstheme="minorHAnsi"/>
          <w:bCs/>
        </w:rPr>
        <w:t>Shipping Plugins (Wordpress (Woocommerce), Magento, Opencart)</w:t>
      </w:r>
    </w:p>
    <w:p w14:paraId="042B3260" w14:textId="77777777" w:rsidR="00F15415" w:rsidRPr="004E45AA" w:rsidRDefault="00F15415" w:rsidP="00F15415">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Pr>
          <w:rFonts w:asciiTheme="minorHAnsi" w:hAnsiTheme="minorHAnsi" w:cstheme="minorHAnsi"/>
          <w:bCs/>
        </w:rPr>
        <w:t>Naqel provide shipping plugin to his the client for shipping the items.</w:t>
      </w:r>
    </w:p>
    <w:p w14:paraId="08383C9C" w14:textId="77777777" w:rsidR="00F15415" w:rsidRPr="004E45AA" w:rsidRDefault="00F15415" w:rsidP="00F15415">
      <w:pPr>
        <w:pStyle w:val="Default"/>
        <w:spacing w:after="30"/>
        <w:rPr>
          <w:rFonts w:asciiTheme="minorHAnsi" w:hAnsiTheme="minorHAnsi" w:cstheme="minorHAnsi"/>
          <w:bCs/>
        </w:rPr>
      </w:pPr>
      <w:r w:rsidRPr="004E45AA">
        <w:rPr>
          <w:rFonts w:asciiTheme="minorHAnsi" w:hAnsiTheme="minorHAnsi" w:cstheme="minorHAnsi"/>
          <w:b/>
        </w:rPr>
        <w:t xml:space="preserve">Modules: </w:t>
      </w:r>
      <w:r w:rsidRPr="001D5868">
        <w:rPr>
          <w:rFonts w:asciiTheme="minorHAnsi" w:hAnsiTheme="minorHAnsi" w:cstheme="minorHAnsi"/>
        </w:rPr>
        <w:t>Shipping</w:t>
      </w:r>
    </w:p>
    <w:p w14:paraId="7079D4D5" w14:textId="77777777" w:rsidR="00F15415" w:rsidRPr="004E45AA" w:rsidRDefault="00F15415" w:rsidP="00F15415">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w:t>
      </w:r>
      <w:r>
        <w:rPr>
          <w:rFonts w:asciiTheme="minorHAnsi" w:hAnsiTheme="minorHAnsi" w:cstheme="minorHAnsi"/>
          <w:bCs/>
        </w:rPr>
        <w:t>PHP</w:t>
      </w:r>
    </w:p>
    <w:p w14:paraId="0CE6D702" w14:textId="77777777" w:rsidR="00F15415" w:rsidRPr="004E45AA" w:rsidRDefault="00F15415" w:rsidP="00F15415">
      <w:pPr>
        <w:pStyle w:val="Default"/>
        <w:spacing w:after="30"/>
        <w:rPr>
          <w:rFonts w:asciiTheme="minorHAnsi" w:hAnsiTheme="minorHAnsi" w:cstheme="minorHAnsi"/>
          <w:b/>
        </w:rPr>
      </w:pPr>
      <w:r w:rsidRPr="004E45AA">
        <w:rPr>
          <w:rFonts w:asciiTheme="minorHAnsi" w:hAnsiTheme="minorHAnsi" w:cstheme="minorHAnsi"/>
          <w:b/>
        </w:rPr>
        <w:t>Responsibilities:</w:t>
      </w:r>
    </w:p>
    <w:p w14:paraId="0ED3234C" w14:textId="77777777" w:rsidR="00F15415" w:rsidRPr="004E45AA" w:rsidRDefault="00F15415" w:rsidP="00F15415">
      <w:pPr>
        <w:pStyle w:val="Default"/>
        <w:spacing w:after="30"/>
        <w:rPr>
          <w:rFonts w:asciiTheme="minorHAnsi" w:hAnsiTheme="minorHAnsi" w:cstheme="minorHAnsi"/>
          <w:bCs/>
        </w:rPr>
      </w:pPr>
      <w:r>
        <w:rPr>
          <w:rFonts w:asciiTheme="minorHAnsi" w:hAnsiTheme="minorHAnsi" w:cstheme="minorHAnsi"/>
          <w:bCs/>
        </w:rPr>
        <w:t>Requirements gathering</w:t>
      </w:r>
    </w:p>
    <w:p w14:paraId="54FDDD98" w14:textId="77777777" w:rsidR="00F15415" w:rsidRDefault="00F15415" w:rsidP="00F15415">
      <w:pPr>
        <w:pStyle w:val="Default"/>
        <w:spacing w:after="30"/>
        <w:rPr>
          <w:rFonts w:asciiTheme="minorHAnsi" w:hAnsiTheme="minorHAnsi" w:cstheme="minorHAnsi"/>
          <w:bCs/>
        </w:rPr>
      </w:pPr>
      <w:r>
        <w:rPr>
          <w:rFonts w:asciiTheme="minorHAnsi" w:hAnsiTheme="minorHAnsi" w:cstheme="minorHAnsi"/>
          <w:bCs/>
        </w:rPr>
        <w:t>Modification in plugin based on client requirement.</w:t>
      </w:r>
    </w:p>
    <w:p w14:paraId="2A2AF8E5" w14:textId="77777777" w:rsidR="00F15415" w:rsidRDefault="00F15415" w:rsidP="00F15415">
      <w:pPr>
        <w:pStyle w:val="Default"/>
        <w:spacing w:after="30"/>
        <w:rPr>
          <w:rFonts w:asciiTheme="minorHAnsi" w:hAnsiTheme="minorHAnsi" w:cstheme="minorHAnsi"/>
          <w:bCs/>
        </w:rPr>
      </w:pPr>
    </w:p>
    <w:p w14:paraId="1C1C3B8B" w14:textId="05C98C23" w:rsidR="005745A4" w:rsidRDefault="00F15415" w:rsidP="00F15415">
      <w:pPr>
        <w:pStyle w:val="Default"/>
        <w:spacing w:after="30"/>
        <w:rPr>
          <w:rFonts w:asciiTheme="minorHAnsi" w:hAnsiTheme="minorHAnsi" w:cstheme="minorHAnsi"/>
          <w:bCs/>
        </w:rPr>
      </w:pPr>
      <w:r w:rsidRPr="004E45AA">
        <w:rPr>
          <w:rFonts w:asciiTheme="minorHAnsi" w:hAnsiTheme="minorHAnsi" w:cstheme="minorHAnsi"/>
          <w:bCs/>
        </w:rPr>
        <w:t>-----------------------------------------------------------------------------------------------------------------------------------------------</w:t>
      </w:r>
    </w:p>
    <w:p w14:paraId="2011C786" w14:textId="2C252E2F" w:rsidR="00F15415" w:rsidRDefault="00F15415" w:rsidP="00F15415">
      <w:pPr>
        <w:pStyle w:val="Default"/>
        <w:spacing w:after="30"/>
        <w:rPr>
          <w:rFonts w:asciiTheme="minorHAnsi" w:hAnsiTheme="minorHAnsi" w:cstheme="minorHAnsi"/>
          <w:bCs/>
        </w:rPr>
      </w:pPr>
    </w:p>
    <w:p w14:paraId="630BBDF8" w14:textId="60E20835"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b/>
          <w:bCs/>
          <w:color w:val="000000"/>
        </w:rPr>
        <w:t>Company: IHCC – Saudi Arab</w:t>
      </w:r>
      <w:r>
        <w:rPr>
          <w:rFonts w:ascii="Calibri" w:eastAsia="Times New Roman" w:hAnsi="Calibri" w:cs="Calibri"/>
          <w:b/>
          <w:bCs/>
          <w:color w:val="000000"/>
        </w:rPr>
        <w:t xml:space="preserve">ia (Nov-2017 – </w:t>
      </w:r>
      <w:r>
        <w:rPr>
          <w:rFonts w:asciiTheme="minorHAnsi" w:hAnsiTheme="minorHAnsi" w:cstheme="minorHAnsi"/>
          <w:b/>
        </w:rPr>
        <w:t>June-2021</w:t>
      </w:r>
      <w:r w:rsidRPr="00660A54">
        <w:rPr>
          <w:rFonts w:ascii="Calibri" w:eastAsia="Times New Roman" w:hAnsi="Calibri" w:cs="Calibri"/>
          <w:b/>
          <w:bCs/>
          <w:color w:val="000000"/>
        </w:rPr>
        <w:t>)</w:t>
      </w:r>
    </w:p>
    <w:p w14:paraId="5483B52D"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b/>
          <w:bCs/>
          <w:color w:val="000000"/>
        </w:rPr>
        <w:t>Role: Web Developer</w:t>
      </w:r>
    </w:p>
    <w:p w14:paraId="5BCA5045"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b/>
          <w:bCs/>
          <w:color w:val="000000"/>
        </w:rPr>
        <w:lastRenderedPageBreak/>
        <w:t>Project Name:</w:t>
      </w:r>
      <w:r w:rsidRPr="00660A54">
        <w:rPr>
          <w:rFonts w:ascii="Calibri" w:eastAsia="Times New Roman" w:hAnsi="Calibri" w:cs="Calibri"/>
          <w:color w:val="000000"/>
        </w:rPr>
        <w:t xml:space="preserve"> Employee self-service Portal (Migration to SharePoint)</w:t>
      </w:r>
    </w:p>
    <w:p w14:paraId="7B76477F"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b/>
          <w:bCs/>
          <w:color w:val="000000"/>
        </w:rPr>
        <w:t>Description:</w:t>
      </w:r>
      <w:r w:rsidRPr="00660A54">
        <w:rPr>
          <w:rFonts w:ascii="Calibri" w:eastAsia="Times New Roman" w:hAnsi="Calibri" w:cs="Calibri"/>
          <w:color w:val="000000"/>
        </w:rPr>
        <w:t xml:space="preserve"> The objective of the project is to track the task perform by employee and approval cycle on different phases.</w:t>
      </w:r>
    </w:p>
    <w:p w14:paraId="03A1CA94"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b/>
          <w:bCs/>
          <w:color w:val="000000"/>
        </w:rPr>
        <w:t>Modules: </w:t>
      </w:r>
    </w:p>
    <w:p w14:paraId="70E5318E"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Employee Management - Integration with Active Directory</w:t>
      </w:r>
    </w:p>
    <w:p w14:paraId="23AB11B8"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Time Sheet - Employee fill their working hours along with project and task and it was integrated with oracle EBS suit for payroll.</w:t>
      </w:r>
    </w:p>
    <w:p w14:paraId="74D38081"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Department Management – </w:t>
      </w:r>
    </w:p>
    <w:p w14:paraId="70F5CBB2"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Task management – This module help to management to track assigned task of their subordinate it has three level of approval and recycle in case of task reassignment.</w:t>
      </w:r>
    </w:p>
    <w:p w14:paraId="20946F2A"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Help Desk - It was ticket based system by using this employee can create ticket for any department. User and department was notified when user assign the ticket to concern person.</w:t>
      </w:r>
    </w:p>
    <w:p w14:paraId="79796FB4" w14:textId="77777777" w:rsidR="00660A54" w:rsidRPr="00660A54" w:rsidRDefault="00660A54" w:rsidP="00660A54">
      <w:pPr>
        <w:rPr>
          <w:rFonts w:ascii="Times New Roman" w:eastAsia="Times New Roman" w:hAnsi="Times New Roman"/>
        </w:rPr>
      </w:pPr>
    </w:p>
    <w:p w14:paraId="42BF373D"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b/>
          <w:bCs/>
          <w:color w:val="000000"/>
        </w:rPr>
        <w:t xml:space="preserve">Technologies: </w:t>
      </w:r>
      <w:r w:rsidRPr="00660A54">
        <w:rPr>
          <w:rFonts w:ascii="Calibri" w:eastAsia="Times New Roman" w:hAnsi="Calibri" w:cs="Calibri"/>
          <w:color w:val="000000"/>
        </w:rPr>
        <w:t>SharePoint 2019/Online 365, SharePoint Framework (SPFx), Power BI, Power Apps, Power Automate, Node.js, React JS, HTML, CSS, Bootstrap.</w:t>
      </w:r>
    </w:p>
    <w:p w14:paraId="3CB6F9E6" w14:textId="77777777" w:rsidR="00660A54" w:rsidRPr="00660A54" w:rsidRDefault="00660A54" w:rsidP="00660A54">
      <w:pPr>
        <w:rPr>
          <w:rFonts w:ascii="Times New Roman" w:eastAsia="Times New Roman" w:hAnsi="Times New Roman"/>
        </w:rPr>
      </w:pPr>
    </w:p>
    <w:p w14:paraId="529DC51E"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b/>
          <w:bCs/>
          <w:color w:val="000000"/>
        </w:rPr>
        <w:t>Responsibilities:</w:t>
      </w:r>
    </w:p>
    <w:p w14:paraId="09A00491"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Worked on SharePoint installation and Farm configuration. </w:t>
      </w:r>
    </w:p>
    <w:p w14:paraId="5ADBDB08"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Worked on Master Page and page layout.</w:t>
      </w:r>
    </w:p>
    <w:p w14:paraId="3F6EB020"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Work on Power Automate to create workflow</w:t>
      </w:r>
    </w:p>
    <w:p w14:paraId="14679CE3"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Evaluated the SharePoint Online/Office 365 Classic and Modern experience/features and created the road map for Modernization Apps.</w:t>
      </w:r>
    </w:p>
    <w:p w14:paraId="65FA5B19"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Configured Azure CDN as hosting solution for deploying client-side web part (SPFX) assets. </w:t>
      </w:r>
    </w:p>
    <w:p w14:paraId="5085B57B"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Designed and implemented Power BI reports and integrated in SharePoint Online.</w:t>
      </w:r>
    </w:p>
    <w:p w14:paraId="34902300" w14:textId="77777777" w:rsidR="00660A54" w:rsidRPr="00660A54" w:rsidRDefault="00660A54" w:rsidP="00660A54">
      <w:pPr>
        <w:spacing w:after="30"/>
        <w:rPr>
          <w:rFonts w:ascii="Times New Roman" w:eastAsia="Times New Roman" w:hAnsi="Times New Roman"/>
        </w:rPr>
      </w:pPr>
      <w:r w:rsidRPr="00660A54">
        <w:rPr>
          <w:rFonts w:ascii="Calibri" w:eastAsia="Times New Roman" w:hAnsi="Calibri" w:cs="Calibri"/>
          <w:color w:val="000000"/>
        </w:rPr>
        <w:t>Created MS Flow workflows for serial/parallel tasks and schedule notifications based on SharePoint list events.</w:t>
      </w:r>
    </w:p>
    <w:p w14:paraId="296992B6" w14:textId="77777777" w:rsidR="00660A54" w:rsidRDefault="00660A54" w:rsidP="00F15415">
      <w:pPr>
        <w:pStyle w:val="Default"/>
        <w:spacing w:after="30"/>
        <w:rPr>
          <w:rFonts w:asciiTheme="minorHAnsi" w:hAnsiTheme="minorHAnsi" w:cstheme="minorHAnsi"/>
          <w:bCs/>
        </w:rPr>
      </w:pPr>
    </w:p>
    <w:p w14:paraId="107679A3" w14:textId="77777777" w:rsidR="00660A54" w:rsidRPr="00F15415" w:rsidRDefault="00660A54" w:rsidP="00F15415">
      <w:pPr>
        <w:pStyle w:val="Default"/>
        <w:spacing w:after="30"/>
        <w:rPr>
          <w:rFonts w:asciiTheme="minorHAnsi" w:hAnsiTheme="minorHAnsi" w:cstheme="minorHAnsi"/>
          <w:bCs/>
        </w:rPr>
      </w:pPr>
    </w:p>
    <w:p w14:paraId="03BADC81" w14:textId="60420C62" w:rsidR="00F75726" w:rsidRPr="004E45AA" w:rsidRDefault="00F75726" w:rsidP="00F75726">
      <w:pPr>
        <w:pStyle w:val="Default"/>
        <w:spacing w:after="30"/>
        <w:rPr>
          <w:rFonts w:asciiTheme="minorHAnsi" w:hAnsiTheme="minorHAnsi" w:cstheme="minorHAnsi"/>
          <w:b/>
        </w:rPr>
      </w:pPr>
      <w:r w:rsidRPr="004E45AA">
        <w:rPr>
          <w:rFonts w:asciiTheme="minorHAnsi" w:hAnsiTheme="minorHAnsi" w:cstheme="minorHAnsi"/>
          <w:b/>
        </w:rPr>
        <w:t>Company:</w:t>
      </w:r>
      <w:r w:rsidR="00660A54">
        <w:rPr>
          <w:rFonts w:asciiTheme="minorHAnsi" w:hAnsiTheme="minorHAnsi" w:cstheme="minorHAnsi"/>
          <w:b/>
        </w:rPr>
        <w:t xml:space="preserve"> IHCC – Saudi Arabia</w:t>
      </w:r>
    </w:p>
    <w:p w14:paraId="32A9F95C" w14:textId="77777777" w:rsidR="00F75726" w:rsidRPr="004E45AA" w:rsidRDefault="00F75726" w:rsidP="00F75726">
      <w:pPr>
        <w:pStyle w:val="Default"/>
        <w:spacing w:after="30"/>
        <w:rPr>
          <w:rFonts w:asciiTheme="minorHAnsi" w:hAnsiTheme="minorHAnsi" w:cstheme="minorHAnsi"/>
          <w:b/>
        </w:rPr>
      </w:pPr>
      <w:r w:rsidRPr="004E45AA">
        <w:rPr>
          <w:rFonts w:asciiTheme="minorHAnsi" w:hAnsiTheme="minorHAnsi" w:cstheme="minorHAnsi"/>
          <w:b/>
        </w:rPr>
        <w:t>Role: Web Developer</w:t>
      </w:r>
    </w:p>
    <w:p w14:paraId="35331509" w14:textId="77777777" w:rsidR="00F75726" w:rsidRPr="004E45AA" w:rsidRDefault="00F75726" w:rsidP="006F0987">
      <w:pPr>
        <w:pStyle w:val="Default"/>
        <w:spacing w:after="30"/>
        <w:rPr>
          <w:rFonts w:asciiTheme="minorHAnsi" w:hAnsiTheme="minorHAnsi" w:cstheme="minorHAnsi"/>
          <w:bCs/>
        </w:rPr>
      </w:pPr>
    </w:p>
    <w:p w14:paraId="020D28D9"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Employee self-service Portal</w:t>
      </w:r>
    </w:p>
    <w:p w14:paraId="5A5C57C3" w14:textId="10E83B33"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The objective of the project is to provide a centralized system to employees where they can </w:t>
      </w:r>
      <w:r w:rsidR="003F0903" w:rsidRPr="004E45AA">
        <w:rPr>
          <w:rFonts w:asciiTheme="minorHAnsi" w:hAnsiTheme="minorHAnsi" w:cstheme="minorHAnsi"/>
          <w:bCs/>
        </w:rPr>
        <w:t>access</w:t>
      </w:r>
      <w:r w:rsidRPr="004E45AA">
        <w:rPr>
          <w:rFonts w:asciiTheme="minorHAnsi" w:hAnsiTheme="minorHAnsi" w:cstheme="minorHAnsi"/>
          <w:bCs/>
        </w:rPr>
        <w:t xml:space="preserve"> their information, apply for leaves, check leave balances, attendance</w:t>
      </w:r>
      <w:r w:rsidR="00DC50DC" w:rsidRPr="004E45AA">
        <w:rPr>
          <w:rFonts w:asciiTheme="minorHAnsi" w:hAnsiTheme="minorHAnsi" w:cstheme="minorHAnsi"/>
          <w:bCs/>
        </w:rPr>
        <w:t xml:space="preserve"> management, attendance</w:t>
      </w:r>
      <w:r w:rsidR="003F4965" w:rsidRPr="004E45AA">
        <w:rPr>
          <w:rFonts w:asciiTheme="minorHAnsi" w:hAnsiTheme="minorHAnsi" w:cstheme="minorHAnsi"/>
          <w:bCs/>
        </w:rPr>
        <w:t xml:space="preserve"> reports, fill </w:t>
      </w:r>
      <w:r w:rsidR="00D40AE6" w:rsidRPr="004E45AA">
        <w:rPr>
          <w:rFonts w:asciiTheme="minorHAnsi" w:hAnsiTheme="minorHAnsi" w:cstheme="minorHAnsi"/>
          <w:bCs/>
        </w:rPr>
        <w:t>their working hours spent on project and task which is integrated with oracle ERP, HR panel for job applicants, Jobs category</w:t>
      </w:r>
      <w:r w:rsidR="00E63548" w:rsidRPr="004E45AA">
        <w:rPr>
          <w:rFonts w:asciiTheme="minorHAnsi" w:hAnsiTheme="minorHAnsi" w:cstheme="minorHAnsi"/>
          <w:bCs/>
        </w:rPr>
        <w:t>,</w:t>
      </w:r>
      <w:r w:rsidR="00D40AE6" w:rsidRPr="004E45AA">
        <w:rPr>
          <w:rFonts w:asciiTheme="minorHAnsi" w:hAnsiTheme="minorHAnsi" w:cstheme="minorHAnsi"/>
          <w:bCs/>
        </w:rPr>
        <w:t xml:space="preserve"> </w:t>
      </w:r>
      <w:r w:rsidR="00D000DF" w:rsidRPr="004E45AA">
        <w:rPr>
          <w:rFonts w:asciiTheme="minorHAnsi" w:hAnsiTheme="minorHAnsi" w:cstheme="minorHAnsi"/>
          <w:bCs/>
        </w:rPr>
        <w:t>j</w:t>
      </w:r>
      <w:r w:rsidR="00E63548" w:rsidRPr="004E45AA">
        <w:rPr>
          <w:rFonts w:asciiTheme="minorHAnsi" w:hAnsiTheme="minorHAnsi" w:cstheme="minorHAnsi"/>
          <w:bCs/>
        </w:rPr>
        <w:t xml:space="preserve">ob posting, </w:t>
      </w:r>
      <w:r w:rsidR="00D40AE6" w:rsidRPr="004E45AA">
        <w:rPr>
          <w:rFonts w:asciiTheme="minorHAnsi" w:hAnsiTheme="minorHAnsi" w:cstheme="minorHAnsi"/>
          <w:bCs/>
        </w:rPr>
        <w:t>work hours</w:t>
      </w:r>
      <w:r w:rsidR="00E63548" w:rsidRPr="004E45AA">
        <w:rPr>
          <w:rFonts w:asciiTheme="minorHAnsi" w:hAnsiTheme="minorHAnsi" w:cstheme="minorHAnsi"/>
          <w:bCs/>
        </w:rPr>
        <w:t xml:space="preserve"> workflow</w:t>
      </w:r>
      <w:r w:rsidR="00D40AE6" w:rsidRPr="004E45AA">
        <w:rPr>
          <w:rFonts w:asciiTheme="minorHAnsi" w:hAnsiTheme="minorHAnsi" w:cstheme="minorHAnsi"/>
          <w:bCs/>
        </w:rPr>
        <w:t>, leave approval</w:t>
      </w:r>
      <w:r w:rsidR="00E63548" w:rsidRPr="004E45AA">
        <w:rPr>
          <w:rFonts w:asciiTheme="minorHAnsi" w:hAnsiTheme="minorHAnsi" w:cstheme="minorHAnsi"/>
        </w:rPr>
        <w:t xml:space="preserve"> </w:t>
      </w:r>
      <w:r w:rsidR="00E63548" w:rsidRPr="004E45AA">
        <w:rPr>
          <w:rFonts w:asciiTheme="minorHAnsi" w:hAnsiTheme="minorHAnsi" w:cstheme="minorHAnsi"/>
          <w:bCs/>
        </w:rPr>
        <w:t>workflows</w:t>
      </w:r>
      <w:r w:rsidR="00D40AE6" w:rsidRPr="004E45AA">
        <w:rPr>
          <w:rFonts w:asciiTheme="minorHAnsi" w:hAnsiTheme="minorHAnsi" w:cstheme="minorHAnsi"/>
          <w:bCs/>
        </w:rPr>
        <w:t>, attend</w:t>
      </w:r>
      <w:r w:rsidR="00E63548" w:rsidRPr="004E45AA">
        <w:rPr>
          <w:rFonts w:asciiTheme="minorHAnsi" w:hAnsiTheme="minorHAnsi" w:cstheme="minorHAnsi"/>
          <w:bCs/>
        </w:rPr>
        <w:t>ance monthly submission</w:t>
      </w:r>
      <w:r w:rsidR="00E63548" w:rsidRPr="004E45AA">
        <w:rPr>
          <w:rFonts w:asciiTheme="minorHAnsi" w:hAnsiTheme="minorHAnsi" w:cstheme="minorHAnsi"/>
        </w:rPr>
        <w:t xml:space="preserve"> </w:t>
      </w:r>
      <w:r w:rsidR="00E63548" w:rsidRPr="004E45AA">
        <w:rPr>
          <w:rFonts w:asciiTheme="minorHAnsi" w:hAnsiTheme="minorHAnsi" w:cstheme="minorHAnsi"/>
          <w:bCs/>
        </w:rPr>
        <w:t>workflows</w:t>
      </w:r>
      <w:r w:rsidR="00D40AE6" w:rsidRPr="004E45AA">
        <w:rPr>
          <w:rFonts w:asciiTheme="minorHAnsi" w:hAnsiTheme="minorHAnsi" w:cstheme="minorHAnsi"/>
          <w:bCs/>
        </w:rPr>
        <w:t xml:space="preserve"> </w:t>
      </w:r>
      <w:r w:rsidRPr="004E45AA">
        <w:rPr>
          <w:rFonts w:asciiTheme="minorHAnsi" w:hAnsiTheme="minorHAnsi" w:cstheme="minorHAnsi"/>
          <w:bCs/>
        </w:rPr>
        <w:t>etc.</w:t>
      </w:r>
    </w:p>
    <w:p w14:paraId="0481F7B9" w14:textId="56ED60DF" w:rsidR="006F0987" w:rsidRPr="004E45AA" w:rsidRDefault="006F0987" w:rsidP="00A65E42">
      <w:pPr>
        <w:pStyle w:val="Default"/>
        <w:spacing w:after="30"/>
        <w:rPr>
          <w:rFonts w:asciiTheme="minorHAnsi" w:hAnsiTheme="minorHAnsi" w:cstheme="minorHAnsi"/>
          <w:bCs/>
        </w:rPr>
      </w:pPr>
      <w:r w:rsidRPr="004E45AA">
        <w:rPr>
          <w:rFonts w:asciiTheme="minorHAnsi" w:hAnsiTheme="minorHAnsi" w:cstheme="minorHAnsi"/>
          <w:b/>
        </w:rPr>
        <w:t xml:space="preserve">Modules: </w:t>
      </w:r>
    </w:p>
    <w:p w14:paraId="09091687" w14:textId="58B075A1"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User management - Integration with oracle EBS</w:t>
      </w:r>
      <w:r w:rsidR="003335D3" w:rsidRPr="004E45AA">
        <w:rPr>
          <w:rFonts w:asciiTheme="minorHAnsi" w:hAnsiTheme="minorHAnsi" w:cstheme="minorHAnsi"/>
          <w:bCs/>
        </w:rPr>
        <w:t xml:space="preserve"> and windows Active Directory </w:t>
      </w:r>
    </w:p>
    <w:p w14:paraId="3CB1F3DD" w14:textId="21533204"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Authorization and Authentication - Application level Authorization and authentication to all employee</w:t>
      </w:r>
    </w:p>
    <w:p w14:paraId="11E52F51" w14:textId="08BE9F02"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Roles and responsibility - Role based access</w:t>
      </w:r>
    </w:p>
    <w:p w14:paraId="2054FB96" w14:textId="3EE6A7E8" w:rsidR="006F0987" w:rsidRPr="004E45AA" w:rsidRDefault="003F0903" w:rsidP="006F0987">
      <w:pPr>
        <w:pStyle w:val="Default"/>
        <w:spacing w:after="30"/>
        <w:rPr>
          <w:rFonts w:asciiTheme="minorHAnsi" w:hAnsiTheme="minorHAnsi" w:cstheme="minorHAnsi"/>
          <w:bCs/>
        </w:rPr>
      </w:pPr>
      <w:r w:rsidRPr="004E45AA">
        <w:rPr>
          <w:rFonts w:asciiTheme="minorHAnsi" w:hAnsiTheme="minorHAnsi" w:cstheme="minorHAnsi"/>
          <w:bCs/>
        </w:rPr>
        <w:t>Timesheet</w:t>
      </w:r>
      <w:r w:rsidR="006F0987" w:rsidRPr="004E45AA">
        <w:rPr>
          <w:rFonts w:asciiTheme="minorHAnsi" w:hAnsiTheme="minorHAnsi" w:cstheme="minorHAnsi"/>
          <w:bCs/>
        </w:rPr>
        <w:t xml:space="preserve"> - Employee fill their working hours along with project and task.</w:t>
      </w:r>
    </w:p>
    <w:p w14:paraId="18725C72" w14:textId="43F5885A"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 xml:space="preserve">Leave Management - </w:t>
      </w:r>
      <w:r w:rsidR="003F0903" w:rsidRPr="004E45AA">
        <w:rPr>
          <w:rFonts w:asciiTheme="minorHAnsi" w:hAnsiTheme="minorHAnsi" w:cstheme="minorHAnsi"/>
          <w:bCs/>
        </w:rPr>
        <w:t>Complete</w:t>
      </w:r>
      <w:r w:rsidRPr="004E45AA">
        <w:rPr>
          <w:rFonts w:asciiTheme="minorHAnsi" w:hAnsiTheme="minorHAnsi" w:cstheme="minorHAnsi"/>
          <w:bCs/>
        </w:rPr>
        <w:t xml:space="preserve"> leave management system integrated with oracle.</w:t>
      </w:r>
    </w:p>
    <w:p w14:paraId="76513509" w14:textId="08C16761" w:rsidR="006F0987" w:rsidRPr="004E45AA" w:rsidRDefault="006F0987" w:rsidP="003F0903">
      <w:pPr>
        <w:pStyle w:val="Default"/>
        <w:spacing w:after="30"/>
        <w:rPr>
          <w:rFonts w:asciiTheme="minorHAnsi" w:hAnsiTheme="minorHAnsi" w:cstheme="minorHAnsi"/>
          <w:bCs/>
        </w:rPr>
      </w:pPr>
      <w:r w:rsidRPr="004E45AA">
        <w:rPr>
          <w:rFonts w:asciiTheme="minorHAnsi" w:hAnsiTheme="minorHAnsi" w:cstheme="minorHAnsi"/>
          <w:bCs/>
        </w:rPr>
        <w:t xml:space="preserve">Attendance Management - Attendance management system integrated with </w:t>
      </w:r>
      <w:r w:rsidR="003F0903" w:rsidRPr="004E45AA">
        <w:rPr>
          <w:rFonts w:asciiTheme="minorHAnsi" w:hAnsiTheme="minorHAnsi" w:cstheme="minorHAnsi"/>
          <w:bCs/>
        </w:rPr>
        <w:t>H</w:t>
      </w:r>
      <w:r w:rsidRPr="004E45AA">
        <w:rPr>
          <w:rFonts w:asciiTheme="minorHAnsi" w:hAnsiTheme="minorHAnsi" w:cstheme="minorHAnsi"/>
          <w:bCs/>
        </w:rPr>
        <w:t xml:space="preserve">ikvision access control and </w:t>
      </w:r>
      <w:r w:rsidR="003F0903" w:rsidRPr="004E45AA">
        <w:rPr>
          <w:rFonts w:asciiTheme="minorHAnsi" w:hAnsiTheme="minorHAnsi" w:cstheme="minorHAnsi"/>
          <w:bCs/>
        </w:rPr>
        <w:t>Z</w:t>
      </w:r>
      <w:r w:rsidRPr="004E45AA">
        <w:rPr>
          <w:rFonts w:asciiTheme="minorHAnsi" w:hAnsiTheme="minorHAnsi" w:cstheme="minorHAnsi"/>
          <w:bCs/>
        </w:rPr>
        <w:t>kteco devices.</w:t>
      </w:r>
    </w:p>
    <w:p w14:paraId="246CA03E"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Holiday Management</w:t>
      </w:r>
    </w:p>
    <w:p w14:paraId="764C3BAB"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Shift Management</w:t>
      </w:r>
    </w:p>
    <w:p w14:paraId="659A0475"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lastRenderedPageBreak/>
        <w:t>Automation of Leave Assignment, apply, approval/rejection, Extra day</w:t>
      </w:r>
    </w:p>
    <w:p w14:paraId="60A9E7BA" w14:textId="02D99223"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Attendance Report for accounting with history for Audit purposes.</w:t>
      </w:r>
    </w:p>
    <w:p w14:paraId="71268D6E" w14:textId="54416D01" w:rsidR="00EC3E7F" w:rsidRPr="004E45AA" w:rsidRDefault="00EC3E7F" w:rsidP="006F0987">
      <w:pPr>
        <w:pStyle w:val="Default"/>
        <w:spacing w:after="30"/>
        <w:rPr>
          <w:rFonts w:asciiTheme="minorHAnsi" w:hAnsiTheme="minorHAnsi" w:cstheme="minorHAnsi"/>
          <w:bCs/>
        </w:rPr>
      </w:pPr>
      <w:r w:rsidRPr="004E45AA">
        <w:rPr>
          <w:rFonts w:asciiTheme="minorHAnsi" w:hAnsiTheme="minorHAnsi" w:cstheme="minorHAnsi"/>
          <w:bCs/>
        </w:rPr>
        <w:t>Reports - HTML, PDF, Excel</w:t>
      </w:r>
    </w:p>
    <w:p w14:paraId="31E4C69A" w14:textId="2112CE9F" w:rsidR="006F0987" w:rsidRPr="004E45AA" w:rsidRDefault="006F0987" w:rsidP="00D26887">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w:t>
      </w:r>
      <w:r w:rsidR="00D26887" w:rsidRPr="004E45AA">
        <w:rPr>
          <w:rFonts w:asciiTheme="minorHAnsi" w:hAnsiTheme="minorHAnsi" w:cstheme="minorHAnsi"/>
          <w:bCs/>
        </w:rPr>
        <w:t>PHP</w:t>
      </w:r>
      <w:r w:rsidR="00B65484" w:rsidRPr="004E45AA">
        <w:rPr>
          <w:rFonts w:asciiTheme="minorHAnsi" w:hAnsiTheme="minorHAnsi" w:cstheme="minorHAnsi"/>
          <w:bCs/>
        </w:rPr>
        <w:t xml:space="preserve"> </w:t>
      </w:r>
      <w:r w:rsidR="00D26887" w:rsidRPr="004E45AA">
        <w:rPr>
          <w:rFonts w:asciiTheme="minorHAnsi" w:hAnsiTheme="minorHAnsi" w:cstheme="minorHAnsi"/>
          <w:bCs/>
        </w:rPr>
        <w:t>(Laravel)</w:t>
      </w:r>
      <w:r w:rsidRPr="004E45AA">
        <w:rPr>
          <w:rFonts w:asciiTheme="minorHAnsi" w:hAnsiTheme="minorHAnsi" w:cstheme="minorHAnsi"/>
          <w:bCs/>
        </w:rPr>
        <w:t xml:space="preserve">, </w:t>
      </w:r>
      <w:r w:rsidR="00D26887" w:rsidRPr="004E45AA">
        <w:rPr>
          <w:rFonts w:asciiTheme="minorHAnsi" w:hAnsiTheme="minorHAnsi" w:cstheme="minorHAnsi"/>
          <w:bCs/>
        </w:rPr>
        <w:t>My SQL</w:t>
      </w:r>
      <w:r w:rsidR="00EC3E7F" w:rsidRPr="004E45AA">
        <w:rPr>
          <w:rFonts w:asciiTheme="minorHAnsi" w:hAnsiTheme="minorHAnsi" w:cstheme="minorHAnsi"/>
          <w:bCs/>
        </w:rPr>
        <w:t xml:space="preserve"> Server</w:t>
      </w:r>
      <w:r w:rsidRPr="004E45AA">
        <w:rPr>
          <w:rFonts w:asciiTheme="minorHAnsi" w:hAnsiTheme="minorHAnsi" w:cstheme="minorHAnsi"/>
          <w:bCs/>
        </w:rPr>
        <w:t xml:space="preserve">, </w:t>
      </w:r>
      <w:r w:rsidR="00B65775" w:rsidRPr="004E45AA">
        <w:rPr>
          <w:rFonts w:asciiTheme="minorHAnsi" w:hAnsiTheme="minorHAnsi" w:cstheme="minorHAnsi"/>
          <w:bCs/>
        </w:rPr>
        <w:t>JQuery</w:t>
      </w:r>
      <w:r w:rsidRPr="004E45AA">
        <w:rPr>
          <w:rFonts w:asciiTheme="minorHAnsi" w:hAnsiTheme="minorHAnsi" w:cstheme="minorHAnsi"/>
          <w:bCs/>
        </w:rPr>
        <w:t xml:space="preserve">, Ajax, </w:t>
      </w:r>
      <w:r w:rsidR="00B65775" w:rsidRPr="004E45AA">
        <w:rPr>
          <w:rFonts w:asciiTheme="minorHAnsi" w:hAnsiTheme="minorHAnsi" w:cstheme="minorHAnsi"/>
          <w:bCs/>
        </w:rPr>
        <w:t>JavaScript</w:t>
      </w:r>
      <w:r w:rsidRPr="004E45AA">
        <w:rPr>
          <w:rFonts w:asciiTheme="minorHAnsi" w:hAnsiTheme="minorHAnsi" w:cstheme="minorHAnsi"/>
          <w:bCs/>
        </w:rPr>
        <w:t>, HTML, CSS Kendo UI.</w:t>
      </w:r>
    </w:p>
    <w:p w14:paraId="18FFC206" w14:textId="77777777" w:rsidR="006F0987" w:rsidRPr="004E45AA" w:rsidRDefault="006F0987" w:rsidP="006F0987">
      <w:pPr>
        <w:pStyle w:val="Default"/>
        <w:spacing w:after="30"/>
        <w:rPr>
          <w:rFonts w:asciiTheme="minorHAnsi" w:hAnsiTheme="minorHAnsi" w:cstheme="minorHAnsi"/>
          <w:b/>
        </w:rPr>
      </w:pPr>
      <w:r w:rsidRPr="004E45AA">
        <w:rPr>
          <w:rFonts w:asciiTheme="minorHAnsi" w:hAnsiTheme="minorHAnsi" w:cstheme="minorHAnsi"/>
          <w:b/>
        </w:rPr>
        <w:t>Responsibilities:</w:t>
      </w:r>
    </w:p>
    <w:p w14:paraId="2462EAE1"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Requirements gathering and project planning</w:t>
      </w:r>
    </w:p>
    <w:p w14:paraId="16F4E991" w14:textId="42D93294" w:rsidR="00DC50DC" w:rsidRPr="004E45AA" w:rsidRDefault="00DC50DC" w:rsidP="006F0987">
      <w:pPr>
        <w:pStyle w:val="Default"/>
        <w:spacing w:after="30"/>
        <w:rPr>
          <w:rFonts w:asciiTheme="minorHAnsi" w:hAnsiTheme="minorHAnsi" w:cstheme="minorHAnsi"/>
          <w:bCs/>
        </w:rPr>
      </w:pPr>
      <w:r w:rsidRPr="004E45AA">
        <w:rPr>
          <w:rFonts w:asciiTheme="minorHAnsi" w:hAnsiTheme="minorHAnsi" w:cstheme="minorHAnsi"/>
          <w:bCs/>
        </w:rPr>
        <w:t>Work with managers and end users to ideate software solutions</w:t>
      </w:r>
    </w:p>
    <w:p w14:paraId="01D97828"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Designing user interactions on web pages.</w:t>
      </w:r>
    </w:p>
    <w:p w14:paraId="0EE355C6" w14:textId="11E4B2DD"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 xml:space="preserve">Designing database </w:t>
      </w:r>
      <w:r w:rsidR="003F0903" w:rsidRPr="004E45AA">
        <w:rPr>
          <w:rFonts w:asciiTheme="minorHAnsi" w:hAnsiTheme="minorHAnsi" w:cstheme="minorHAnsi"/>
          <w:bCs/>
        </w:rPr>
        <w:t>architecture</w:t>
      </w:r>
      <w:r w:rsidRPr="004E45AA">
        <w:rPr>
          <w:rFonts w:asciiTheme="minorHAnsi" w:hAnsiTheme="minorHAnsi" w:cstheme="minorHAnsi"/>
          <w:bCs/>
        </w:rPr>
        <w:t>.</w:t>
      </w:r>
    </w:p>
    <w:p w14:paraId="425E4C19"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Ensuring cross-platform optimization for mobile phones.</w:t>
      </w:r>
    </w:p>
    <w:p w14:paraId="369A2A48"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Ensuring responsiveness of applications.</w:t>
      </w:r>
    </w:p>
    <w:p w14:paraId="5354E5C5"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Working alongside graphic designers for web design features.</w:t>
      </w:r>
    </w:p>
    <w:p w14:paraId="7AFF99B1"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Seeing through a project from conception to finished product.</w:t>
      </w:r>
    </w:p>
    <w:p w14:paraId="3AB8276B"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Designing and developing APIs.</w:t>
      </w:r>
    </w:p>
    <w:p w14:paraId="45CD011F"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Meeting both technical and consumer needs.</w:t>
      </w:r>
    </w:p>
    <w:p w14:paraId="71883123"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Design client-side and server-side architecture</w:t>
      </w:r>
    </w:p>
    <w:p w14:paraId="10D20E18"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Build the user interface of applications through appealing visual design</w:t>
      </w:r>
    </w:p>
    <w:p w14:paraId="6573644A"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Test software to ensure responsiveness and efficiency</w:t>
      </w:r>
    </w:p>
    <w:p w14:paraId="16DB6638"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Troubleshoot, debug and upgrade software</w:t>
      </w:r>
    </w:p>
    <w:p w14:paraId="109B73A8" w14:textId="77777777" w:rsidR="00541C14" w:rsidRPr="004E45AA" w:rsidRDefault="006F0987" w:rsidP="00763857">
      <w:pPr>
        <w:pStyle w:val="Default"/>
        <w:spacing w:after="30"/>
        <w:rPr>
          <w:rFonts w:asciiTheme="minorHAnsi" w:hAnsiTheme="minorHAnsi" w:cstheme="minorHAnsi"/>
          <w:bCs/>
        </w:rPr>
      </w:pPr>
      <w:r w:rsidRPr="004E45AA">
        <w:rPr>
          <w:rFonts w:asciiTheme="minorHAnsi" w:hAnsiTheme="minorHAnsi" w:cstheme="minorHAnsi"/>
          <w:bCs/>
        </w:rPr>
        <w:t>Write technical documentation</w:t>
      </w:r>
    </w:p>
    <w:p w14:paraId="31731F45" w14:textId="2883782E" w:rsidR="00541C14" w:rsidRPr="004E45AA" w:rsidRDefault="00541C14" w:rsidP="00763857">
      <w:pPr>
        <w:pStyle w:val="Default"/>
        <w:spacing w:after="30"/>
        <w:rPr>
          <w:rFonts w:asciiTheme="minorHAnsi" w:hAnsiTheme="minorHAnsi" w:cstheme="minorHAnsi"/>
          <w:bCs/>
        </w:rPr>
      </w:pPr>
      <w:r w:rsidRPr="004E45AA">
        <w:rPr>
          <w:rFonts w:asciiTheme="minorHAnsi" w:hAnsiTheme="minorHAnsi" w:cstheme="minorHAnsi"/>
          <w:bCs/>
        </w:rPr>
        <w:t>-----------------------------------------------------------------------------------------------------------------------------------------------</w:t>
      </w:r>
    </w:p>
    <w:p w14:paraId="2934045E"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Visitor Management System (Web)</w:t>
      </w:r>
    </w:p>
    <w:p w14:paraId="4B985081"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The standalone VMS is webified to cascade the application to other regional offices across the globe</w:t>
      </w:r>
    </w:p>
    <w:p w14:paraId="2D555435" w14:textId="77777777" w:rsidR="003D2010" w:rsidRPr="004E45AA" w:rsidRDefault="003D2010" w:rsidP="003D2010">
      <w:pPr>
        <w:pStyle w:val="Default"/>
        <w:spacing w:after="30"/>
        <w:rPr>
          <w:rFonts w:asciiTheme="minorHAnsi" w:hAnsiTheme="minorHAnsi" w:cstheme="minorHAnsi"/>
          <w:b/>
        </w:rPr>
      </w:pPr>
      <w:r w:rsidRPr="004E45AA">
        <w:rPr>
          <w:rFonts w:asciiTheme="minorHAnsi" w:hAnsiTheme="minorHAnsi" w:cstheme="minorHAnsi"/>
          <w:b/>
        </w:rPr>
        <w:t xml:space="preserve">Modules: </w:t>
      </w:r>
    </w:p>
    <w:p w14:paraId="3D8C4BF2"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Device management</w:t>
      </w:r>
    </w:p>
    <w:p w14:paraId="4A4A62D2"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Visitor management</w:t>
      </w:r>
    </w:p>
    <w:p w14:paraId="22BDFF50"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Employee, shift and branch or site data integration with Oracle E-Business Suite</w:t>
      </w:r>
    </w:p>
    <w:p w14:paraId="6DF85E8D" w14:textId="00567C39"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Asp.Net Core MVC, and Entity Framework Core, MS SQL Server</w:t>
      </w:r>
      <w:r w:rsidR="00DC50DC" w:rsidRPr="004E45AA">
        <w:rPr>
          <w:rFonts w:asciiTheme="minorHAnsi" w:hAnsiTheme="minorHAnsi" w:cstheme="minorHAnsi"/>
          <w:bCs/>
        </w:rPr>
        <w:t>, Zebra SDK, Hik</w:t>
      </w:r>
      <w:r w:rsidRPr="004E45AA">
        <w:rPr>
          <w:rFonts w:asciiTheme="minorHAnsi" w:hAnsiTheme="minorHAnsi" w:cstheme="minorHAnsi"/>
          <w:bCs/>
        </w:rPr>
        <w:t>vison SDK</w:t>
      </w:r>
    </w:p>
    <w:p w14:paraId="6C5033CB" w14:textId="77777777" w:rsidR="003D2010" w:rsidRPr="004E45AA" w:rsidRDefault="003D2010" w:rsidP="003D2010">
      <w:pPr>
        <w:pStyle w:val="Default"/>
        <w:spacing w:after="30"/>
        <w:rPr>
          <w:rFonts w:asciiTheme="minorHAnsi" w:hAnsiTheme="minorHAnsi" w:cstheme="minorHAnsi"/>
          <w:b/>
        </w:rPr>
      </w:pPr>
      <w:r w:rsidRPr="004E45AA">
        <w:rPr>
          <w:rFonts w:asciiTheme="minorHAnsi" w:hAnsiTheme="minorHAnsi" w:cstheme="minorHAnsi"/>
          <w:b/>
        </w:rPr>
        <w:t>Responsibilities:</w:t>
      </w:r>
    </w:p>
    <w:p w14:paraId="5BDFD43A"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Requirement gathering</w:t>
      </w:r>
    </w:p>
    <w:p w14:paraId="34DD9B0C"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Design and develop user interface.</w:t>
      </w:r>
    </w:p>
    <w:p w14:paraId="3491FD5E"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Design database architecture.</w:t>
      </w:r>
    </w:p>
    <w:p w14:paraId="5FB1C91A"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SDK integration (Hikvison, Zebra printer)</w:t>
      </w:r>
    </w:p>
    <w:p w14:paraId="427CCF00"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Visitors reports (HTML)</w:t>
      </w:r>
    </w:p>
    <w:p w14:paraId="491E03B3" w14:textId="77777777"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Dashboard - Power BI</w:t>
      </w:r>
    </w:p>
    <w:p w14:paraId="31135382" w14:textId="27C1E606" w:rsidR="003D2010" w:rsidRPr="004E45AA" w:rsidRDefault="003D2010" w:rsidP="003D2010">
      <w:pPr>
        <w:pStyle w:val="Default"/>
        <w:spacing w:after="30"/>
        <w:rPr>
          <w:rFonts w:asciiTheme="minorHAnsi" w:hAnsiTheme="minorHAnsi" w:cstheme="minorHAnsi"/>
          <w:bCs/>
        </w:rPr>
      </w:pPr>
      <w:r w:rsidRPr="004E45AA">
        <w:rPr>
          <w:rFonts w:asciiTheme="minorHAnsi" w:hAnsiTheme="minorHAnsi" w:cstheme="minorHAnsi"/>
          <w:bCs/>
        </w:rPr>
        <w:t>-----------------------------------------------------------------------------------------------------------------------------------------------</w:t>
      </w:r>
    </w:p>
    <w:p w14:paraId="7200D835" w14:textId="4DA9232E"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Visitor Management </w:t>
      </w:r>
      <w:r w:rsidR="003F0903" w:rsidRPr="004E45AA">
        <w:rPr>
          <w:rFonts w:asciiTheme="minorHAnsi" w:hAnsiTheme="minorHAnsi" w:cstheme="minorHAnsi"/>
          <w:bCs/>
        </w:rPr>
        <w:t>System (</w:t>
      </w:r>
      <w:r w:rsidRPr="004E45AA">
        <w:rPr>
          <w:rFonts w:asciiTheme="minorHAnsi" w:hAnsiTheme="minorHAnsi" w:cstheme="minorHAnsi"/>
          <w:bCs/>
        </w:rPr>
        <w:t>Standalone)</w:t>
      </w:r>
    </w:p>
    <w:p w14:paraId="5479C3AA" w14:textId="36C46BAD"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This project is designed to manage the visitors of company head office. Each visitor is assigned an ID card by generating unique QR Code for access to office premises. The system is integrated with face recognition machine via APIs to </w:t>
      </w:r>
      <w:r w:rsidR="003F0903" w:rsidRPr="004E45AA">
        <w:rPr>
          <w:rFonts w:asciiTheme="minorHAnsi" w:hAnsiTheme="minorHAnsi" w:cstheme="minorHAnsi"/>
          <w:bCs/>
        </w:rPr>
        <w:t>facilitate</w:t>
      </w:r>
      <w:r w:rsidRPr="004E45AA">
        <w:rPr>
          <w:rFonts w:asciiTheme="minorHAnsi" w:hAnsiTheme="minorHAnsi" w:cstheme="minorHAnsi"/>
          <w:bCs/>
        </w:rPr>
        <w:t xml:space="preserve"> the entry inside. The printing of ID card is achieved by integrating the system to </w:t>
      </w:r>
      <w:r w:rsidR="000443D0" w:rsidRPr="004E45AA">
        <w:rPr>
          <w:rFonts w:asciiTheme="minorHAnsi" w:hAnsiTheme="minorHAnsi" w:cstheme="minorHAnsi"/>
          <w:bCs/>
        </w:rPr>
        <w:t>Zebra printer.</w:t>
      </w:r>
    </w:p>
    <w:p w14:paraId="61097DB0" w14:textId="77777777" w:rsidR="006F0987" w:rsidRPr="004E45AA" w:rsidRDefault="006F0987" w:rsidP="006F0987">
      <w:pPr>
        <w:pStyle w:val="Default"/>
        <w:spacing w:after="30"/>
        <w:rPr>
          <w:rFonts w:asciiTheme="minorHAnsi" w:hAnsiTheme="minorHAnsi" w:cstheme="minorHAnsi"/>
          <w:b/>
        </w:rPr>
      </w:pPr>
      <w:r w:rsidRPr="004E45AA">
        <w:rPr>
          <w:rFonts w:asciiTheme="minorHAnsi" w:hAnsiTheme="minorHAnsi" w:cstheme="minorHAnsi"/>
          <w:b/>
        </w:rPr>
        <w:t xml:space="preserve">Modules: </w:t>
      </w:r>
    </w:p>
    <w:p w14:paraId="422EC059" w14:textId="1394DB5B"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Device management</w:t>
      </w:r>
    </w:p>
    <w:p w14:paraId="1695FF16" w14:textId="76B00534"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Visitor management</w:t>
      </w:r>
    </w:p>
    <w:p w14:paraId="096EEBAB" w14:textId="3374ACBD"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Technologies:</w:t>
      </w:r>
      <w:r w:rsidRPr="004E45AA">
        <w:rPr>
          <w:rFonts w:asciiTheme="minorHAnsi" w:hAnsiTheme="minorHAnsi" w:cstheme="minorHAnsi"/>
          <w:bCs/>
        </w:rPr>
        <w:t xml:space="preserve"> C#, windows forms, </w:t>
      </w:r>
      <w:r w:rsidR="003F0903" w:rsidRPr="004E45AA">
        <w:rPr>
          <w:rFonts w:asciiTheme="minorHAnsi" w:hAnsiTheme="minorHAnsi" w:cstheme="minorHAnsi"/>
          <w:bCs/>
        </w:rPr>
        <w:t>MySQL</w:t>
      </w:r>
      <w:r w:rsidRPr="004E45AA">
        <w:rPr>
          <w:rFonts w:asciiTheme="minorHAnsi" w:hAnsiTheme="minorHAnsi" w:cstheme="minorHAnsi"/>
          <w:bCs/>
        </w:rPr>
        <w:t xml:space="preserve"> Server.</w:t>
      </w:r>
    </w:p>
    <w:p w14:paraId="46E6810D" w14:textId="77777777" w:rsidR="006F0987" w:rsidRPr="004E45AA" w:rsidRDefault="006F0987" w:rsidP="006F0987">
      <w:pPr>
        <w:pStyle w:val="Default"/>
        <w:spacing w:after="30"/>
        <w:rPr>
          <w:rFonts w:asciiTheme="minorHAnsi" w:hAnsiTheme="minorHAnsi" w:cstheme="minorHAnsi"/>
          <w:b/>
        </w:rPr>
      </w:pPr>
      <w:r w:rsidRPr="004E45AA">
        <w:rPr>
          <w:rFonts w:asciiTheme="minorHAnsi" w:hAnsiTheme="minorHAnsi" w:cstheme="minorHAnsi"/>
          <w:b/>
        </w:rPr>
        <w:lastRenderedPageBreak/>
        <w:t>Responsibilities:</w:t>
      </w:r>
    </w:p>
    <w:p w14:paraId="13F1A046"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Design and develop forms.</w:t>
      </w:r>
    </w:p>
    <w:p w14:paraId="379E5B06"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Design database architecture.</w:t>
      </w:r>
    </w:p>
    <w:p w14:paraId="771D815F" w14:textId="77777777" w:rsidR="00EE49F5" w:rsidRPr="004E45AA" w:rsidRDefault="00EE49F5" w:rsidP="00EC0845">
      <w:pPr>
        <w:pStyle w:val="Default"/>
        <w:spacing w:after="30"/>
        <w:rPr>
          <w:rFonts w:asciiTheme="minorHAnsi" w:hAnsiTheme="minorHAnsi" w:cstheme="minorHAnsi"/>
          <w:b/>
        </w:rPr>
      </w:pPr>
    </w:p>
    <w:p w14:paraId="388D87D7" w14:textId="77777777" w:rsidR="00EC0845" w:rsidRPr="004E45AA" w:rsidRDefault="00EC0845" w:rsidP="00EC0845">
      <w:pPr>
        <w:pStyle w:val="Default"/>
        <w:spacing w:after="30"/>
        <w:rPr>
          <w:rFonts w:asciiTheme="minorHAnsi" w:hAnsiTheme="minorHAnsi" w:cstheme="minorHAnsi"/>
          <w:b/>
        </w:rPr>
      </w:pPr>
      <w:r w:rsidRPr="004E45AA">
        <w:rPr>
          <w:rFonts w:asciiTheme="minorHAnsi" w:hAnsiTheme="minorHAnsi" w:cstheme="minorHAnsi"/>
          <w:b/>
        </w:rPr>
        <w:t>Web Application &amp; Website</w:t>
      </w:r>
    </w:p>
    <w:p w14:paraId="28A11E38" w14:textId="77777777" w:rsidR="00EC0845" w:rsidRPr="004E45AA" w:rsidRDefault="00EC0845" w:rsidP="00EC0845">
      <w:pPr>
        <w:pStyle w:val="Default"/>
        <w:spacing w:after="30"/>
        <w:rPr>
          <w:rFonts w:asciiTheme="minorHAnsi" w:hAnsiTheme="minorHAnsi" w:cstheme="minorHAnsi"/>
          <w:bCs/>
        </w:rPr>
      </w:pPr>
      <w:r w:rsidRPr="004E45AA">
        <w:rPr>
          <w:rFonts w:asciiTheme="minorHAnsi" w:hAnsiTheme="minorHAnsi" w:cstheme="minorHAnsi"/>
          <w:bCs/>
        </w:rPr>
        <w:tab/>
        <w:t>Lifestyledevelopers</w:t>
      </w:r>
    </w:p>
    <w:p w14:paraId="48111F63" w14:textId="77777777" w:rsidR="00EC0845" w:rsidRPr="004E45AA" w:rsidRDefault="00EC0845" w:rsidP="00EC0845">
      <w:pPr>
        <w:pStyle w:val="Default"/>
        <w:spacing w:after="30"/>
        <w:rPr>
          <w:rFonts w:asciiTheme="minorHAnsi" w:hAnsiTheme="minorHAnsi" w:cstheme="minorHAnsi"/>
          <w:b/>
        </w:rPr>
      </w:pPr>
      <w:r w:rsidRPr="004E45AA">
        <w:rPr>
          <w:rFonts w:asciiTheme="minorHAnsi" w:hAnsiTheme="minorHAnsi" w:cstheme="minorHAnsi"/>
          <w:bCs/>
        </w:rPr>
        <w:tab/>
      </w:r>
      <w:r w:rsidRPr="004E45AA">
        <w:rPr>
          <w:rFonts w:asciiTheme="minorHAnsi" w:hAnsiTheme="minorHAnsi" w:cstheme="minorHAnsi"/>
          <w:b/>
        </w:rPr>
        <w:t>Responsibilities:</w:t>
      </w:r>
    </w:p>
    <w:p w14:paraId="53EDF906" w14:textId="503230D5" w:rsidR="00EC0845" w:rsidRPr="004E45AA" w:rsidRDefault="00EC0845" w:rsidP="00EC0845">
      <w:pPr>
        <w:pStyle w:val="Default"/>
        <w:spacing w:after="30"/>
        <w:rPr>
          <w:rFonts w:asciiTheme="minorHAnsi" w:hAnsiTheme="minorHAnsi" w:cstheme="minorHAnsi"/>
          <w:bCs/>
        </w:rPr>
      </w:pPr>
      <w:r w:rsidRPr="004E45AA">
        <w:rPr>
          <w:rFonts w:asciiTheme="minorHAnsi" w:hAnsiTheme="minorHAnsi" w:cstheme="minorHAnsi"/>
          <w:bCs/>
        </w:rPr>
        <w:tab/>
        <w:t>Design &amp; develop</w:t>
      </w:r>
      <w:r w:rsidR="004D325D" w:rsidRPr="004E45AA">
        <w:rPr>
          <w:rFonts w:asciiTheme="minorHAnsi" w:hAnsiTheme="minorHAnsi" w:cstheme="minorHAnsi"/>
          <w:bCs/>
        </w:rPr>
        <w:t>ment of web site hosting deployment and administrate.</w:t>
      </w:r>
    </w:p>
    <w:p w14:paraId="6B772FC5" w14:textId="77777777" w:rsidR="00EC0845" w:rsidRPr="004E45AA" w:rsidRDefault="00EC0845" w:rsidP="00EC0845">
      <w:pPr>
        <w:pStyle w:val="Default"/>
        <w:spacing w:after="30"/>
        <w:rPr>
          <w:rFonts w:asciiTheme="minorHAnsi" w:hAnsiTheme="minorHAnsi" w:cstheme="minorHAnsi"/>
          <w:b/>
        </w:rPr>
      </w:pPr>
      <w:r w:rsidRPr="004E45AA">
        <w:rPr>
          <w:rFonts w:asciiTheme="minorHAnsi" w:hAnsiTheme="minorHAnsi" w:cstheme="minorHAnsi"/>
          <w:b/>
        </w:rPr>
        <w:tab/>
        <w:t>Technology:</w:t>
      </w:r>
    </w:p>
    <w:p w14:paraId="56709B8A" w14:textId="77777777" w:rsidR="00EC0845" w:rsidRPr="004E45AA" w:rsidRDefault="00EC0845" w:rsidP="00EC0845">
      <w:pPr>
        <w:pStyle w:val="Default"/>
        <w:spacing w:after="30"/>
        <w:ind w:firstLine="720"/>
        <w:rPr>
          <w:rFonts w:asciiTheme="minorHAnsi" w:hAnsiTheme="minorHAnsi" w:cstheme="minorHAnsi"/>
          <w:bCs/>
        </w:rPr>
      </w:pPr>
      <w:r w:rsidRPr="004E45AA">
        <w:rPr>
          <w:rFonts w:asciiTheme="minorHAnsi" w:hAnsiTheme="minorHAnsi" w:cstheme="minorHAnsi"/>
          <w:bCs/>
        </w:rPr>
        <w:t>EC2, Route 53, CMS (WordPress), JQuery, Ajax</w:t>
      </w:r>
    </w:p>
    <w:p w14:paraId="390BEA74" w14:textId="77777777" w:rsidR="00EC0845" w:rsidRPr="004E45AA" w:rsidRDefault="00EC0845" w:rsidP="00EC0845">
      <w:pPr>
        <w:pStyle w:val="Default"/>
        <w:spacing w:after="30"/>
        <w:rPr>
          <w:rFonts w:asciiTheme="minorHAnsi" w:hAnsiTheme="minorHAnsi" w:cstheme="minorHAnsi"/>
          <w:bCs/>
        </w:rPr>
      </w:pPr>
      <w:r w:rsidRPr="004E45AA">
        <w:rPr>
          <w:rFonts w:asciiTheme="minorHAnsi" w:hAnsiTheme="minorHAnsi" w:cstheme="minorHAnsi"/>
          <w:bCs/>
        </w:rPr>
        <w:tab/>
      </w:r>
    </w:p>
    <w:p w14:paraId="192E3E82" w14:textId="77777777" w:rsidR="00EC0845" w:rsidRPr="004E45AA" w:rsidRDefault="00EC0845" w:rsidP="00EC0845">
      <w:pPr>
        <w:pStyle w:val="Default"/>
        <w:spacing w:after="30"/>
        <w:rPr>
          <w:rFonts w:asciiTheme="minorHAnsi" w:hAnsiTheme="minorHAnsi" w:cstheme="minorHAnsi"/>
          <w:bCs/>
        </w:rPr>
      </w:pPr>
      <w:r w:rsidRPr="004E45AA">
        <w:rPr>
          <w:rFonts w:asciiTheme="minorHAnsi" w:hAnsiTheme="minorHAnsi" w:cstheme="minorHAnsi"/>
          <w:bCs/>
        </w:rPr>
        <w:tab/>
        <w:t>IHCC</w:t>
      </w:r>
    </w:p>
    <w:p w14:paraId="1E20B6F4" w14:textId="77777777" w:rsidR="00EC0845" w:rsidRPr="004E45AA" w:rsidRDefault="00EC0845" w:rsidP="00EC0845">
      <w:pPr>
        <w:pStyle w:val="Default"/>
        <w:spacing w:after="30"/>
        <w:rPr>
          <w:rFonts w:asciiTheme="minorHAnsi" w:hAnsiTheme="minorHAnsi" w:cstheme="minorHAnsi"/>
          <w:b/>
        </w:rPr>
      </w:pPr>
      <w:r w:rsidRPr="004E45AA">
        <w:rPr>
          <w:rFonts w:asciiTheme="minorHAnsi" w:hAnsiTheme="minorHAnsi" w:cstheme="minorHAnsi"/>
          <w:bCs/>
        </w:rPr>
        <w:tab/>
      </w:r>
      <w:r w:rsidRPr="004E45AA">
        <w:rPr>
          <w:rFonts w:asciiTheme="minorHAnsi" w:hAnsiTheme="minorHAnsi" w:cstheme="minorHAnsi"/>
          <w:b/>
        </w:rPr>
        <w:t>Responsibilities:</w:t>
      </w:r>
    </w:p>
    <w:p w14:paraId="68176B2E" w14:textId="74D844A9" w:rsidR="00EC0845" w:rsidRPr="004E45AA" w:rsidRDefault="00EC0845" w:rsidP="00EC0845">
      <w:pPr>
        <w:pStyle w:val="Default"/>
        <w:spacing w:after="30"/>
        <w:rPr>
          <w:rFonts w:asciiTheme="minorHAnsi" w:hAnsiTheme="minorHAnsi" w:cstheme="minorHAnsi"/>
          <w:bCs/>
        </w:rPr>
      </w:pPr>
      <w:r w:rsidRPr="004E45AA">
        <w:rPr>
          <w:rFonts w:asciiTheme="minorHAnsi" w:hAnsiTheme="minorHAnsi" w:cstheme="minorHAnsi"/>
          <w:bCs/>
        </w:rPr>
        <w:tab/>
      </w:r>
      <w:r w:rsidR="0074410A" w:rsidRPr="004E45AA">
        <w:rPr>
          <w:rFonts w:asciiTheme="minorHAnsi" w:hAnsiTheme="minorHAnsi" w:cstheme="minorHAnsi"/>
          <w:bCs/>
        </w:rPr>
        <w:t>Design &amp; development of web site hosting deployment and administrate.</w:t>
      </w:r>
    </w:p>
    <w:p w14:paraId="6577BAEB" w14:textId="77777777" w:rsidR="00EC0845" w:rsidRPr="004E45AA" w:rsidRDefault="00EC0845" w:rsidP="00EC0845">
      <w:pPr>
        <w:pStyle w:val="Default"/>
        <w:spacing w:after="30"/>
        <w:rPr>
          <w:rFonts w:asciiTheme="minorHAnsi" w:hAnsiTheme="minorHAnsi" w:cstheme="minorHAnsi"/>
          <w:b/>
        </w:rPr>
      </w:pPr>
      <w:r w:rsidRPr="004E45AA">
        <w:rPr>
          <w:rFonts w:asciiTheme="minorHAnsi" w:hAnsiTheme="minorHAnsi" w:cstheme="minorHAnsi"/>
          <w:b/>
        </w:rPr>
        <w:tab/>
        <w:t xml:space="preserve">Technology: </w:t>
      </w:r>
    </w:p>
    <w:p w14:paraId="3D4AC933" w14:textId="77777777" w:rsidR="00EC0845" w:rsidRPr="004E45AA" w:rsidRDefault="00EC0845" w:rsidP="00EC0845">
      <w:pPr>
        <w:pStyle w:val="Default"/>
        <w:spacing w:after="30"/>
        <w:rPr>
          <w:rFonts w:asciiTheme="minorHAnsi" w:hAnsiTheme="minorHAnsi" w:cstheme="minorHAnsi"/>
          <w:bCs/>
        </w:rPr>
      </w:pPr>
      <w:r w:rsidRPr="004E45AA">
        <w:rPr>
          <w:rFonts w:asciiTheme="minorHAnsi" w:hAnsiTheme="minorHAnsi" w:cstheme="minorHAnsi"/>
          <w:bCs/>
        </w:rPr>
        <w:tab/>
        <w:t>IIS, MVC (Codeigniter), JQuery, Ajax, HTML5, CSS3, Bootstrap.</w:t>
      </w:r>
    </w:p>
    <w:p w14:paraId="0F011BA0" w14:textId="77777777" w:rsidR="00EC0845" w:rsidRPr="004E45AA" w:rsidRDefault="00EC0845" w:rsidP="006F0987">
      <w:pPr>
        <w:pStyle w:val="Default"/>
        <w:spacing w:after="30"/>
        <w:rPr>
          <w:rFonts w:asciiTheme="minorHAnsi" w:hAnsiTheme="minorHAnsi" w:cstheme="minorHAnsi"/>
          <w:bCs/>
        </w:rPr>
      </w:pPr>
    </w:p>
    <w:p w14:paraId="5116B47E" w14:textId="70A3E11B" w:rsidR="006F0987" w:rsidRPr="004E45AA" w:rsidRDefault="007600B6" w:rsidP="006F0987">
      <w:pPr>
        <w:pStyle w:val="Default"/>
        <w:spacing w:after="30"/>
        <w:rPr>
          <w:rFonts w:asciiTheme="minorHAnsi" w:hAnsiTheme="minorHAnsi" w:cstheme="minorHAnsi"/>
          <w:bCs/>
        </w:rPr>
      </w:pPr>
      <w:r w:rsidRPr="004E45AA">
        <w:rPr>
          <w:rFonts w:asciiTheme="minorHAnsi" w:hAnsiTheme="minorHAnsi" w:cstheme="minorHAnsi"/>
          <w:bCs/>
        </w:rPr>
        <w:t>-----------------------------------------------------------------------------------------------------------------------------------------------</w:t>
      </w:r>
    </w:p>
    <w:p w14:paraId="376AFBE2" w14:textId="0349FB6F" w:rsidR="006F0987" w:rsidRPr="004E45AA" w:rsidRDefault="006F0987" w:rsidP="00952915">
      <w:pPr>
        <w:pStyle w:val="Default"/>
        <w:spacing w:after="30"/>
        <w:rPr>
          <w:rFonts w:asciiTheme="minorHAnsi" w:hAnsiTheme="minorHAnsi" w:cstheme="minorHAnsi"/>
          <w:b/>
        </w:rPr>
      </w:pPr>
      <w:r w:rsidRPr="004E45AA">
        <w:rPr>
          <w:rFonts w:asciiTheme="minorHAnsi" w:hAnsiTheme="minorHAnsi" w:cstheme="minorHAnsi"/>
          <w:b/>
        </w:rPr>
        <w:t xml:space="preserve">Company: Loginworks </w:t>
      </w:r>
      <w:r w:rsidR="00952915" w:rsidRPr="004E45AA">
        <w:rPr>
          <w:rFonts w:asciiTheme="minorHAnsi" w:hAnsiTheme="minorHAnsi" w:cstheme="minorHAnsi"/>
          <w:b/>
        </w:rPr>
        <w:t>–</w:t>
      </w:r>
      <w:r w:rsidRPr="004E45AA">
        <w:rPr>
          <w:rFonts w:asciiTheme="minorHAnsi" w:hAnsiTheme="minorHAnsi" w:cstheme="minorHAnsi"/>
          <w:b/>
        </w:rPr>
        <w:t xml:space="preserve"> India</w:t>
      </w:r>
      <w:r w:rsidR="00952915" w:rsidRPr="004E45AA">
        <w:rPr>
          <w:rFonts w:asciiTheme="minorHAnsi" w:hAnsiTheme="minorHAnsi" w:cstheme="minorHAnsi"/>
          <w:b/>
        </w:rPr>
        <w:t xml:space="preserve"> (May-2016 – Nov-2017)</w:t>
      </w:r>
    </w:p>
    <w:p w14:paraId="1E4DE166" w14:textId="24DB5CDE"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 xml:space="preserve">Role: Web </w:t>
      </w:r>
      <w:r w:rsidR="008F50BC" w:rsidRPr="004E45AA">
        <w:rPr>
          <w:rFonts w:asciiTheme="minorHAnsi" w:hAnsiTheme="minorHAnsi" w:cstheme="minorHAnsi"/>
          <w:b/>
        </w:rPr>
        <w:t>Developer</w:t>
      </w:r>
    </w:p>
    <w:p w14:paraId="2CCCC6CB" w14:textId="7687F527" w:rsidR="006F0987" w:rsidRPr="004E45AA" w:rsidRDefault="006F0987" w:rsidP="0055649A">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sidR="0055649A" w:rsidRPr="004E45AA">
        <w:rPr>
          <w:rFonts w:asciiTheme="minorHAnsi" w:hAnsiTheme="minorHAnsi" w:cstheme="minorHAnsi"/>
          <w:bCs/>
        </w:rPr>
        <w:t>online-coach.org</w:t>
      </w:r>
    </w:p>
    <w:p w14:paraId="7AB2D74D" w14:textId="20F74C74"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sidR="00FF38B8" w:rsidRPr="004E45AA">
        <w:rPr>
          <w:rFonts w:asciiTheme="minorHAnsi" w:hAnsiTheme="minorHAnsi" w:cstheme="minorHAnsi"/>
          <w:bCs/>
        </w:rPr>
        <w:t>This project is related to online sports activity. Register users can draw complex exercises create a training session or a season.</w:t>
      </w:r>
    </w:p>
    <w:p w14:paraId="0D671EF0" w14:textId="77777777" w:rsidR="00FF38B8" w:rsidRPr="004E45AA" w:rsidRDefault="006F0987" w:rsidP="006F0987">
      <w:pPr>
        <w:pStyle w:val="Default"/>
        <w:spacing w:after="30"/>
        <w:rPr>
          <w:rFonts w:asciiTheme="minorHAnsi" w:hAnsiTheme="minorHAnsi" w:cstheme="minorHAnsi"/>
          <w:b/>
        </w:rPr>
      </w:pPr>
      <w:r w:rsidRPr="004E45AA">
        <w:rPr>
          <w:rFonts w:asciiTheme="minorHAnsi" w:hAnsiTheme="minorHAnsi" w:cstheme="minorHAnsi"/>
          <w:b/>
        </w:rPr>
        <w:t xml:space="preserve">Modules: </w:t>
      </w:r>
    </w:p>
    <w:p w14:paraId="5C52671D" w14:textId="481A9D7A" w:rsidR="006F0987" w:rsidRPr="004E45AA" w:rsidRDefault="00FF38B8" w:rsidP="006F0987">
      <w:pPr>
        <w:pStyle w:val="Default"/>
        <w:spacing w:after="30"/>
        <w:rPr>
          <w:rFonts w:asciiTheme="minorHAnsi" w:hAnsiTheme="minorHAnsi" w:cstheme="minorHAnsi"/>
          <w:bCs/>
        </w:rPr>
      </w:pPr>
      <w:r w:rsidRPr="004E45AA">
        <w:rPr>
          <w:rFonts w:asciiTheme="minorHAnsi" w:hAnsiTheme="minorHAnsi" w:cstheme="minorHAnsi"/>
          <w:bCs/>
        </w:rPr>
        <w:t>User Management-</w:t>
      </w:r>
    </w:p>
    <w:p w14:paraId="291F3D28" w14:textId="56015D5A" w:rsidR="006F0987" w:rsidRPr="004E45AA" w:rsidRDefault="00FF38B8" w:rsidP="006F0987">
      <w:pPr>
        <w:pStyle w:val="Default"/>
        <w:spacing w:after="30"/>
        <w:rPr>
          <w:rFonts w:asciiTheme="minorHAnsi" w:hAnsiTheme="minorHAnsi" w:cstheme="minorHAnsi"/>
          <w:bCs/>
        </w:rPr>
      </w:pPr>
      <w:r w:rsidRPr="004E45AA">
        <w:rPr>
          <w:rFonts w:asciiTheme="minorHAnsi" w:hAnsiTheme="minorHAnsi" w:cstheme="minorHAnsi"/>
          <w:bCs/>
        </w:rPr>
        <w:t>Authorization and Authentication - Application level Authorization and authentication to all employee</w:t>
      </w:r>
    </w:p>
    <w:p w14:paraId="40182551" w14:textId="75E8ABA8" w:rsidR="00FF38B8" w:rsidRPr="004E45AA" w:rsidRDefault="00FF38B8" w:rsidP="006F0987">
      <w:pPr>
        <w:pStyle w:val="Default"/>
        <w:spacing w:after="30"/>
        <w:rPr>
          <w:rFonts w:asciiTheme="minorHAnsi" w:hAnsiTheme="minorHAnsi" w:cstheme="minorHAnsi"/>
          <w:bCs/>
        </w:rPr>
      </w:pPr>
      <w:r w:rsidRPr="004E45AA">
        <w:rPr>
          <w:rFonts w:asciiTheme="minorHAnsi" w:hAnsiTheme="minorHAnsi" w:cstheme="minorHAnsi"/>
          <w:bCs/>
        </w:rPr>
        <w:t>Roles and responsibility - Role based access</w:t>
      </w:r>
    </w:p>
    <w:p w14:paraId="2E79EC8B" w14:textId="77777777" w:rsidR="006F0987" w:rsidRPr="004E45AA" w:rsidRDefault="006F0987" w:rsidP="006F0987">
      <w:pPr>
        <w:pStyle w:val="Default"/>
        <w:spacing w:after="30"/>
        <w:rPr>
          <w:rFonts w:asciiTheme="minorHAnsi" w:hAnsiTheme="minorHAnsi" w:cstheme="minorHAnsi"/>
          <w:b/>
        </w:rPr>
      </w:pPr>
      <w:r w:rsidRPr="004E45AA">
        <w:rPr>
          <w:rFonts w:asciiTheme="minorHAnsi" w:hAnsiTheme="minorHAnsi" w:cstheme="minorHAnsi"/>
          <w:b/>
        </w:rPr>
        <w:t>Responsibilities:</w:t>
      </w:r>
    </w:p>
    <w:p w14:paraId="070CC5DD"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 xml:space="preserve">Implemented CRUD operation, sorting, filtering and paging functionality. </w:t>
      </w:r>
    </w:p>
    <w:p w14:paraId="100F6217" w14:textId="46E41E65" w:rsidR="006F0987" w:rsidRPr="004E45AA" w:rsidRDefault="0007763A" w:rsidP="006F0987">
      <w:pPr>
        <w:pStyle w:val="Default"/>
        <w:spacing w:after="30"/>
        <w:rPr>
          <w:rFonts w:asciiTheme="minorHAnsi" w:hAnsiTheme="minorHAnsi" w:cstheme="minorHAnsi"/>
          <w:bCs/>
        </w:rPr>
      </w:pPr>
      <w:r w:rsidRPr="004E45AA">
        <w:rPr>
          <w:rFonts w:asciiTheme="minorHAnsi" w:hAnsiTheme="minorHAnsi" w:cstheme="minorHAnsi"/>
          <w:bCs/>
        </w:rPr>
        <w:t>B</w:t>
      </w:r>
      <w:r w:rsidR="006F0987" w:rsidRPr="004E45AA">
        <w:rPr>
          <w:rFonts w:asciiTheme="minorHAnsi" w:hAnsiTheme="minorHAnsi" w:cstheme="minorHAnsi"/>
          <w:bCs/>
        </w:rPr>
        <w:t>etter application functionality and performance.</w:t>
      </w:r>
    </w:p>
    <w:p w14:paraId="6BD655F6" w14:textId="386EDC63" w:rsidR="006F0987" w:rsidRPr="004E45AA" w:rsidRDefault="006F0987" w:rsidP="0007763A">
      <w:pPr>
        <w:pStyle w:val="Default"/>
        <w:spacing w:after="30"/>
        <w:rPr>
          <w:rFonts w:asciiTheme="minorHAnsi" w:hAnsiTheme="minorHAnsi" w:cstheme="minorHAnsi"/>
          <w:bCs/>
        </w:rPr>
      </w:pPr>
      <w:r w:rsidRPr="004E45AA">
        <w:rPr>
          <w:rFonts w:asciiTheme="minorHAnsi" w:hAnsiTheme="minorHAnsi" w:cstheme="minorHAnsi"/>
          <w:bCs/>
        </w:rPr>
        <w:t xml:space="preserve">Developed various Stored Procedures for the data retrieval from the database and generated different </w:t>
      </w:r>
    </w:p>
    <w:p w14:paraId="18ACAF96"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Implemented JWT Token based authentication to secure the Web API and provide authorization to different users.</w:t>
      </w:r>
    </w:p>
    <w:p w14:paraId="20161D3F" w14:textId="4EA3AC98" w:rsidR="006F0987" w:rsidRPr="004E45AA" w:rsidRDefault="00320EF0" w:rsidP="00320EF0">
      <w:pPr>
        <w:pStyle w:val="Default"/>
        <w:spacing w:after="30"/>
        <w:rPr>
          <w:rFonts w:asciiTheme="minorHAnsi" w:hAnsiTheme="minorHAnsi" w:cstheme="minorHAnsi"/>
          <w:bCs/>
        </w:rPr>
      </w:pPr>
      <w:r w:rsidRPr="004E45AA">
        <w:rPr>
          <w:rFonts w:asciiTheme="minorHAnsi" w:hAnsiTheme="minorHAnsi" w:cstheme="minorHAnsi"/>
          <w:b/>
        </w:rPr>
        <w:t xml:space="preserve">Technologies: </w:t>
      </w:r>
      <w:r w:rsidR="00FF38B8" w:rsidRPr="004E45AA">
        <w:rPr>
          <w:rFonts w:asciiTheme="minorHAnsi" w:hAnsiTheme="minorHAnsi" w:cstheme="minorHAnsi"/>
          <w:bCs/>
        </w:rPr>
        <w:t>CakePHP, JavaScript, JQuery, Raphael JS library, Ajax, MySQL</w:t>
      </w:r>
    </w:p>
    <w:p w14:paraId="70685122" w14:textId="4BB49ECC" w:rsidR="00840B6B" w:rsidRPr="004E45AA" w:rsidRDefault="00124A88" w:rsidP="00134858">
      <w:pPr>
        <w:pStyle w:val="Default"/>
        <w:spacing w:after="30"/>
        <w:rPr>
          <w:rFonts w:asciiTheme="minorHAnsi" w:hAnsiTheme="minorHAnsi" w:cstheme="minorHAnsi"/>
          <w:bCs/>
        </w:rPr>
      </w:pPr>
      <w:r w:rsidRPr="004E45AA">
        <w:rPr>
          <w:rFonts w:asciiTheme="minorHAnsi" w:hAnsiTheme="minorHAnsi" w:cstheme="minorHAnsi"/>
          <w:b/>
        </w:rPr>
        <w:t xml:space="preserve">Other Projects: </w:t>
      </w:r>
      <w:r w:rsidRPr="004E45AA">
        <w:rPr>
          <w:rFonts w:asciiTheme="minorHAnsi" w:hAnsiTheme="minorHAnsi" w:cstheme="minorHAnsi"/>
          <w:bCs/>
        </w:rPr>
        <w:t>Online bidding</w:t>
      </w:r>
      <w:r w:rsidR="00091923" w:rsidRPr="004E45AA">
        <w:rPr>
          <w:rFonts w:asciiTheme="minorHAnsi" w:hAnsiTheme="minorHAnsi" w:cstheme="minorHAnsi"/>
          <w:bCs/>
        </w:rPr>
        <w:t xml:space="preserve"> </w:t>
      </w:r>
      <w:r w:rsidRPr="004E45AA">
        <w:rPr>
          <w:rFonts w:asciiTheme="minorHAnsi" w:hAnsiTheme="minorHAnsi" w:cstheme="minorHAnsi"/>
          <w:bCs/>
        </w:rPr>
        <w:t>(CakePHP), Book</w:t>
      </w:r>
      <w:r w:rsidR="00925106" w:rsidRPr="004E45AA">
        <w:rPr>
          <w:rFonts w:asciiTheme="minorHAnsi" w:hAnsiTheme="minorHAnsi" w:cstheme="minorHAnsi"/>
          <w:bCs/>
        </w:rPr>
        <w:t xml:space="preserve"> </w:t>
      </w:r>
      <w:r w:rsidRPr="004E45AA">
        <w:rPr>
          <w:rFonts w:asciiTheme="minorHAnsi" w:hAnsiTheme="minorHAnsi" w:cstheme="minorHAnsi"/>
          <w:bCs/>
        </w:rPr>
        <w:t>Event</w:t>
      </w:r>
      <w:r w:rsidR="002E5BDE" w:rsidRPr="004E45AA">
        <w:rPr>
          <w:rFonts w:asciiTheme="minorHAnsi" w:hAnsiTheme="minorHAnsi" w:cstheme="minorHAnsi"/>
          <w:bCs/>
        </w:rPr>
        <w:t xml:space="preserve"> </w:t>
      </w:r>
      <w:r w:rsidRPr="004E45AA">
        <w:rPr>
          <w:rFonts w:asciiTheme="minorHAnsi" w:hAnsiTheme="minorHAnsi" w:cstheme="minorHAnsi"/>
          <w:bCs/>
        </w:rPr>
        <w:t>(Wordpress), Artailer.ca</w:t>
      </w:r>
      <w:r w:rsidR="002E5BDE" w:rsidRPr="004E45AA">
        <w:rPr>
          <w:rFonts w:asciiTheme="minorHAnsi" w:hAnsiTheme="minorHAnsi" w:cstheme="minorHAnsi"/>
          <w:bCs/>
        </w:rPr>
        <w:t xml:space="preserve"> </w:t>
      </w:r>
      <w:r w:rsidRPr="004E45AA">
        <w:rPr>
          <w:rFonts w:asciiTheme="minorHAnsi" w:hAnsiTheme="minorHAnsi" w:cstheme="minorHAnsi"/>
          <w:bCs/>
        </w:rPr>
        <w:t>(CakePHP)</w:t>
      </w:r>
      <w:r w:rsidR="00840B6B" w:rsidRPr="004E45AA">
        <w:rPr>
          <w:rFonts w:asciiTheme="minorHAnsi" w:hAnsiTheme="minorHAnsi" w:cstheme="minorHAnsi"/>
          <w:bCs/>
        </w:rPr>
        <w:t>,</w:t>
      </w:r>
      <w:r w:rsidR="00134858" w:rsidRPr="004E45AA">
        <w:rPr>
          <w:rFonts w:asciiTheme="minorHAnsi" w:hAnsiTheme="minorHAnsi" w:cstheme="minorHAnsi"/>
          <w:bCs/>
        </w:rPr>
        <w:t xml:space="preserve"> </w:t>
      </w:r>
      <w:r w:rsidR="0044153A" w:rsidRPr="004E45AA">
        <w:rPr>
          <w:rFonts w:asciiTheme="minorHAnsi" w:hAnsiTheme="minorHAnsi" w:cstheme="minorHAnsi"/>
          <w:bCs/>
        </w:rPr>
        <w:t>GEC Auto</w:t>
      </w:r>
      <w:r w:rsidR="00134858" w:rsidRPr="004E45AA">
        <w:rPr>
          <w:rFonts w:asciiTheme="minorHAnsi" w:hAnsiTheme="minorHAnsi" w:cstheme="minorHAnsi"/>
          <w:bCs/>
        </w:rPr>
        <w:t xml:space="preserve"> (Magento)</w:t>
      </w:r>
    </w:p>
    <w:p w14:paraId="6C00CED5" w14:textId="77777777" w:rsidR="00F4386F" w:rsidRPr="004E45AA" w:rsidRDefault="00F4386F" w:rsidP="00F4386F">
      <w:pPr>
        <w:pStyle w:val="Default"/>
        <w:spacing w:after="30"/>
        <w:rPr>
          <w:rFonts w:asciiTheme="minorHAnsi" w:hAnsiTheme="minorHAnsi" w:cstheme="minorHAnsi"/>
          <w:b/>
        </w:rPr>
      </w:pPr>
      <w:r w:rsidRPr="004E45AA">
        <w:rPr>
          <w:rFonts w:asciiTheme="minorHAnsi" w:hAnsiTheme="minorHAnsi" w:cstheme="minorHAnsi"/>
          <w:b/>
        </w:rPr>
        <w:t>Mobile Application</w:t>
      </w:r>
    </w:p>
    <w:p w14:paraId="760B9F90" w14:textId="77777777" w:rsidR="00F4386F" w:rsidRPr="004E45AA" w:rsidRDefault="00F4386F" w:rsidP="00F4386F">
      <w:pPr>
        <w:pStyle w:val="Default"/>
        <w:spacing w:after="30"/>
        <w:ind w:firstLine="720"/>
        <w:rPr>
          <w:rFonts w:asciiTheme="minorHAnsi" w:hAnsiTheme="minorHAnsi" w:cstheme="minorHAnsi"/>
          <w:bCs/>
        </w:rPr>
      </w:pPr>
      <w:r w:rsidRPr="004E45AA">
        <w:rPr>
          <w:rFonts w:asciiTheme="minorHAnsi" w:hAnsiTheme="minorHAnsi" w:cstheme="minorHAnsi"/>
          <w:bCs/>
        </w:rPr>
        <w:t>Oober Lawn – This app help to hire the person to clear the path or clean heavy snow fall from outside the house.</w:t>
      </w:r>
      <w:r w:rsidRPr="004E45AA">
        <w:rPr>
          <w:rFonts w:asciiTheme="minorHAnsi" w:hAnsiTheme="minorHAnsi" w:cstheme="minorHAnsi"/>
          <w:bCs/>
        </w:rPr>
        <w:tab/>
      </w:r>
    </w:p>
    <w:p w14:paraId="36F53D97" w14:textId="77777777" w:rsidR="00F4386F" w:rsidRPr="004E45AA" w:rsidRDefault="00F4386F" w:rsidP="00F4386F">
      <w:pPr>
        <w:pStyle w:val="Default"/>
        <w:spacing w:after="30"/>
        <w:rPr>
          <w:rFonts w:asciiTheme="minorHAnsi" w:hAnsiTheme="minorHAnsi" w:cstheme="minorHAnsi"/>
          <w:bCs/>
        </w:rPr>
      </w:pPr>
      <w:r w:rsidRPr="004E45AA">
        <w:rPr>
          <w:rFonts w:asciiTheme="minorHAnsi" w:hAnsiTheme="minorHAnsi" w:cstheme="minorHAnsi"/>
          <w:bCs/>
        </w:rPr>
        <w:t>Technologies - Ionic</w:t>
      </w:r>
    </w:p>
    <w:p w14:paraId="3192E8FC" w14:textId="77777777" w:rsidR="00F4386F" w:rsidRPr="004E45AA" w:rsidRDefault="00F4386F" w:rsidP="00134858">
      <w:pPr>
        <w:pStyle w:val="Default"/>
        <w:spacing w:after="30"/>
        <w:rPr>
          <w:rFonts w:asciiTheme="minorHAnsi" w:hAnsiTheme="minorHAnsi" w:cstheme="minorHAnsi"/>
          <w:bCs/>
        </w:rPr>
      </w:pPr>
    </w:p>
    <w:p w14:paraId="0B6CC5CB" w14:textId="5941C296" w:rsidR="006F0987" w:rsidRPr="004E45AA" w:rsidRDefault="00610C00" w:rsidP="006F0987">
      <w:pPr>
        <w:pStyle w:val="Default"/>
        <w:spacing w:after="30"/>
        <w:rPr>
          <w:rFonts w:asciiTheme="minorHAnsi" w:hAnsiTheme="minorHAnsi" w:cstheme="minorHAnsi"/>
          <w:bCs/>
        </w:rPr>
      </w:pPr>
      <w:r w:rsidRPr="004E45AA">
        <w:rPr>
          <w:rFonts w:asciiTheme="minorHAnsi" w:hAnsiTheme="minorHAnsi" w:cstheme="minorHAnsi"/>
          <w:bCs/>
        </w:rPr>
        <w:t>-----------------------------------------------------------------------------------------------------------------------------------------------</w:t>
      </w:r>
    </w:p>
    <w:p w14:paraId="69926884" w14:textId="1F56674A"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Employee </w:t>
      </w:r>
      <w:r w:rsidR="007B555E" w:rsidRPr="004E45AA">
        <w:rPr>
          <w:rFonts w:asciiTheme="minorHAnsi" w:hAnsiTheme="minorHAnsi" w:cstheme="minorHAnsi"/>
          <w:bCs/>
        </w:rPr>
        <w:t>Central (</w:t>
      </w:r>
      <w:r w:rsidRPr="004E45AA">
        <w:rPr>
          <w:rFonts w:asciiTheme="minorHAnsi" w:hAnsiTheme="minorHAnsi" w:cstheme="minorHAnsi"/>
          <w:bCs/>
        </w:rPr>
        <w:t>Mobile App)</w:t>
      </w:r>
    </w:p>
    <w:p w14:paraId="64B7F39A" w14:textId="77777777" w:rsidR="006F0987" w:rsidRPr="004E45AA" w:rsidRDefault="006F0987" w:rsidP="006F0987">
      <w:pPr>
        <w:pStyle w:val="Default"/>
        <w:spacing w:after="30"/>
        <w:rPr>
          <w:rFonts w:asciiTheme="minorHAnsi" w:hAnsiTheme="minorHAnsi" w:cstheme="minorHAnsi"/>
          <w:b/>
        </w:rPr>
      </w:pPr>
      <w:r w:rsidRPr="004E45AA">
        <w:rPr>
          <w:rFonts w:asciiTheme="minorHAnsi" w:hAnsiTheme="minorHAnsi" w:cstheme="minorHAnsi"/>
          <w:b/>
        </w:rPr>
        <w:t xml:space="preserve">Description: </w:t>
      </w:r>
    </w:p>
    <w:p w14:paraId="7CD04DF7" w14:textId="77777777" w:rsidR="006F0987" w:rsidRPr="004E45AA" w:rsidRDefault="006F0987" w:rsidP="006F0987">
      <w:pPr>
        <w:pStyle w:val="Default"/>
        <w:spacing w:after="30"/>
        <w:rPr>
          <w:rFonts w:asciiTheme="minorHAnsi" w:hAnsiTheme="minorHAnsi" w:cstheme="minorHAnsi"/>
          <w:b/>
        </w:rPr>
      </w:pPr>
      <w:r w:rsidRPr="004E45AA">
        <w:rPr>
          <w:rFonts w:asciiTheme="minorHAnsi" w:hAnsiTheme="minorHAnsi" w:cstheme="minorHAnsi"/>
          <w:b/>
        </w:rPr>
        <w:t xml:space="preserve">Responsibilities: </w:t>
      </w:r>
    </w:p>
    <w:p w14:paraId="5E4BE601"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Design and developed UI</w:t>
      </w:r>
    </w:p>
    <w:p w14:paraId="20C3A3C9"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lastRenderedPageBreak/>
        <w:t>Developed REST API</w:t>
      </w:r>
    </w:p>
    <w:p w14:paraId="0C6F0D52" w14:textId="77777777" w:rsidR="006F0987" w:rsidRPr="004E45AA" w:rsidRDefault="006F0987" w:rsidP="006F0987">
      <w:pPr>
        <w:pStyle w:val="Default"/>
        <w:spacing w:after="30"/>
        <w:rPr>
          <w:rFonts w:asciiTheme="minorHAnsi" w:hAnsiTheme="minorHAnsi" w:cstheme="minorHAnsi"/>
          <w:bCs/>
        </w:rPr>
      </w:pPr>
      <w:r w:rsidRPr="004E45AA">
        <w:rPr>
          <w:rFonts w:asciiTheme="minorHAnsi" w:hAnsiTheme="minorHAnsi" w:cstheme="minorHAnsi"/>
          <w:bCs/>
        </w:rPr>
        <w:t>Implemented JWT Token based authentication to secure the Web API</w:t>
      </w:r>
    </w:p>
    <w:p w14:paraId="2FD34C87" w14:textId="6F708A8A" w:rsidR="00E212B0" w:rsidRPr="004E45AA" w:rsidRDefault="006F0987" w:rsidP="00E212B0">
      <w:pPr>
        <w:pStyle w:val="Default"/>
        <w:spacing w:after="30"/>
        <w:rPr>
          <w:rFonts w:asciiTheme="minorHAnsi" w:hAnsiTheme="minorHAnsi" w:cstheme="minorHAnsi"/>
          <w:bCs/>
        </w:rPr>
      </w:pPr>
      <w:r w:rsidRPr="004E45AA">
        <w:rPr>
          <w:rFonts w:asciiTheme="minorHAnsi" w:hAnsiTheme="minorHAnsi" w:cstheme="minorHAnsi"/>
          <w:bCs/>
        </w:rPr>
        <w:t>Implement Functionality</w:t>
      </w:r>
    </w:p>
    <w:p w14:paraId="4A3365E8" w14:textId="77777777" w:rsidR="00E212B0" w:rsidRPr="004E45AA" w:rsidRDefault="00E212B0" w:rsidP="00E212B0">
      <w:pPr>
        <w:pStyle w:val="Default"/>
        <w:spacing w:after="30"/>
        <w:rPr>
          <w:rFonts w:asciiTheme="minorHAnsi" w:hAnsiTheme="minorHAnsi" w:cstheme="minorHAnsi"/>
          <w:bCs/>
        </w:rPr>
      </w:pPr>
      <w:r w:rsidRPr="004E45AA">
        <w:rPr>
          <w:rFonts w:asciiTheme="minorHAnsi" w:hAnsiTheme="minorHAnsi" w:cstheme="minorHAnsi"/>
          <w:bCs/>
        </w:rPr>
        <w:t>-----------------------------------------------------------------------------------------------------------------------------------------------</w:t>
      </w:r>
    </w:p>
    <w:p w14:paraId="30D9623A" w14:textId="7D1C58E6" w:rsidR="00E212B0" w:rsidRPr="004E45AA" w:rsidRDefault="00E212B0" w:rsidP="00AC5DC1">
      <w:pPr>
        <w:pStyle w:val="Default"/>
        <w:spacing w:after="30"/>
        <w:rPr>
          <w:rFonts w:asciiTheme="minorHAnsi" w:hAnsiTheme="minorHAnsi" w:cstheme="minorHAnsi"/>
          <w:b/>
        </w:rPr>
      </w:pPr>
      <w:r w:rsidRPr="004E45AA">
        <w:rPr>
          <w:rFonts w:asciiTheme="minorHAnsi" w:hAnsiTheme="minorHAnsi" w:cstheme="minorHAnsi"/>
          <w:b/>
        </w:rPr>
        <w:t xml:space="preserve">Company: </w:t>
      </w:r>
      <w:r w:rsidR="00CE32E7" w:rsidRPr="004E45AA">
        <w:rPr>
          <w:rFonts w:asciiTheme="minorHAnsi" w:hAnsiTheme="minorHAnsi" w:cstheme="minorHAnsi"/>
          <w:b/>
        </w:rPr>
        <w:t>Genesis Zeal Multi Solutions Pvt. Ltd.</w:t>
      </w:r>
      <w:r w:rsidRPr="004E45AA">
        <w:rPr>
          <w:rFonts w:asciiTheme="minorHAnsi" w:hAnsiTheme="minorHAnsi" w:cstheme="minorHAnsi"/>
          <w:b/>
        </w:rPr>
        <w:t xml:space="preserve"> – India (</w:t>
      </w:r>
      <w:r w:rsidR="00AC5DC1" w:rsidRPr="004E45AA">
        <w:rPr>
          <w:rFonts w:asciiTheme="minorHAnsi" w:hAnsiTheme="minorHAnsi" w:cstheme="minorHAnsi"/>
          <w:b/>
        </w:rPr>
        <w:t>Feb</w:t>
      </w:r>
      <w:r w:rsidRPr="004E45AA">
        <w:rPr>
          <w:rFonts w:asciiTheme="minorHAnsi" w:hAnsiTheme="minorHAnsi" w:cstheme="minorHAnsi"/>
          <w:b/>
        </w:rPr>
        <w:t>-20</w:t>
      </w:r>
      <w:r w:rsidR="00AC5DC1" w:rsidRPr="004E45AA">
        <w:rPr>
          <w:rFonts w:asciiTheme="minorHAnsi" w:hAnsiTheme="minorHAnsi" w:cstheme="minorHAnsi"/>
          <w:b/>
        </w:rPr>
        <w:t>15</w:t>
      </w:r>
      <w:r w:rsidRPr="004E45AA">
        <w:rPr>
          <w:rFonts w:asciiTheme="minorHAnsi" w:hAnsiTheme="minorHAnsi" w:cstheme="minorHAnsi"/>
          <w:b/>
        </w:rPr>
        <w:t xml:space="preserve"> – </w:t>
      </w:r>
      <w:r w:rsidR="00AC5DC1" w:rsidRPr="004E45AA">
        <w:rPr>
          <w:rFonts w:asciiTheme="minorHAnsi" w:hAnsiTheme="minorHAnsi" w:cstheme="minorHAnsi"/>
          <w:b/>
        </w:rPr>
        <w:t>Apr</w:t>
      </w:r>
      <w:r w:rsidRPr="004E45AA">
        <w:rPr>
          <w:rFonts w:asciiTheme="minorHAnsi" w:hAnsiTheme="minorHAnsi" w:cstheme="minorHAnsi"/>
          <w:b/>
        </w:rPr>
        <w:t>-201</w:t>
      </w:r>
      <w:r w:rsidR="00AC5DC1" w:rsidRPr="004E45AA">
        <w:rPr>
          <w:rFonts w:asciiTheme="minorHAnsi" w:hAnsiTheme="minorHAnsi" w:cstheme="minorHAnsi"/>
          <w:b/>
        </w:rPr>
        <w:t>6</w:t>
      </w:r>
      <w:r w:rsidRPr="004E45AA">
        <w:rPr>
          <w:rFonts w:asciiTheme="minorHAnsi" w:hAnsiTheme="minorHAnsi" w:cstheme="minorHAnsi"/>
          <w:b/>
        </w:rPr>
        <w:t>)</w:t>
      </w:r>
    </w:p>
    <w:p w14:paraId="1E9A28F5" w14:textId="77777777" w:rsidR="00E212B0" w:rsidRPr="004E45AA" w:rsidRDefault="00E212B0" w:rsidP="00E212B0">
      <w:pPr>
        <w:pStyle w:val="Default"/>
        <w:spacing w:after="30"/>
        <w:rPr>
          <w:rFonts w:asciiTheme="minorHAnsi" w:hAnsiTheme="minorHAnsi" w:cstheme="minorHAnsi"/>
          <w:bCs/>
        </w:rPr>
      </w:pPr>
      <w:r w:rsidRPr="004E45AA">
        <w:rPr>
          <w:rFonts w:asciiTheme="minorHAnsi" w:hAnsiTheme="minorHAnsi" w:cstheme="minorHAnsi"/>
          <w:b/>
        </w:rPr>
        <w:t>Role: Web Developer</w:t>
      </w:r>
    </w:p>
    <w:p w14:paraId="1B220956" w14:textId="0B3C274D" w:rsidR="00E212B0" w:rsidRPr="004E45AA" w:rsidRDefault="00E212B0" w:rsidP="00C5015F">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sidR="00C5015F" w:rsidRPr="004E45AA">
        <w:rPr>
          <w:rFonts w:asciiTheme="minorHAnsi" w:hAnsiTheme="minorHAnsi" w:cstheme="minorHAnsi"/>
          <w:bCs/>
        </w:rPr>
        <w:t>MyIndianCampus</w:t>
      </w:r>
    </w:p>
    <w:p w14:paraId="03CCE2EA" w14:textId="14C82C88" w:rsidR="00E212B0" w:rsidRPr="004E45AA" w:rsidRDefault="00E212B0" w:rsidP="003626DB">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sidR="003626DB" w:rsidRPr="004E45AA">
        <w:rPr>
          <w:rFonts w:asciiTheme="minorHAnsi" w:hAnsiTheme="minorHAnsi" w:cstheme="minorHAnsi"/>
          <w:bCs/>
        </w:rPr>
        <w:t>This project is helpful for student who want to choose collage want to discuss about collage rates and review the collage</w:t>
      </w:r>
    </w:p>
    <w:p w14:paraId="10BA720C" w14:textId="1E5C7A29" w:rsidR="00E212B0" w:rsidRPr="004E45AA" w:rsidRDefault="00E212B0" w:rsidP="009D06AB">
      <w:pPr>
        <w:pStyle w:val="Default"/>
        <w:spacing w:after="30"/>
        <w:rPr>
          <w:rFonts w:asciiTheme="minorHAnsi" w:hAnsiTheme="minorHAnsi" w:cstheme="minorHAnsi"/>
          <w:bCs/>
        </w:rPr>
      </w:pPr>
      <w:r w:rsidRPr="004E45AA">
        <w:rPr>
          <w:rFonts w:asciiTheme="minorHAnsi" w:hAnsiTheme="minorHAnsi" w:cstheme="minorHAnsi"/>
          <w:b/>
        </w:rPr>
        <w:t xml:space="preserve">Technologies: </w:t>
      </w:r>
      <w:r w:rsidR="00A563E3">
        <w:rPr>
          <w:rFonts w:asciiTheme="minorHAnsi" w:hAnsiTheme="minorHAnsi" w:cstheme="minorHAnsi"/>
          <w:bCs/>
        </w:rPr>
        <w:t>Symfony</w:t>
      </w:r>
      <w:r w:rsidRPr="004E45AA">
        <w:rPr>
          <w:rFonts w:asciiTheme="minorHAnsi" w:hAnsiTheme="minorHAnsi" w:cstheme="minorHAnsi"/>
          <w:bCs/>
        </w:rPr>
        <w:t>, JavaScript, JQuery, Ajax, MySQL</w:t>
      </w:r>
      <w:r w:rsidR="002566B6" w:rsidRPr="004E45AA">
        <w:rPr>
          <w:rFonts w:asciiTheme="minorHAnsi" w:hAnsiTheme="minorHAnsi" w:cstheme="minorHAnsi"/>
          <w:bCs/>
        </w:rPr>
        <w:t>.</w:t>
      </w:r>
    </w:p>
    <w:p w14:paraId="61D32C8C" w14:textId="29449AA6" w:rsidR="002566B6" w:rsidRPr="004E45AA" w:rsidRDefault="002566B6" w:rsidP="00293324">
      <w:pPr>
        <w:pStyle w:val="Default"/>
        <w:spacing w:after="30"/>
        <w:rPr>
          <w:rFonts w:asciiTheme="minorHAnsi" w:hAnsiTheme="minorHAnsi" w:cstheme="minorHAnsi"/>
          <w:b/>
        </w:rPr>
      </w:pPr>
      <w:r w:rsidRPr="004E45AA">
        <w:rPr>
          <w:rFonts w:asciiTheme="minorHAnsi" w:hAnsiTheme="minorHAnsi" w:cstheme="minorHAnsi"/>
          <w:b/>
        </w:rPr>
        <w:t>Other Projects:</w:t>
      </w:r>
      <w:r w:rsidR="008D3B4D" w:rsidRPr="004E45AA">
        <w:rPr>
          <w:rFonts w:asciiTheme="minorHAnsi" w:hAnsiTheme="minorHAnsi" w:cstheme="minorHAnsi"/>
          <w:bCs/>
        </w:rPr>
        <w:t xml:space="preserve"> Dejuel </w:t>
      </w:r>
      <w:r w:rsidR="00402998" w:rsidRPr="004E45AA">
        <w:rPr>
          <w:rFonts w:asciiTheme="minorHAnsi" w:hAnsiTheme="minorHAnsi" w:cstheme="minorHAnsi"/>
          <w:bCs/>
        </w:rPr>
        <w:t>(Magento)</w:t>
      </w:r>
      <w:r w:rsidRPr="004E45AA">
        <w:rPr>
          <w:rFonts w:asciiTheme="minorHAnsi" w:hAnsiTheme="minorHAnsi" w:cstheme="minorHAnsi"/>
          <w:bCs/>
        </w:rPr>
        <w:t>.</w:t>
      </w:r>
    </w:p>
    <w:p w14:paraId="5BB5FB24" w14:textId="77777777" w:rsidR="00E212B0" w:rsidRPr="004E45AA" w:rsidRDefault="00E212B0" w:rsidP="00E212B0">
      <w:pPr>
        <w:pStyle w:val="Default"/>
        <w:spacing w:after="30"/>
        <w:rPr>
          <w:rFonts w:asciiTheme="minorHAnsi" w:hAnsiTheme="minorHAnsi" w:cstheme="minorHAnsi"/>
          <w:bCs/>
        </w:rPr>
      </w:pPr>
      <w:r w:rsidRPr="004E45AA">
        <w:rPr>
          <w:rFonts w:asciiTheme="minorHAnsi" w:hAnsiTheme="minorHAnsi" w:cstheme="minorHAnsi"/>
          <w:bCs/>
        </w:rPr>
        <w:t>-----------------------------------------------------------------------------------------------------------------------------------------------</w:t>
      </w:r>
    </w:p>
    <w:p w14:paraId="2BCFB79C" w14:textId="33643C35" w:rsidR="00B44ED3" w:rsidRPr="004E45AA" w:rsidRDefault="00B44ED3" w:rsidP="00B44ED3">
      <w:pPr>
        <w:pStyle w:val="Default"/>
        <w:spacing w:after="30"/>
        <w:rPr>
          <w:rFonts w:asciiTheme="minorHAnsi" w:hAnsiTheme="minorHAnsi" w:cstheme="minorHAnsi"/>
          <w:b/>
        </w:rPr>
      </w:pPr>
      <w:r w:rsidRPr="004E45AA">
        <w:rPr>
          <w:rFonts w:asciiTheme="minorHAnsi" w:hAnsiTheme="minorHAnsi" w:cstheme="minorHAnsi"/>
          <w:b/>
        </w:rPr>
        <w:t>Company: Nasbar Infotech – India (Dec-2012 – Feb-2015)</w:t>
      </w:r>
    </w:p>
    <w:p w14:paraId="5AC3AF37" w14:textId="77777777" w:rsidR="00B44ED3" w:rsidRPr="004E45AA" w:rsidRDefault="00B44ED3" w:rsidP="00B44ED3">
      <w:pPr>
        <w:pStyle w:val="Default"/>
        <w:spacing w:after="30"/>
        <w:rPr>
          <w:rFonts w:asciiTheme="minorHAnsi" w:hAnsiTheme="minorHAnsi" w:cstheme="minorHAnsi"/>
          <w:bCs/>
        </w:rPr>
      </w:pPr>
      <w:r w:rsidRPr="004E45AA">
        <w:rPr>
          <w:rFonts w:asciiTheme="minorHAnsi" w:hAnsiTheme="minorHAnsi" w:cstheme="minorHAnsi"/>
          <w:b/>
        </w:rPr>
        <w:t>Role: Web Developer</w:t>
      </w:r>
    </w:p>
    <w:p w14:paraId="2025BF21" w14:textId="23866CAD" w:rsidR="00B44ED3" w:rsidRPr="004E45AA" w:rsidRDefault="00B44ED3" w:rsidP="00EA49EC">
      <w:pPr>
        <w:pStyle w:val="Default"/>
        <w:spacing w:after="30"/>
        <w:rPr>
          <w:rFonts w:asciiTheme="minorHAnsi" w:hAnsiTheme="minorHAnsi" w:cstheme="minorHAnsi"/>
          <w:bCs/>
        </w:rPr>
      </w:pPr>
      <w:r w:rsidRPr="004E45AA">
        <w:rPr>
          <w:rFonts w:asciiTheme="minorHAnsi" w:hAnsiTheme="minorHAnsi" w:cstheme="minorHAnsi"/>
          <w:b/>
        </w:rPr>
        <w:t>Project Name:</w:t>
      </w:r>
      <w:r w:rsidRPr="004E45AA">
        <w:rPr>
          <w:rFonts w:asciiTheme="minorHAnsi" w:hAnsiTheme="minorHAnsi" w:cstheme="minorHAnsi"/>
          <w:bCs/>
        </w:rPr>
        <w:t xml:space="preserve"> </w:t>
      </w:r>
      <w:r w:rsidR="00714B85" w:rsidRPr="004E45AA">
        <w:rPr>
          <w:rFonts w:asciiTheme="minorHAnsi" w:hAnsiTheme="minorHAnsi" w:cstheme="minorHAnsi"/>
          <w:bCs/>
        </w:rPr>
        <w:t>Distance Education Portal</w:t>
      </w:r>
    </w:p>
    <w:p w14:paraId="632208E9" w14:textId="5E0A81D5" w:rsidR="00B44ED3" w:rsidRPr="004E45AA" w:rsidRDefault="00B44ED3" w:rsidP="00135F2B">
      <w:pPr>
        <w:pStyle w:val="Default"/>
        <w:spacing w:after="30"/>
        <w:rPr>
          <w:rFonts w:asciiTheme="minorHAnsi" w:hAnsiTheme="minorHAnsi" w:cstheme="minorHAnsi"/>
          <w:bCs/>
        </w:rPr>
      </w:pPr>
      <w:r w:rsidRPr="004E45AA">
        <w:rPr>
          <w:rFonts w:asciiTheme="minorHAnsi" w:hAnsiTheme="minorHAnsi" w:cstheme="minorHAnsi"/>
          <w:b/>
        </w:rPr>
        <w:t>Description:</w:t>
      </w:r>
      <w:r w:rsidRPr="004E45AA">
        <w:rPr>
          <w:rFonts w:asciiTheme="minorHAnsi" w:hAnsiTheme="minorHAnsi" w:cstheme="minorHAnsi"/>
          <w:bCs/>
        </w:rPr>
        <w:t xml:space="preserve"> </w:t>
      </w:r>
      <w:r w:rsidR="00135F2B" w:rsidRPr="004E45AA">
        <w:rPr>
          <w:rFonts w:asciiTheme="minorHAnsi" w:hAnsiTheme="minorHAnsi" w:cstheme="minorHAnsi"/>
          <w:bCs/>
        </w:rPr>
        <w:t>In this portal student can find all available universities who provide the distance education along with all related details, syllabus and study material</w:t>
      </w:r>
      <w:r w:rsidRPr="004E45AA">
        <w:rPr>
          <w:rFonts w:asciiTheme="minorHAnsi" w:hAnsiTheme="minorHAnsi" w:cstheme="minorHAnsi"/>
          <w:bCs/>
        </w:rPr>
        <w:t>.</w:t>
      </w:r>
    </w:p>
    <w:p w14:paraId="1EE9D168" w14:textId="1292B4A5" w:rsidR="00B44ED3" w:rsidRPr="004E45AA" w:rsidRDefault="00B44ED3" w:rsidP="00C60835">
      <w:pPr>
        <w:pStyle w:val="Default"/>
        <w:spacing w:after="30"/>
        <w:rPr>
          <w:rFonts w:asciiTheme="minorHAnsi" w:hAnsiTheme="minorHAnsi" w:cstheme="minorHAnsi"/>
          <w:bCs/>
        </w:rPr>
      </w:pPr>
      <w:r w:rsidRPr="004E45AA">
        <w:rPr>
          <w:rFonts w:asciiTheme="minorHAnsi" w:hAnsiTheme="minorHAnsi" w:cstheme="minorHAnsi"/>
          <w:b/>
        </w:rPr>
        <w:t xml:space="preserve">Technologies: </w:t>
      </w:r>
      <w:r w:rsidR="00C60835" w:rsidRPr="004E45AA">
        <w:rPr>
          <w:rFonts w:asciiTheme="minorHAnsi" w:hAnsiTheme="minorHAnsi" w:cstheme="minorHAnsi"/>
          <w:bCs/>
        </w:rPr>
        <w:t>ASP.Net, MSSQL Server, JQuery, JavaScript, HTML, CSS</w:t>
      </w:r>
      <w:r w:rsidR="00E27541" w:rsidRPr="004E45AA">
        <w:rPr>
          <w:rFonts w:asciiTheme="minorHAnsi" w:hAnsiTheme="minorHAnsi" w:cstheme="minorHAnsi"/>
          <w:bCs/>
        </w:rPr>
        <w:t>.</w:t>
      </w:r>
    </w:p>
    <w:p w14:paraId="106820F5" w14:textId="77777777" w:rsidR="003D4C01" w:rsidRPr="004E45AA" w:rsidRDefault="002B21B1" w:rsidP="00351F30">
      <w:pPr>
        <w:pStyle w:val="Default"/>
        <w:spacing w:after="30"/>
        <w:rPr>
          <w:rFonts w:asciiTheme="minorHAnsi" w:hAnsiTheme="minorHAnsi" w:cstheme="minorHAnsi"/>
          <w:bCs/>
        </w:rPr>
      </w:pPr>
      <w:r w:rsidRPr="004E45AA">
        <w:rPr>
          <w:rFonts w:asciiTheme="minorHAnsi" w:hAnsiTheme="minorHAnsi" w:cstheme="minorHAnsi"/>
          <w:b/>
        </w:rPr>
        <w:t>Other Projects:</w:t>
      </w:r>
      <w:r w:rsidRPr="004E45AA">
        <w:rPr>
          <w:rFonts w:asciiTheme="minorHAnsi" w:hAnsiTheme="minorHAnsi" w:cstheme="minorHAnsi"/>
          <w:bCs/>
        </w:rPr>
        <w:t xml:space="preserve"> </w:t>
      </w:r>
    </w:p>
    <w:p w14:paraId="7189555D" w14:textId="77777777" w:rsidR="003D4C01" w:rsidRPr="004E45AA" w:rsidRDefault="002B21B1" w:rsidP="00351F30">
      <w:pPr>
        <w:pStyle w:val="Default"/>
        <w:spacing w:after="30"/>
        <w:rPr>
          <w:rFonts w:asciiTheme="minorHAnsi" w:hAnsiTheme="minorHAnsi" w:cstheme="minorHAnsi"/>
          <w:bCs/>
        </w:rPr>
      </w:pPr>
      <w:r w:rsidRPr="004E45AA">
        <w:rPr>
          <w:rFonts w:asciiTheme="minorHAnsi" w:hAnsiTheme="minorHAnsi" w:cstheme="minorHAnsi"/>
          <w:bCs/>
        </w:rPr>
        <w:t>Fabnest, Aniorworld (Magento, Opencart)</w:t>
      </w:r>
      <w:r w:rsidR="00351F30" w:rsidRPr="004E45AA">
        <w:rPr>
          <w:rFonts w:asciiTheme="minorHAnsi" w:hAnsiTheme="minorHAnsi" w:cstheme="minorHAnsi"/>
          <w:bCs/>
        </w:rPr>
        <w:t xml:space="preserve">, </w:t>
      </w:r>
    </w:p>
    <w:p w14:paraId="65C57A58" w14:textId="77777777" w:rsidR="003D4C01" w:rsidRPr="004E45AA" w:rsidRDefault="00BF0693" w:rsidP="00351F30">
      <w:pPr>
        <w:pStyle w:val="Default"/>
        <w:spacing w:after="30"/>
        <w:rPr>
          <w:rFonts w:asciiTheme="minorHAnsi" w:hAnsiTheme="minorHAnsi" w:cstheme="minorHAnsi"/>
          <w:bCs/>
        </w:rPr>
      </w:pPr>
      <w:r w:rsidRPr="004E45AA">
        <w:rPr>
          <w:rFonts w:asciiTheme="minorHAnsi" w:hAnsiTheme="minorHAnsi" w:cstheme="minorHAnsi"/>
          <w:bCs/>
        </w:rPr>
        <w:t>mykidslunchbox (Codeigniter, JavaScript, JQuery, HTML CSS)</w:t>
      </w:r>
      <w:r w:rsidR="00351F30" w:rsidRPr="004E45AA">
        <w:rPr>
          <w:rFonts w:asciiTheme="minorHAnsi" w:hAnsiTheme="minorHAnsi" w:cstheme="minorHAnsi"/>
          <w:bCs/>
        </w:rPr>
        <w:t>,</w:t>
      </w:r>
    </w:p>
    <w:p w14:paraId="2A334B15" w14:textId="63F36E9D" w:rsidR="00BF0693" w:rsidRPr="004E45AA" w:rsidRDefault="00351F30" w:rsidP="00351F30">
      <w:pPr>
        <w:pStyle w:val="Default"/>
        <w:spacing w:after="30"/>
        <w:rPr>
          <w:rFonts w:asciiTheme="minorHAnsi" w:hAnsiTheme="minorHAnsi" w:cstheme="minorHAnsi"/>
          <w:bCs/>
        </w:rPr>
      </w:pPr>
      <w:r w:rsidRPr="004E45AA">
        <w:rPr>
          <w:rFonts w:asciiTheme="minorHAnsi" w:hAnsiTheme="minorHAnsi" w:cstheme="minorHAnsi"/>
          <w:bCs/>
        </w:rPr>
        <w:t>I</w:t>
      </w:r>
      <w:r w:rsidR="00BF0693" w:rsidRPr="004E45AA">
        <w:rPr>
          <w:rFonts w:asciiTheme="minorHAnsi" w:hAnsiTheme="minorHAnsi" w:cstheme="minorHAnsi"/>
          <w:bCs/>
        </w:rPr>
        <w:t>ndiantravelpromotion (PHP, JavaScript, JQuery, HTML CSS)</w:t>
      </w:r>
    </w:p>
    <w:p w14:paraId="747E5D53" w14:textId="2ECF29EC" w:rsidR="00D504D4" w:rsidRPr="004E45AA" w:rsidRDefault="00D504D4" w:rsidP="00D504D4">
      <w:pPr>
        <w:rPr>
          <w:rFonts w:asciiTheme="minorHAnsi" w:hAnsiTheme="minorHAnsi" w:cstheme="minorHAnsi"/>
        </w:rPr>
      </w:pPr>
      <w:r w:rsidRPr="004E45AA">
        <w:rPr>
          <w:rFonts w:asciiTheme="minorHAnsi" w:hAnsiTheme="minorHAnsi" w:cstheme="minorHAnsi"/>
          <w:b/>
          <w:color w:val="4472C4" w:themeColor="accent1"/>
        </w:rPr>
        <w:t>KEY DELIVERABLES ACROSS PROJECTS</w:t>
      </w:r>
    </w:p>
    <w:p w14:paraId="5C880472" w14:textId="77777777" w:rsidR="00D504D4" w:rsidRPr="004E45AA" w:rsidRDefault="00D504D4" w:rsidP="00D504D4">
      <w:pPr>
        <w:rPr>
          <w:rFonts w:asciiTheme="minorHAnsi" w:hAnsiTheme="minorHAnsi" w:cstheme="minorHAnsi"/>
        </w:rPr>
      </w:pPr>
    </w:p>
    <w:p w14:paraId="739BF721" w14:textId="77777777" w:rsidR="00AA79E4" w:rsidRPr="004E45AA" w:rsidRDefault="00AA79E4" w:rsidP="00064170">
      <w:pPr>
        <w:numPr>
          <w:ilvl w:val="0"/>
          <w:numId w:val="19"/>
        </w:numPr>
        <w:jc w:val="both"/>
        <w:rPr>
          <w:rFonts w:asciiTheme="minorHAnsi" w:hAnsiTheme="minorHAnsi" w:cstheme="minorHAnsi"/>
        </w:rPr>
      </w:pPr>
      <w:r w:rsidRPr="004E45AA">
        <w:rPr>
          <w:rFonts w:asciiTheme="minorHAnsi" w:hAnsiTheme="minorHAnsi" w:cstheme="minorHAnsi"/>
        </w:rPr>
        <w:t>Performing client interactions, requirement management (requirement gathering, change requests) and conducting analysis for scope management, work plan management and providing technical solution as per the requirements.</w:t>
      </w:r>
    </w:p>
    <w:p w14:paraId="416499C9" w14:textId="77777777" w:rsidR="00AA79E4" w:rsidRPr="004E45AA" w:rsidRDefault="00AA79E4" w:rsidP="00064170">
      <w:pPr>
        <w:numPr>
          <w:ilvl w:val="0"/>
          <w:numId w:val="19"/>
        </w:numPr>
        <w:jc w:val="both"/>
        <w:rPr>
          <w:rFonts w:asciiTheme="minorHAnsi" w:hAnsiTheme="minorHAnsi" w:cstheme="minorHAnsi"/>
        </w:rPr>
      </w:pPr>
      <w:r w:rsidRPr="004E45AA">
        <w:rPr>
          <w:rFonts w:asciiTheme="minorHAnsi" w:hAnsiTheme="minorHAnsi" w:cstheme="minorHAnsi"/>
        </w:rPr>
        <w:t>Providing technical support and technical quality control throughout all stages of the project.</w:t>
      </w:r>
    </w:p>
    <w:p w14:paraId="4B6C83F8" w14:textId="77777777" w:rsidR="00AA79E4" w:rsidRPr="004E45AA" w:rsidRDefault="00AA79E4" w:rsidP="00064170">
      <w:pPr>
        <w:numPr>
          <w:ilvl w:val="0"/>
          <w:numId w:val="19"/>
        </w:numPr>
        <w:jc w:val="both"/>
        <w:rPr>
          <w:rFonts w:asciiTheme="minorHAnsi" w:hAnsiTheme="minorHAnsi" w:cstheme="minorHAnsi"/>
        </w:rPr>
      </w:pPr>
      <w:r w:rsidRPr="004E45AA">
        <w:rPr>
          <w:rFonts w:asciiTheme="minorHAnsi" w:hAnsiTheme="minorHAnsi" w:cstheme="minorHAnsi"/>
        </w:rPr>
        <w:t>Coordinating with development team whenever if any new release/off cycle release going on in respective application and sync up with the team members.</w:t>
      </w:r>
    </w:p>
    <w:p w14:paraId="79A0C10A" w14:textId="16D23139" w:rsidR="00AA79E4" w:rsidRPr="004E45AA" w:rsidRDefault="00AA79E4" w:rsidP="00E566B2">
      <w:pPr>
        <w:pStyle w:val="ListParagraph"/>
        <w:numPr>
          <w:ilvl w:val="0"/>
          <w:numId w:val="19"/>
        </w:numPr>
        <w:autoSpaceDE/>
        <w:autoSpaceDN/>
        <w:adjustRightInd/>
        <w:jc w:val="both"/>
        <w:rPr>
          <w:rFonts w:asciiTheme="minorHAnsi" w:hAnsiTheme="minorHAnsi" w:cstheme="minorHAnsi"/>
          <w:sz w:val="24"/>
          <w:szCs w:val="24"/>
        </w:rPr>
      </w:pPr>
      <w:r w:rsidRPr="004E45AA">
        <w:rPr>
          <w:rFonts w:asciiTheme="minorHAnsi" w:hAnsiTheme="minorHAnsi" w:cstheme="minorHAnsi"/>
          <w:sz w:val="24"/>
          <w:szCs w:val="24"/>
        </w:rPr>
        <w:t>Developing Business Logic for interacting with Database and designing screens for usability.</w:t>
      </w:r>
    </w:p>
    <w:p w14:paraId="67FB42B0" w14:textId="77777777" w:rsidR="00AA57F5" w:rsidRPr="004E45AA" w:rsidRDefault="00AA57F5" w:rsidP="00064170">
      <w:pPr>
        <w:numPr>
          <w:ilvl w:val="0"/>
          <w:numId w:val="19"/>
        </w:numPr>
        <w:jc w:val="both"/>
        <w:rPr>
          <w:rFonts w:asciiTheme="minorHAnsi" w:hAnsiTheme="minorHAnsi" w:cstheme="minorHAnsi"/>
        </w:rPr>
      </w:pPr>
      <w:r w:rsidRPr="004E45AA">
        <w:rPr>
          <w:rFonts w:asciiTheme="minorHAnsi" w:hAnsiTheme="minorHAnsi" w:cstheme="minorHAnsi"/>
        </w:rPr>
        <w:t>Identifying and resolving documentation problems such that recurrences can be quickly.</w:t>
      </w:r>
    </w:p>
    <w:p w14:paraId="2D3A4B9B" w14:textId="77777777" w:rsidR="00AA57F5" w:rsidRPr="004E45AA" w:rsidRDefault="00AA57F5" w:rsidP="00064170">
      <w:pPr>
        <w:numPr>
          <w:ilvl w:val="0"/>
          <w:numId w:val="19"/>
        </w:numPr>
        <w:jc w:val="both"/>
        <w:rPr>
          <w:rFonts w:asciiTheme="minorHAnsi" w:hAnsiTheme="minorHAnsi" w:cstheme="minorHAnsi"/>
          <w:b/>
          <w:bCs/>
        </w:rPr>
      </w:pPr>
      <w:r w:rsidRPr="004E45AA">
        <w:rPr>
          <w:rFonts w:asciiTheme="minorHAnsi" w:hAnsiTheme="minorHAnsi" w:cstheme="minorHAnsi"/>
          <w:b/>
          <w:bCs/>
        </w:rPr>
        <w:t>Proficiently handled the projects singlehandedly.</w:t>
      </w:r>
    </w:p>
    <w:p w14:paraId="1F9A7D68" w14:textId="77777777" w:rsidR="003339EF" w:rsidRPr="004E45AA" w:rsidRDefault="003339EF" w:rsidP="003339EF">
      <w:pPr>
        <w:ind w:right="720"/>
        <w:rPr>
          <w:rFonts w:asciiTheme="minorHAnsi" w:hAnsiTheme="minorHAnsi" w:cstheme="minorHAnsi"/>
          <w:color w:val="000000"/>
          <w:lang w:val="en-GB"/>
        </w:rPr>
      </w:pPr>
    </w:p>
    <w:p w14:paraId="6817B745" w14:textId="160AD05C" w:rsidR="00F01A23" w:rsidRPr="004E45AA" w:rsidRDefault="0061037D" w:rsidP="00F01A23">
      <w:pPr>
        <w:shd w:val="clear" w:color="auto" w:fill="C0C0C0"/>
        <w:ind w:right="720"/>
        <w:rPr>
          <w:rFonts w:asciiTheme="minorHAnsi" w:hAnsiTheme="minorHAnsi" w:cstheme="minorHAnsi"/>
          <w:b/>
        </w:rPr>
      </w:pPr>
      <w:r w:rsidRPr="004E45AA">
        <w:rPr>
          <w:rFonts w:asciiTheme="minorHAnsi" w:hAnsiTheme="minorHAnsi" w:cstheme="minorHAnsi"/>
          <w:b/>
        </w:rPr>
        <w:t>DECLARATION</w:t>
      </w:r>
    </w:p>
    <w:p w14:paraId="0E3A63E0" w14:textId="77777777" w:rsidR="003339EF" w:rsidRPr="004E45AA" w:rsidRDefault="003339EF" w:rsidP="003339EF">
      <w:pPr>
        <w:ind w:right="720"/>
        <w:rPr>
          <w:rFonts w:asciiTheme="minorHAnsi" w:hAnsiTheme="minorHAnsi" w:cstheme="minorHAnsi"/>
          <w:color w:val="000000"/>
          <w:lang w:val="en-GB"/>
        </w:rPr>
      </w:pPr>
    </w:p>
    <w:p w14:paraId="1DFFEBCC" w14:textId="77777777" w:rsidR="00410600" w:rsidRPr="004E45AA" w:rsidRDefault="00410600" w:rsidP="00410600">
      <w:pPr>
        <w:rPr>
          <w:rFonts w:asciiTheme="minorHAnsi" w:hAnsiTheme="minorHAnsi" w:cstheme="minorHAnsi"/>
        </w:rPr>
      </w:pPr>
      <w:r w:rsidRPr="004E45AA">
        <w:rPr>
          <w:rFonts w:asciiTheme="minorHAnsi" w:hAnsiTheme="minorHAnsi" w:cstheme="minorHAnsi"/>
        </w:rPr>
        <w:t>I hereby declare that all the information furnished above is true to best of my knowledge and belief.</w:t>
      </w:r>
    </w:p>
    <w:p w14:paraId="22150A71" w14:textId="77777777" w:rsidR="00410600" w:rsidRPr="004E45AA" w:rsidRDefault="00410600" w:rsidP="00410600">
      <w:pPr>
        <w:rPr>
          <w:rFonts w:asciiTheme="minorHAnsi" w:hAnsiTheme="minorHAnsi" w:cstheme="minorHAnsi"/>
        </w:rPr>
      </w:pPr>
    </w:p>
    <w:p w14:paraId="7D01DD4A" w14:textId="77777777" w:rsidR="00D2329B" w:rsidRPr="004E45AA" w:rsidRDefault="00D2329B" w:rsidP="00410600">
      <w:pPr>
        <w:rPr>
          <w:rFonts w:asciiTheme="minorHAnsi" w:hAnsiTheme="minorHAnsi" w:cstheme="minorHAnsi"/>
        </w:rPr>
      </w:pPr>
    </w:p>
    <w:p w14:paraId="1CFD072C" w14:textId="391F1E52" w:rsidR="0001444A" w:rsidRPr="004E45AA" w:rsidRDefault="000E0213" w:rsidP="002B0094">
      <w:pPr>
        <w:rPr>
          <w:rFonts w:asciiTheme="minorHAnsi" w:hAnsiTheme="minorHAnsi" w:cstheme="minorHAnsi"/>
        </w:rPr>
      </w:pPr>
      <w:r w:rsidRPr="004E45AA">
        <w:rPr>
          <w:rFonts w:asciiTheme="minorHAnsi" w:hAnsiTheme="minorHAnsi" w:cstheme="minorHAnsi"/>
        </w:rPr>
        <w:t>Date:</w:t>
      </w:r>
      <w:r w:rsidR="00410600" w:rsidRPr="004E45AA">
        <w:rPr>
          <w:rFonts w:asciiTheme="minorHAnsi" w:hAnsiTheme="minorHAnsi" w:cstheme="minorHAnsi"/>
        </w:rPr>
        <w:t>……………..</w:t>
      </w:r>
      <w:r w:rsidR="00410600" w:rsidRPr="004E45AA">
        <w:rPr>
          <w:rFonts w:asciiTheme="minorHAnsi" w:hAnsiTheme="minorHAnsi" w:cstheme="minorHAnsi"/>
        </w:rPr>
        <w:tab/>
      </w:r>
      <w:r w:rsidR="00410600" w:rsidRPr="004E45AA">
        <w:rPr>
          <w:rFonts w:asciiTheme="minorHAnsi" w:hAnsiTheme="minorHAnsi" w:cstheme="minorHAnsi"/>
        </w:rPr>
        <w:tab/>
      </w:r>
      <w:r w:rsidR="00410600" w:rsidRPr="004E45AA">
        <w:rPr>
          <w:rFonts w:asciiTheme="minorHAnsi" w:hAnsiTheme="minorHAnsi" w:cstheme="minorHAnsi"/>
        </w:rPr>
        <w:tab/>
      </w:r>
      <w:r w:rsidR="00410600" w:rsidRPr="004E45AA">
        <w:rPr>
          <w:rFonts w:asciiTheme="minorHAnsi" w:hAnsiTheme="minorHAnsi" w:cstheme="minorHAnsi"/>
        </w:rPr>
        <w:tab/>
      </w:r>
      <w:r w:rsidR="00410600" w:rsidRPr="004E45AA">
        <w:rPr>
          <w:rFonts w:asciiTheme="minorHAnsi" w:hAnsiTheme="minorHAnsi" w:cstheme="minorHAnsi"/>
        </w:rPr>
        <w:tab/>
      </w:r>
      <w:r w:rsidR="00410600" w:rsidRPr="004E45AA">
        <w:rPr>
          <w:rFonts w:asciiTheme="minorHAnsi" w:hAnsiTheme="minorHAnsi" w:cstheme="minorHAnsi"/>
        </w:rPr>
        <w:tab/>
        <w:t xml:space="preserve">             </w:t>
      </w:r>
      <w:r w:rsidR="00262C3C" w:rsidRPr="004E45AA">
        <w:rPr>
          <w:rFonts w:asciiTheme="minorHAnsi" w:hAnsiTheme="minorHAnsi" w:cstheme="minorHAnsi"/>
        </w:rPr>
        <w:tab/>
      </w:r>
      <w:r w:rsidR="00262C3C" w:rsidRPr="004E45AA">
        <w:rPr>
          <w:rFonts w:asciiTheme="minorHAnsi" w:hAnsiTheme="minorHAnsi" w:cstheme="minorHAnsi"/>
        </w:rPr>
        <w:tab/>
      </w:r>
      <w:r w:rsidR="00262C3C" w:rsidRPr="004E45AA">
        <w:rPr>
          <w:rFonts w:asciiTheme="minorHAnsi" w:hAnsiTheme="minorHAnsi" w:cstheme="minorHAnsi"/>
        </w:rPr>
        <w:tab/>
      </w:r>
      <w:r w:rsidR="007B2C96" w:rsidRPr="004E45AA">
        <w:rPr>
          <w:rFonts w:asciiTheme="minorHAnsi" w:hAnsiTheme="minorHAnsi" w:cstheme="minorHAnsi"/>
        </w:rPr>
        <w:t xml:space="preserve"> (Mohammad Aman)</w:t>
      </w:r>
    </w:p>
    <w:sectPr w:rsidR="0001444A" w:rsidRPr="004E45AA" w:rsidSect="0028377C">
      <w:headerReference w:type="default" r:id="rId8"/>
      <w:pgSz w:w="11907" w:h="16839" w:code="9"/>
      <w:pgMar w:top="630" w:right="720" w:bottom="1440" w:left="630" w:header="36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73773" w14:textId="77777777" w:rsidR="00137F24" w:rsidRDefault="00137F24">
      <w:r>
        <w:separator/>
      </w:r>
    </w:p>
  </w:endnote>
  <w:endnote w:type="continuationSeparator" w:id="0">
    <w:p w14:paraId="703FB06F" w14:textId="77777777" w:rsidR="00137F24" w:rsidRDefault="0013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apientSansLight">
    <w:altName w:val="Courier New"/>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SapientSansBold">
    <w:altName w:val="Courier New"/>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00000000" w:usb1="00000000" w:usb2="01000407"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738BF" w14:textId="77777777" w:rsidR="00137F24" w:rsidRDefault="00137F24">
      <w:r>
        <w:separator/>
      </w:r>
    </w:p>
  </w:footnote>
  <w:footnote w:type="continuationSeparator" w:id="0">
    <w:p w14:paraId="24C238E9" w14:textId="77777777" w:rsidR="00137F24" w:rsidRDefault="00137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580A9" w14:textId="77777777" w:rsidR="00BC5450" w:rsidRPr="00902FCB" w:rsidRDefault="00BC5450" w:rsidP="00902FCB">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F2D"/>
    <w:multiLevelType w:val="hybridMultilevel"/>
    <w:tmpl w:val="A41C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90BFE"/>
    <w:multiLevelType w:val="multilevel"/>
    <w:tmpl w:val="78FCDB32"/>
    <w:styleLink w:val="WWNum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17DB5E10"/>
    <w:multiLevelType w:val="hybridMultilevel"/>
    <w:tmpl w:val="F76CA9F8"/>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 w15:restartNumberingAfterBreak="0">
    <w:nsid w:val="1B3F6743"/>
    <w:multiLevelType w:val="singleLevel"/>
    <w:tmpl w:val="04090001"/>
    <w:lvl w:ilvl="0">
      <w:start w:val="1"/>
      <w:numFmt w:val="bullet"/>
      <w:pStyle w:val="DefaultParagraphFontParaCharCharCharCharChar"/>
      <w:lvlText w:val=""/>
      <w:lvlJc w:val="left"/>
      <w:pPr>
        <w:tabs>
          <w:tab w:val="num" w:pos="360"/>
        </w:tabs>
        <w:ind w:left="360" w:hanging="360"/>
      </w:pPr>
      <w:rPr>
        <w:rFonts w:ascii="Symbol" w:hAnsi="Symbol" w:hint="default"/>
      </w:rPr>
    </w:lvl>
  </w:abstractNum>
  <w:abstractNum w:abstractNumId="4" w15:restartNumberingAfterBreak="0">
    <w:nsid w:val="28866663"/>
    <w:multiLevelType w:val="hybridMultilevel"/>
    <w:tmpl w:val="02EED272"/>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5F07FB"/>
    <w:multiLevelType w:val="hybridMultilevel"/>
    <w:tmpl w:val="6F50B4CC"/>
    <w:lvl w:ilvl="0" w:tplc="FFFFFFFF">
      <w:start w:val="1"/>
      <w:numFmt w:val="bullet"/>
      <w:pStyle w:val="kickerbullet2"/>
      <w:lvlText w:val=""/>
      <w:lvlJc w:val="left"/>
      <w:pPr>
        <w:tabs>
          <w:tab w:val="num" w:pos="1008"/>
        </w:tabs>
        <w:ind w:left="1008" w:hanging="360"/>
      </w:pPr>
      <w:rPr>
        <w:rFonts w:ascii="Symbol" w:hAnsi="Symbol" w:hint="default"/>
        <w:b w:val="0"/>
        <w:i w:val="0"/>
        <w:color w:val="333399"/>
      </w:rPr>
    </w:lvl>
    <w:lvl w:ilvl="1" w:tplc="04090001">
      <w:start w:val="1"/>
      <w:numFmt w:val="bullet"/>
      <w:lvlText w:val=""/>
      <w:lvlJc w:val="left"/>
      <w:pPr>
        <w:tabs>
          <w:tab w:val="num" w:pos="1440"/>
        </w:tabs>
        <w:ind w:left="1440" w:hanging="360"/>
      </w:pPr>
      <w:rPr>
        <w:rFonts w:ascii="Symbol" w:hAnsi="Symbol" w:hint="default"/>
        <w:b w:val="0"/>
        <w:i w:val="0"/>
        <w:color w:val="333399"/>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456E5C"/>
    <w:multiLevelType w:val="hybridMultilevel"/>
    <w:tmpl w:val="6E460176"/>
    <w:lvl w:ilvl="0" w:tplc="BAE8CC46">
      <w:start w:val="1"/>
      <w:numFmt w:val="upperRoman"/>
      <w:pStyle w:val="ListParagraph"/>
      <w:lvlText w:val="%1."/>
      <w:lvlJc w:val="left"/>
      <w:pPr>
        <w:ind w:left="8280" w:hanging="720"/>
      </w:pPr>
      <w:rPr>
        <w:rFonts w:ascii="TimesNewRomanPSMT" w:hAnsi="TimesNewRomanPSMT" w:cs="TimesNewRomanPSMT" w:hint="default"/>
        <w:b w:val="0"/>
      </w:rPr>
    </w:lvl>
    <w:lvl w:ilvl="1" w:tplc="04090019">
      <w:start w:val="1"/>
      <w:numFmt w:val="lowerLetter"/>
      <w:lvlText w:val="%2."/>
      <w:lvlJc w:val="left"/>
      <w:pPr>
        <w:ind w:left="8640" w:hanging="360"/>
      </w:pPr>
    </w:lvl>
    <w:lvl w:ilvl="2" w:tplc="0409001B">
      <w:start w:val="1"/>
      <w:numFmt w:val="lowerRoman"/>
      <w:lvlText w:val="%3."/>
      <w:lvlJc w:val="right"/>
      <w:pPr>
        <w:ind w:left="9360" w:hanging="180"/>
      </w:pPr>
    </w:lvl>
    <w:lvl w:ilvl="3" w:tplc="0409000F">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7" w15:restartNumberingAfterBreak="0">
    <w:nsid w:val="48442298"/>
    <w:multiLevelType w:val="hybridMultilevel"/>
    <w:tmpl w:val="589848C4"/>
    <w:lvl w:ilvl="0" w:tplc="D424F0D2">
      <w:start w:val="1"/>
      <w:numFmt w:val="decimal"/>
      <w:lvlText w:val="(%1)"/>
      <w:lvlJc w:val="left"/>
      <w:pPr>
        <w:ind w:left="900" w:hanging="360"/>
      </w:pPr>
      <w:rPr>
        <w:rFonts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494229D4"/>
    <w:multiLevelType w:val="hybridMultilevel"/>
    <w:tmpl w:val="B66E4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D4B5B"/>
    <w:multiLevelType w:val="hybridMultilevel"/>
    <w:tmpl w:val="6F36C7F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0521371"/>
    <w:multiLevelType w:val="multilevel"/>
    <w:tmpl w:val="281E8A3C"/>
    <w:lvl w:ilvl="0">
      <w:start w:val="1"/>
      <w:numFmt w:val="decimal"/>
      <w:pStyle w:val="Heading1"/>
      <w:lvlText w:val="%1."/>
      <w:lvlJc w:val="left"/>
      <w:pPr>
        <w:tabs>
          <w:tab w:val="num" w:pos="450"/>
        </w:tabs>
        <w:ind w:left="90" w:firstLine="0"/>
      </w:pPr>
      <w:rPr>
        <w:rFonts w:ascii="Arial" w:hAnsi="Arial" w:cs="Arial" w:hint="default"/>
        <w:b/>
        <w:i w:val="0"/>
        <w:caps/>
        <w:sz w:val="20"/>
        <w:szCs w:val="20"/>
        <w:u w:val="none"/>
      </w:rPr>
    </w:lvl>
    <w:lvl w:ilvl="1">
      <w:start w:val="1"/>
      <w:numFmt w:val="decimal"/>
      <w:pStyle w:val="Heading2"/>
      <w:lvlText w:val="%1.%2"/>
      <w:lvlJc w:val="left"/>
      <w:pPr>
        <w:tabs>
          <w:tab w:val="num" w:pos="1530"/>
        </w:tabs>
        <w:ind w:left="1530" w:hanging="720"/>
      </w:pPr>
      <w:rPr>
        <w:rFonts w:ascii="Times New Roman" w:hAnsi="Times New Roman"/>
        <w:b w:val="0"/>
        <w:i w:val="0"/>
        <w:caps w:val="0"/>
        <w:smallCaps w:val="0"/>
        <w:sz w:val="22"/>
        <w:u w:val="none"/>
      </w:rPr>
    </w:lvl>
    <w:lvl w:ilvl="2">
      <w:start w:val="1"/>
      <w:numFmt w:val="lowerLetter"/>
      <w:pStyle w:val="Heading3"/>
      <w:lvlText w:val="(%3)"/>
      <w:lvlJc w:val="left"/>
      <w:pPr>
        <w:tabs>
          <w:tab w:val="num" w:pos="2160"/>
        </w:tabs>
        <w:ind w:left="2160" w:hanging="720"/>
      </w:pPr>
      <w:rPr>
        <w:rFonts w:ascii="Times New Roman" w:hAnsi="Times New Roman" w:hint="default"/>
        <w:b w:val="0"/>
        <w:i w:val="0"/>
        <w:sz w:val="22"/>
        <w:u w:val="none"/>
      </w:rPr>
    </w:lvl>
    <w:lvl w:ilvl="3">
      <w:start w:val="1"/>
      <w:numFmt w:val="lowerRoman"/>
      <w:pStyle w:val="Heading4"/>
      <w:lvlText w:val="(%4)"/>
      <w:lvlJc w:val="left"/>
      <w:pPr>
        <w:tabs>
          <w:tab w:val="num" w:pos="0"/>
        </w:tabs>
        <w:ind w:left="0" w:firstLine="2880"/>
      </w:pPr>
      <w:rPr>
        <w:rFonts w:ascii="Times New Roman" w:hAnsi="Times New Roman"/>
        <w:b w:val="0"/>
        <w:i w:val="0"/>
        <w:sz w:val="22"/>
        <w:u w:val="none"/>
      </w:rPr>
    </w:lvl>
    <w:lvl w:ilvl="4">
      <w:start w:val="1"/>
      <w:numFmt w:val="lowerLetter"/>
      <w:pStyle w:val="Heading5"/>
      <w:lvlText w:val="%5)"/>
      <w:lvlJc w:val="left"/>
      <w:pPr>
        <w:tabs>
          <w:tab w:val="num" w:pos="0"/>
        </w:tabs>
        <w:ind w:left="0" w:firstLine="3600"/>
      </w:pPr>
      <w:rPr>
        <w:rFonts w:ascii="Times New Roman" w:hAnsi="Times New Roman"/>
        <w:b w:val="0"/>
        <w:i w:val="0"/>
        <w:sz w:val="22"/>
        <w:u w:val="none"/>
      </w:rPr>
    </w:lvl>
    <w:lvl w:ilvl="5">
      <w:start w:val="1"/>
      <w:numFmt w:val="lowerRoman"/>
      <w:pStyle w:val="Heading6"/>
      <w:lvlText w:val="%6)"/>
      <w:lvlJc w:val="left"/>
      <w:pPr>
        <w:tabs>
          <w:tab w:val="num" w:pos="0"/>
        </w:tabs>
        <w:ind w:left="0" w:firstLine="4320"/>
      </w:pPr>
      <w:rPr>
        <w:rFonts w:ascii="Times New Roman" w:hAnsi="Times New Roman"/>
        <w:b w:val="0"/>
        <w:i w:val="0"/>
        <w:sz w:val="22"/>
        <w:u w:val="none"/>
      </w:rPr>
    </w:lvl>
    <w:lvl w:ilvl="6">
      <w:start w:val="1"/>
      <w:numFmt w:val="decimal"/>
      <w:pStyle w:val="Heading7"/>
      <w:lvlText w:val="%7)"/>
      <w:lvlJc w:val="left"/>
      <w:pPr>
        <w:tabs>
          <w:tab w:val="num" w:pos="0"/>
        </w:tabs>
        <w:ind w:left="0" w:firstLine="5040"/>
      </w:pPr>
      <w:rPr>
        <w:rFonts w:ascii="Times New Roman" w:hAnsi="Times New Roman"/>
        <w:b w:val="0"/>
        <w:i w:val="0"/>
        <w:sz w:val="22"/>
        <w:u w:val="none"/>
      </w:rPr>
    </w:lvl>
    <w:lvl w:ilvl="7">
      <w:start w:val="1"/>
      <w:numFmt w:val="upperLetter"/>
      <w:pStyle w:val="Heading8"/>
      <w:lvlText w:val="%8)"/>
      <w:lvlJc w:val="left"/>
      <w:pPr>
        <w:tabs>
          <w:tab w:val="num" w:pos="0"/>
        </w:tabs>
        <w:ind w:left="0" w:firstLine="5760"/>
      </w:pPr>
      <w:rPr>
        <w:rFonts w:ascii="Times New Roman" w:hAnsi="Times New Roman"/>
        <w:b w:val="0"/>
        <w:i w:val="0"/>
        <w:sz w:val="22"/>
        <w:u w:val="none"/>
      </w:rPr>
    </w:lvl>
    <w:lvl w:ilvl="8">
      <w:start w:val="1"/>
      <w:numFmt w:val="upperRoman"/>
      <w:pStyle w:val="Heading9"/>
      <w:lvlText w:val="%9)"/>
      <w:lvlJc w:val="left"/>
      <w:pPr>
        <w:tabs>
          <w:tab w:val="num" w:pos="0"/>
        </w:tabs>
        <w:ind w:left="0" w:firstLine="6480"/>
      </w:pPr>
      <w:rPr>
        <w:rFonts w:ascii="Times New Roman" w:hAnsi="Times New Roman"/>
        <w:b w:val="0"/>
        <w:i w:val="0"/>
        <w:sz w:val="22"/>
        <w:u w:val="none"/>
      </w:rPr>
    </w:lvl>
  </w:abstractNum>
  <w:abstractNum w:abstractNumId="11" w15:restartNumberingAfterBreak="0">
    <w:nsid w:val="54AA5813"/>
    <w:multiLevelType w:val="hybridMultilevel"/>
    <w:tmpl w:val="4E266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8916FCD"/>
    <w:multiLevelType w:val="hybridMultilevel"/>
    <w:tmpl w:val="B92A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A079B"/>
    <w:multiLevelType w:val="hybridMultilevel"/>
    <w:tmpl w:val="2EB64DE4"/>
    <w:lvl w:ilvl="0" w:tplc="CBFC06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DA258A1"/>
    <w:multiLevelType w:val="hybridMultilevel"/>
    <w:tmpl w:val="589848C4"/>
    <w:lvl w:ilvl="0" w:tplc="D424F0D2">
      <w:start w:val="1"/>
      <w:numFmt w:val="decimal"/>
      <w:lvlText w:val="(%1)"/>
      <w:lvlJc w:val="left"/>
      <w:pPr>
        <w:ind w:left="900" w:hanging="360"/>
      </w:pPr>
      <w:rPr>
        <w:rFonts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5" w15:restartNumberingAfterBreak="0">
    <w:nsid w:val="5F10211D"/>
    <w:multiLevelType w:val="hybridMultilevel"/>
    <w:tmpl w:val="589848C4"/>
    <w:lvl w:ilvl="0" w:tplc="D424F0D2">
      <w:start w:val="1"/>
      <w:numFmt w:val="decimal"/>
      <w:lvlText w:val="(%1)"/>
      <w:lvlJc w:val="left"/>
      <w:pPr>
        <w:ind w:left="900" w:hanging="360"/>
      </w:pPr>
      <w:rPr>
        <w:rFonts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6" w15:restartNumberingAfterBreak="0">
    <w:nsid w:val="61AF50AB"/>
    <w:multiLevelType w:val="hybridMultilevel"/>
    <w:tmpl w:val="589848C4"/>
    <w:lvl w:ilvl="0" w:tplc="D424F0D2">
      <w:start w:val="1"/>
      <w:numFmt w:val="decimal"/>
      <w:lvlText w:val="(%1)"/>
      <w:lvlJc w:val="left"/>
      <w:pPr>
        <w:ind w:left="900" w:hanging="360"/>
      </w:pPr>
      <w:rPr>
        <w:rFonts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7" w15:restartNumberingAfterBreak="0">
    <w:nsid w:val="64845F4D"/>
    <w:multiLevelType w:val="hybridMultilevel"/>
    <w:tmpl w:val="CE80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8265B"/>
    <w:multiLevelType w:val="hybridMultilevel"/>
    <w:tmpl w:val="5A66853A"/>
    <w:lvl w:ilvl="0" w:tplc="A8FA21B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A33667"/>
    <w:multiLevelType w:val="hybridMultilevel"/>
    <w:tmpl w:val="66703162"/>
    <w:lvl w:ilvl="0" w:tplc="6D828C64">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Segoe UI"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Segoe UI"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Segoe UI" w:hint="default"/>
      </w:rPr>
    </w:lvl>
    <w:lvl w:ilvl="8" w:tplc="04090005" w:tentative="1">
      <w:start w:val="1"/>
      <w:numFmt w:val="bullet"/>
      <w:lvlText w:val=""/>
      <w:lvlJc w:val="left"/>
      <w:pPr>
        <w:ind w:left="6770" w:hanging="360"/>
      </w:pPr>
      <w:rPr>
        <w:rFonts w:ascii="Wingdings" w:hAnsi="Wingdings" w:hint="default"/>
      </w:rPr>
    </w:lvl>
  </w:abstractNum>
  <w:abstractNum w:abstractNumId="20" w15:restartNumberingAfterBreak="0">
    <w:nsid w:val="6E812D37"/>
    <w:multiLevelType w:val="hybridMultilevel"/>
    <w:tmpl w:val="F8B0FB1A"/>
    <w:lvl w:ilvl="0" w:tplc="E74263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EAB7095"/>
    <w:multiLevelType w:val="hybridMultilevel"/>
    <w:tmpl w:val="B2CC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666FC3"/>
    <w:multiLevelType w:val="hybridMultilevel"/>
    <w:tmpl w:val="A7AAAA1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AA023BE"/>
    <w:multiLevelType w:val="hybridMultilevel"/>
    <w:tmpl w:val="D466EA4E"/>
    <w:lvl w:ilvl="0" w:tplc="75163D38">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EC056E4"/>
    <w:multiLevelType w:val="hybridMultilevel"/>
    <w:tmpl w:val="589848C4"/>
    <w:lvl w:ilvl="0" w:tplc="D424F0D2">
      <w:start w:val="1"/>
      <w:numFmt w:val="decimal"/>
      <w:lvlText w:val="(%1)"/>
      <w:lvlJc w:val="left"/>
      <w:pPr>
        <w:ind w:left="900" w:hanging="360"/>
      </w:pPr>
      <w:rPr>
        <w:rFonts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10"/>
  </w:num>
  <w:num w:numId="2">
    <w:abstractNumId w:val="3"/>
  </w:num>
  <w:num w:numId="3">
    <w:abstractNumId w:val="6"/>
  </w:num>
  <w:num w:numId="4">
    <w:abstractNumId w:val="4"/>
  </w:num>
  <w:num w:numId="5">
    <w:abstractNumId w:val="5"/>
  </w:num>
  <w:num w:numId="6">
    <w:abstractNumId w:val="17"/>
  </w:num>
  <w:num w:numId="7">
    <w:abstractNumId w:val="0"/>
  </w:num>
  <w:num w:numId="8">
    <w:abstractNumId w:val="2"/>
  </w:num>
  <w:num w:numId="9">
    <w:abstractNumId w:val="21"/>
  </w:num>
  <w:num w:numId="10">
    <w:abstractNumId w:val="14"/>
  </w:num>
  <w:num w:numId="11">
    <w:abstractNumId w:val="15"/>
  </w:num>
  <w:num w:numId="12">
    <w:abstractNumId w:val="24"/>
  </w:num>
  <w:num w:numId="13">
    <w:abstractNumId w:val="16"/>
  </w:num>
  <w:num w:numId="14">
    <w:abstractNumId w:val="7"/>
  </w:num>
  <w:num w:numId="15">
    <w:abstractNumId w:val="13"/>
  </w:num>
  <w:num w:numId="16">
    <w:abstractNumId w:val="12"/>
  </w:num>
  <w:num w:numId="17">
    <w:abstractNumId w:val="19"/>
  </w:num>
  <w:num w:numId="18">
    <w:abstractNumId w:val="1"/>
  </w:num>
  <w:num w:numId="19">
    <w:abstractNumId w:val="18"/>
  </w:num>
  <w:num w:numId="20">
    <w:abstractNumId w:val="20"/>
  </w:num>
  <w:num w:numId="21">
    <w:abstractNumId w:val="23"/>
  </w:num>
  <w:num w:numId="22">
    <w:abstractNumId w:val="11"/>
  </w:num>
  <w:num w:numId="23">
    <w:abstractNumId w:val="9"/>
  </w:num>
  <w:num w:numId="24">
    <w:abstractNumId w:val="22"/>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14"/>
    <w:rsid w:val="0000780F"/>
    <w:rsid w:val="00011044"/>
    <w:rsid w:val="000111A6"/>
    <w:rsid w:val="00011251"/>
    <w:rsid w:val="000126A6"/>
    <w:rsid w:val="0001444A"/>
    <w:rsid w:val="00015050"/>
    <w:rsid w:val="00020710"/>
    <w:rsid w:val="00023314"/>
    <w:rsid w:val="00023D8C"/>
    <w:rsid w:val="000323A5"/>
    <w:rsid w:val="0003586B"/>
    <w:rsid w:val="00035D7D"/>
    <w:rsid w:val="00035DED"/>
    <w:rsid w:val="00042626"/>
    <w:rsid w:val="00043472"/>
    <w:rsid w:val="000443D0"/>
    <w:rsid w:val="0004464D"/>
    <w:rsid w:val="0005015C"/>
    <w:rsid w:val="00051036"/>
    <w:rsid w:val="00051BE6"/>
    <w:rsid w:val="00051F92"/>
    <w:rsid w:val="000527E5"/>
    <w:rsid w:val="00052E56"/>
    <w:rsid w:val="0006093B"/>
    <w:rsid w:val="000610C2"/>
    <w:rsid w:val="0006279B"/>
    <w:rsid w:val="00062844"/>
    <w:rsid w:val="00064170"/>
    <w:rsid w:val="0006454F"/>
    <w:rsid w:val="00065925"/>
    <w:rsid w:val="00070228"/>
    <w:rsid w:val="000707DB"/>
    <w:rsid w:val="000712E8"/>
    <w:rsid w:val="0007278D"/>
    <w:rsid w:val="000738DB"/>
    <w:rsid w:val="000740B2"/>
    <w:rsid w:val="000760E3"/>
    <w:rsid w:val="0007763A"/>
    <w:rsid w:val="000800E6"/>
    <w:rsid w:val="00080B7C"/>
    <w:rsid w:val="00081679"/>
    <w:rsid w:val="00081B09"/>
    <w:rsid w:val="00082854"/>
    <w:rsid w:val="00082E92"/>
    <w:rsid w:val="000833E7"/>
    <w:rsid w:val="000849CE"/>
    <w:rsid w:val="00090101"/>
    <w:rsid w:val="00090719"/>
    <w:rsid w:val="00091923"/>
    <w:rsid w:val="000932B5"/>
    <w:rsid w:val="00093E18"/>
    <w:rsid w:val="000949E6"/>
    <w:rsid w:val="000956BF"/>
    <w:rsid w:val="00095B26"/>
    <w:rsid w:val="00097121"/>
    <w:rsid w:val="000A0514"/>
    <w:rsid w:val="000A1FE6"/>
    <w:rsid w:val="000A51D2"/>
    <w:rsid w:val="000A5D64"/>
    <w:rsid w:val="000A615B"/>
    <w:rsid w:val="000A6A57"/>
    <w:rsid w:val="000B2C13"/>
    <w:rsid w:val="000B2C9A"/>
    <w:rsid w:val="000B738C"/>
    <w:rsid w:val="000C08D5"/>
    <w:rsid w:val="000C13D9"/>
    <w:rsid w:val="000C2E04"/>
    <w:rsid w:val="000C61FC"/>
    <w:rsid w:val="000C6AE1"/>
    <w:rsid w:val="000C6FB5"/>
    <w:rsid w:val="000C73A7"/>
    <w:rsid w:val="000D2511"/>
    <w:rsid w:val="000D2BF2"/>
    <w:rsid w:val="000D70B6"/>
    <w:rsid w:val="000E0213"/>
    <w:rsid w:val="000E24BA"/>
    <w:rsid w:val="000E2DC7"/>
    <w:rsid w:val="000E71EB"/>
    <w:rsid w:val="000F1355"/>
    <w:rsid w:val="000F2B3D"/>
    <w:rsid w:val="000F422F"/>
    <w:rsid w:val="000F441A"/>
    <w:rsid w:val="000F5A93"/>
    <w:rsid w:val="000F6D33"/>
    <w:rsid w:val="00100128"/>
    <w:rsid w:val="001039F1"/>
    <w:rsid w:val="00105CC1"/>
    <w:rsid w:val="00107457"/>
    <w:rsid w:val="00110458"/>
    <w:rsid w:val="001105D1"/>
    <w:rsid w:val="00110EAF"/>
    <w:rsid w:val="00112172"/>
    <w:rsid w:val="0011235C"/>
    <w:rsid w:val="00113FEB"/>
    <w:rsid w:val="0011435F"/>
    <w:rsid w:val="00116A50"/>
    <w:rsid w:val="00120F91"/>
    <w:rsid w:val="0012352E"/>
    <w:rsid w:val="00123C71"/>
    <w:rsid w:val="001246DC"/>
    <w:rsid w:val="00124A88"/>
    <w:rsid w:val="00125027"/>
    <w:rsid w:val="00125257"/>
    <w:rsid w:val="00125CEA"/>
    <w:rsid w:val="00127E10"/>
    <w:rsid w:val="0013292F"/>
    <w:rsid w:val="00132D24"/>
    <w:rsid w:val="001332BF"/>
    <w:rsid w:val="00134858"/>
    <w:rsid w:val="00135974"/>
    <w:rsid w:val="00135F2B"/>
    <w:rsid w:val="00136421"/>
    <w:rsid w:val="001377FD"/>
    <w:rsid w:val="00137F24"/>
    <w:rsid w:val="00140E5C"/>
    <w:rsid w:val="00141DE7"/>
    <w:rsid w:val="00142DCD"/>
    <w:rsid w:val="00143122"/>
    <w:rsid w:val="00143133"/>
    <w:rsid w:val="00143F2F"/>
    <w:rsid w:val="00147C0D"/>
    <w:rsid w:val="001510CB"/>
    <w:rsid w:val="001511A4"/>
    <w:rsid w:val="0015295B"/>
    <w:rsid w:val="001548CC"/>
    <w:rsid w:val="00155354"/>
    <w:rsid w:val="001565DA"/>
    <w:rsid w:val="00161D0C"/>
    <w:rsid w:val="00164048"/>
    <w:rsid w:val="00164733"/>
    <w:rsid w:val="0016653F"/>
    <w:rsid w:val="00166744"/>
    <w:rsid w:val="001667F3"/>
    <w:rsid w:val="00167684"/>
    <w:rsid w:val="00167C06"/>
    <w:rsid w:val="00171161"/>
    <w:rsid w:val="001718D4"/>
    <w:rsid w:val="00173D66"/>
    <w:rsid w:val="00175D73"/>
    <w:rsid w:val="00175E0A"/>
    <w:rsid w:val="0017675B"/>
    <w:rsid w:val="0018294C"/>
    <w:rsid w:val="00183D3B"/>
    <w:rsid w:val="00185695"/>
    <w:rsid w:val="00190F63"/>
    <w:rsid w:val="00191B03"/>
    <w:rsid w:val="00193ABA"/>
    <w:rsid w:val="001940A4"/>
    <w:rsid w:val="001940EA"/>
    <w:rsid w:val="00194647"/>
    <w:rsid w:val="00194851"/>
    <w:rsid w:val="00196CBB"/>
    <w:rsid w:val="001A067F"/>
    <w:rsid w:val="001A6198"/>
    <w:rsid w:val="001A730D"/>
    <w:rsid w:val="001A7503"/>
    <w:rsid w:val="001B135C"/>
    <w:rsid w:val="001B1D2C"/>
    <w:rsid w:val="001B2FE5"/>
    <w:rsid w:val="001B4F48"/>
    <w:rsid w:val="001C464E"/>
    <w:rsid w:val="001C714F"/>
    <w:rsid w:val="001C720D"/>
    <w:rsid w:val="001C7C51"/>
    <w:rsid w:val="001D0888"/>
    <w:rsid w:val="001D1C12"/>
    <w:rsid w:val="001D212E"/>
    <w:rsid w:val="001D28D0"/>
    <w:rsid w:val="001D2EEE"/>
    <w:rsid w:val="001D539A"/>
    <w:rsid w:val="001D5868"/>
    <w:rsid w:val="001E3BBE"/>
    <w:rsid w:val="001E501C"/>
    <w:rsid w:val="001E56D1"/>
    <w:rsid w:val="001E5B70"/>
    <w:rsid w:val="001E780A"/>
    <w:rsid w:val="001E7F4A"/>
    <w:rsid w:val="001F0E1F"/>
    <w:rsid w:val="001F11A7"/>
    <w:rsid w:val="001F3EDB"/>
    <w:rsid w:val="001F5FE4"/>
    <w:rsid w:val="001F7C00"/>
    <w:rsid w:val="0020206B"/>
    <w:rsid w:val="00205F14"/>
    <w:rsid w:val="00207373"/>
    <w:rsid w:val="002101EF"/>
    <w:rsid w:val="00210583"/>
    <w:rsid w:val="00213CDD"/>
    <w:rsid w:val="00213F65"/>
    <w:rsid w:val="0021517B"/>
    <w:rsid w:val="00217A08"/>
    <w:rsid w:val="002208E3"/>
    <w:rsid w:val="00222CEA"/>
    <w:rsid w:val="00222EB4"/>
    <w:rsid w:val="00223AE1"/>
    <w:rsid w:val="002241A5"/>
    <w:rsid w:val="00225679"/>
    <w:rsid w:val="0022635B"/>
    <w:rsid w:val="00226A64"/>
    <w:rsid w:val="00227A40"/>
    <w:rsid w:val="002336D0"/>
    <w:rsid w:val="00233D35"/>
    <w:rsid w:val="00234695"/>
    <w:rsid w:val="00235218"/>
    <w:rsid w:val="002362ED"/>
    <w:rsid w:val="002377A1"/>
    <w:rsid w:val="00240A58"/>
    <w:rsid w:val="00241EEB"/>
    <w:rsid w:val="0024284B"/>
    <w:rsid w:val="00244FAB"/>
    <w:rsid w:val="00246260"/>
    <w:rsid w:val="002465BC"/>
    <w:rsid w:val="002519E6"/>
    <w:rsid w:val="0025275D"/>
    <w:rsid w:val="002536DF"/>
    <w:rsid w:val="00253862"/>
    <w:rsid w:val="00254665"/>
    <w:rsid w:val="00254A5D"/>
    <w:rsid w:val="00254B64"/>
    <w:rsid w:val="002554F1"/>
    <w:rsid w:val="0025588F"/>
    <w:rsid w:val="00255B35"/>
    <w:rsid w:val="00255D0C"/>
    <w:rsid w:val="002566B6"/>
    <w:rsid w:val="0026002E"/>
    <w:rsid w:val="00260130"/>
    <w:rsid w:val="002601FB"/>
    <w:rsid w:val="002602A4"/>
    <w:rsid w:val="00261236"/>
    <w:rsid w:val="00261BA1"/>
    <w:rsid w:val="00262C3C"/>
    <w:rsid w:val="00267ED1"/>
    <w:rsid w:val="00270348"/>
    <w:rsid w:val="002710DC"/>
    <w:rsid w:val="00271240"/>
    <w:rsid w:val="00271F89"/>
    <w:rsid w:val="002722D7"/>
    <w:rsid w:val="00273F37"/>
    <w:rsid w:val="002756FD"/>
    <w:rsid w:val="00277D59"/>
    <w:rsid w:val="00277FEC"/>
    <w:rsid w:val="00280929"/>
    <w:rsid w:val="00280C79"/>
    <w:rsid w:val="00281771"/>
    <w:rsid w:val="00282275"/>
    <w:rsid w:val="0028377C"/>
    <w:rsid w:val="00284F13"/>
    <w:rsid w:val="00285EDE"/>
    <w:rsid w:val="002860C2"/>
    <w:rsid w:val="002863AA"/>
    <w:rsid w:val="002864B4"/>
    <w:rsid w:val="002903D4"/>
    <w:rsid w:val="002910EF"/>
    <w:rsid w:val="00291FB5"/>
    <w:rsid w:val="00293324"/>
    <w:rsid w:val="002A091B"/>
    <w:rsid w:val="002A21C5"/>
    <w:rsid w:val="002A2234"/>
    <w:rsid w:val="002A2695"/>
    <w:rsid w:val="002A3EFD"/>
    <w:rsid w:val="002A438D"/>
    <w:rsid w:val="002A46FE"/>
    <w:rsid w:val="002A5CCC"/>
    <w:rsid w:val="002A619B"/>
    <w:rsid w:val="002A7277"/>
    <w:rsid w:val="002A7D82"/>
    <w:rsid w:val="002B0094"/>
    <w:rsid w:val="002B0DCD"/>
    <w:rsid w:val="002B119B"/>
    <w:rsid w:val="002B20B8"/>
    <w:rsid w:val="002B21B1"/>
    <w:rsid w:val="002B26ED"/>
    <w:rsid w:val="002B27AD"/>
    <w:rsid w:val="002B441A"/>
    <w:rsid w:val="002B61C3"/>
    <w:rsid w:val="002B6D3E"/>
    <w:rsid w:val="002B7207"/>
    <w:rsid w:val="002B73AE"/>
    <w:rsid w:val="002B755C"/>
    <w:rsid w:val="002C05D4"/>
    <w:rsid w:val="002C3FBA"/>
    <w:rsid w:val="002C6AA0"/>
    <w:rsid w:val="002C795A"/>
    <w:rsid w:val="002D2364"/>
    <w:rsid w:val="002D39B1"/>
    <w:rsid w:val="002D4B2F"/>
    <w:rsid w:val="002D5D7B"/>
    <w:rsid w:val="002D71A1"/>
    <w:rsid w:val="002D76CD"/>
    <w:rsid w:val="002E0008"/>
    <w:rsid w:val="002E26B5"/>
    <w:rsid w:val="002E37A1"/>
    <w:rsid w:val="002E5BDE"/>
    <w:rsid w:val="002E7000"/>
    <w:rsid w:val="002E758B"/>
    <w:rsid w:val="002F0B62"/>
    <w:rsid w:val="002F25AE"/>
    <w:rsid w:val="002F77F1"/>
    <w:rsid w:val="00301308"/>
    <w:rsid w:val="00301F66"/>
    <w:rsid w:val="00302E03"/>
    <w:rsid w:val="00303524"/>
    <w:rsid w:val="00303D06"/>
    <w:rsid w:val="00305FFA"/>
    <w:rsid w:val="003079CA"/>
    <w:rsid w:val="00310733"/>
    <w:rsid w:val="003123F7"/>
    <w:rsid w:val="00315455"/>
    <w:rsid w:val="00315AE9"/>
    <w:rsid w:val="00315F42"/>
    <w:rsid w:val="00317FE4"/>
    <w:rsid w:val="00320612"/>
    <w:rsid w:val="00320DBF"/>
    <w:rsid w:val="00320EF0"/>
    <w:rsid w:val="003210FD"/>
    <w:rsid w:val="003220ED"/>
    <w:rsid w:val="00322489"/>
    <w:rsid w:val="00322E62"/>
    <w:rsid w:val="00323497"/>
    <w:rsid w:val="003305B2"/>
    <w:rsid w:val="00331759"/>
    <w:rsid w:val="00332A40"/>
    <w:rsid w:val="00332DB5"/>
    <w:rsid w:val="003331AB"/>
    <w:rsid w:val="0033355A"/>
    <w:rsid w:val="003335D3"/>
    <w:rsid w:val="003339EF"/>
    <w:rsid w:val="00334C7D"/>
    <w:rsid w:val="003351C0"/>
    <w:rsid w:val="00335325"/>
    <w:rsid w:val="00335AFF"/>
    <w:rsid w:val="00347045"/>
    <w:rsid w:val="0035001C"/>
    <w:rsid w:val="00350E79"/>
    <w:rsid w:val="00351F30"/>
    <w:rsid w:val="0035207C"/>
    <w:rsid w:val="00354272"/>
    <w:rsid w:val="00354453"/>
    <w:rsid w:val="0035453C"/>
    <w:rsid w:val="00354FD5"/>
    <w:rsid w:val="00355E07"/>
    <w:rsid w:val="00361171"/>
    <w:rsid w:val="003626DB"/>
    <w:rsid w:val="0036376C"/>
    <w:rsid w:val="00364154"/>
    <w:rsid w:val="0036420E"/>
    <w:rsid w:val="00365F0C"/>
    <w:rsid w:val="003674C9"/>
    <w:rsid w:val="003707FF"/>
    <w:rsid w:val="00370BB2"/>
    <w:rsid w:val="003710B5"/>
    <w:rsid w:val="00372455"/>
    <w:rsid w:val="00373038"/>
    <w:rsid w:val="00373713"/>
    <w:rsid w:val="00373D99"/>
    <w:rsid w:val="00374E59"/>
    <w:rsid w:val="003752CC"/>
    <w:rsid w:val="0037770F"/>
    <w:rsid w:val="003779E3"/>
    <w:rsid w:val="003804C4"/>
    <w:rsid w:val="003808C7"/>
    <w:rsid w:val="00380AB2"/>
    <w:rsid w:val="00381688"/>
    <w:rsid w:val="00382AC3"/>
    <w:rsid w:val="003863C9"/>
    <w:rsid w:val="00386667"/>
    <w:rsid w:val="00387547"/>
    <w:rsid w:val="00387E4F"/>
    <w:rsid w:val="00390A69"/>
    <w:rsid w:val="00391A3A"/>
    <w:rsid w:val="00393BDC"/>
    <w:rsid w:val="003945D4"/>
    <w:rsid w:val="00394EB7"/>
    <w:rsid w:val="00397031"/>
    <w:rsid w:val="00397A1D"/>
    <w:rsid w:val="003A199D"/>
    <w:rsid w:val="003A4147"/>
    <w:rsid w:val="003A4CF9"/>
    <w:rsid w:val="003A7C52"/>
    <w:rsid w:val="003B1166"/>
    <w:rsid w:val="003B1BBF"/>
    <w:rsid w:val="003B69BE"/>
    <w:rsid w:val="003C1161"/>
    <w:rsid w:val="003C1B68"/>
    <w:rsid w:val="003C3E43"/>
    <w:rsid w:val="003C4953"/>
    <w:rsid w:val="003C5560"/>
    <w:rsid w:val="003C6E0E"/>
    <w:rsid w:val="003C7DAD"/>
    <w:rsid w:val="003D2010"/>
    <w:rsid w:val="003D39A6"/>
    <w:rsid w:val="003D3DF6"/>
    <w:rsid w:val="003D4C01"/>
    <w:rsid w:val="003D564C"/>
    <w:rsid w:val="003D5D04"/>
    <w:rsid w:val="003D7B0C"/>
    <w:rsid w:val="003E0010"/>
    <w:rsid w:val="003E0BC4"/>
    <w:rsid w:val="003E1DD2"/>
    <w:rsid w:val="003E583A"/>
    <w:rsid w:val="003E68DB"/>
    <w:rsid w:val="003E6C28"/>
    <w:rsid w:val="003E7768"/>
    <w:rsid w:val="003E77AC"/>
    <w:rsid w:val="003E7862"/>
    <w:rsid w:val="003E7AC3"/>
    <w:rsid w:val="003F0903"/>
    <w:rsid w:val="003F3476"/>
    <w:rsid w:val="003F3790"/>
    <w:rsid w:val="003F3B48"/>
    <w:rsid w:val="003F4368"/>
    <w:rsid w:val="003F4808"/>
    <w:rsid w:val="003F4965"/>
    <w:rsid w:val="003F7229"/>
    <w:rsid w:val="004028FE"/>
    <w:rsid w:val="00402998"/>
    <w:rsid w:val="00402AFD"/>
    <w:rsid w:val="00406B60"/>
    <w:rsid w:val="00410600"/>
    <w:rsid w:val="00410C8C"/>
    <w:rsid w:val="004121B9"/>
    <w:rsid w:val="00422948"/>
    <w:rsid w:val="004244B6"/>
    <w:rsid w:val="00425E7D"/>
    <w:rsid w:val="00426759"/>
    <w:rsid w:val="004267B6"/>
    <w:rsid w:val="004272A6"/>
    <w:rsid w:val="00433632"/>
    <w:rsid w:val="00433C5B"/>
    <w:rsid w:val="00436790"/>
    <w:rsid w:val="004402F8"/>
    <w:rsid w:val="0044153A"/>
    <w:rsid w:val="00441A96"/>
    <w:rsid w:val="004460A2"/>
    <w:rsid w:val="00447FD7"/>
    <w:rsid w:val="00451012"/>
    <w:rsid w:val="00452875"/>
    <w:rsid w:val="00453BC1"/>
    <w:rsid w:val="00453C4C"/>
    <w:rsid w:val="00456044"/>
    <w:rsid w:val="00456B3B"/>
    <w:rsid w:val="00460CF3"/>
    <w:rsid w:val="0046178C"/>
    <w:rsid w:val="00461A7E"/>
    <w:rsid w:val="00461B1B"/>
    <w:rsid w:val="00462399"/>
    <w:rsid w:val="0046471F"/>
    <w:rsid w:val="004651E0"/>
    <w:rsid w:val="00470021"/>
    <w:rsid w:val="00470399"/>
    <w:rsid w:val="004744E2"/>
    <w:rsid w:val="00477480"/>
    <w:rsid w:val="0047748C"/>
    <w:rsid w:val="004809D9"/>
    <w:rsid w:val="00480AC8"/>
    <w:rsid w:val="00481405"/>
    <w:rsid w:val="00481AC9"/>
    <w:rsid w:val="00482650"/>
    <w:rsid w:val="00483802"/>
    <w:rsid w:val="00483D0E"/>
    <w:rsid w:val="004840A1"/>
    <w:rsid w:val="00491260"/>
    <w:rsid w:val="0049231D"/>
    <w:rsid w:val="004924CE"/>
    <w:rsid w:val="0049387E"/>
    <w:rsid w:val="00494815"/>
    <w:rsid w:val="0049620E"/>
    <w:rsid w:val="00496A0C"/>
    <w:rsid w:val="00497EA1"/>
    <w:rsid w:val="004A070E"/>
    <w:rsid w:val="004A1196"/>
    <w:rsid w:val="004A1A7B"/>
    <w:rsid w:val="004A419B"/>
    <w:rsid w:val="004A47C7"/>
    <w:rsid w:val="004B0834"/>
    <w:rsid w:val="004B17A7"/>
    <w:rsid w:val="004B3334"/>
    <w:rsid w:val="004B47D9"/>
    <w:rsid w:val="004B4F64"/>
    <w:rsid w:val="004B5D81"/>
    <w:rsid w:val="004C0E02"/>
    <w:rsid w:val="004C0E81"/>
    <w:rsid w:val="004C1919"/>
    <w:rsid w:val="004C1B72"/>
    <w:rsid w:val="004C2040"/>
    <w:rsid w:val="004C27DE"/>
    <w:rsid w:val="004C29F3"/>
    <w:rsid w:val="004D063B"/>
    <w:rsid w:val="004D06FE"/>
    <w:rsid w:val="004D09DF"/>
    <w:rsid w:val="004D325D"/>
    <w:rsid w:val="004D3A65"/>
    <w:rsid w:val="004D4303"/>
    <w:rsid w:val="004D7142"/>
    <w:rsid w:val="004E0ECA"/>
    <w:rsid w:val="004E41F5"/>
    <w:rsid w:val="004E4450"/>
    <w:rsid w:val="004E45AA"/>
    <w:rsid w:val="004E5093"/>
    <w:rsid w:val="004E5C73"/>
    <w:rsid w:val="004E67BB"/>
    <w:rsid w:val="004F0EF4"/>
    <w:rsid w:val="004F2431"/>
    <w:rsid w:val="004F3090"/>
    <w:rsid w:val="004F51E2"/>
    <w:rsid w:val="004F5E58"/>
    <w:rsid w:val="004F7450"/>
    <w:rsid w:val="00500557"/>
    <w:rsid w:val="00500EA6"/>
    <w:rsid w:val="00501895"/>
    <w:rsid w:val="00507677"/>
    <w:rsid w:val="00507D60"/>
    <w:rsid w:val="0051439D"/>
    <w:rsid w:val="0051452E"/>
    <w:rsid w:val="00515B58"/>
    <w:rsid w:val="005209B5"/>
    <w:rsid w:val="0052308C"/>
    <w:rsid w:val="00524C8F"/>
    <w:rsid w:val="00526168"/>
    <w:rsid w:val="00527D4B"/>
    <w:rsid w:val="00527DA7"/>
    <w:rsid w:val="00530610"/>
    <w:rsid w:val="00531EA8"/>
    <w:rsid w:val="005321B1"/>
    <w:rsid w:val="00532DA7"/>
    <w:rsid w:val="00532F51"/>
    <w:rsid w:val="00541C14"/>
    <w:rsid w:val="00541D7D"/>
    <w:rsid w:val="00541EF7"/>
    <w:rsid w:val="005447F9"/>
    <w:rsid w:val="00545CDF"/>
    <w:rsid w:val="00552559"/>
    <w:rsid w:val="0055255B"/>
    <w:rsid w:val="00553E60"/>
    <w:rsid w:val="00554941"/>
    <w:rsid w:val="005555BF"/>
    <w:rsid w:val="00555DF9"/>
    <w:rsid w:val="0055649A"/>
    <w:rsid w:val="00556A7B"/>
    <w:rsid w:val="00556B47"/>
    <w:rsid w:val="0055775F"/>
    <w:rsid w:val="005604A2"/>
    <w:rsid w:val="00560658"/>
    <w:rsid w:val="005616D8"/>
    <w:rsid w:val="00561DEB"/>
    <w:rsid w:val="005624E2"/>
    <w:rsid w:val="00562BF6"/>
    <w:rsid w:val="00563D5D"/>
    <w:rsid w:val="005642E1"/>
    <w:rsid w:val="00565C87"/>
    <w:rsid w:val="00571D4E"/>
    <w:rsid w:val="005745A4"/>
    <w:rsid w:val="0057481B"/>
    <w:rsid w:val="005756BF"/>
    <w:rsid w:val="00576FA3"/>
    <w:rsid w:val="0058070A"/>
    <w:rsid w:val="0058071B"/>
    <w:rsid w:val="00581442"/>
    <w:rsid w:val="00585B3C"/>
    <w:rsid w:val="0058656A"/>
    <w:rsid w:val="0058713D"/>
    <w:rsid w:val="005872CC"/>
    <w:rsid w:val="00587843"/>
    <w:rsid w:val="0058788F"/>
    <w:rsid w:val="00592811"/>
    <w:rsid w:val="00595355"/>
    <w:rsid w:val="005957D7"/>
    <w:rsid w:val="0059643D"/>
    <w:rsid w:val="00597792"/>
    <w:rsid w:val="005977A5"/>
    <w:rsid w:val="005A153B"/>
    <w:rsid w:val="005A22A4"/>
    <w:rsid w:val="005A45DB"/>
    <w:rsid w:val="005A5389"/>
    <w:rsid w:val="005A6672"/>
    <w:rsid w:val="005B16EF"/>
    <w:rsid w:val="005B1BE4"/>
    <w:rsid w:val="005B295F"/>
    <w:rsid w:val="005B4D85"/>
    <w:rsid w:val="005B5E6E"/>
    <w:rsid w:val="005B5F95"/>
    <w:rsid w:val="005B7EA9"/>
    <w:rsid w:val="005C01C8"/>
    <w:rsid w:val="005C2C5C"/>
    <w:rsid w:val="005C45A0"/>
    <w:rsid w:val="005C4707"/>
    <w:rsid w:val="005C568D"/>
    <w:rsid w:val="005C5728"/>
    <w:rsid w:val="005C5B4F"/>
    <w:rsid w:val="005C6628"/>
    <w:rsid w:val="005C76D4"/>
    <w:rsid w:val="005D0A8D"/>
    <w:rsid w:val="005D0E48"/>
    <w:rsid w:val="005D1C46"/>
    <w:rsid w:val="005D3446"/>
    <w:rsid w:val="005E0C85"/>
    <w:rsid w:val="005E13B7"/>
    <w:rsid w:val="005E1597"/>
    <w:rsid w:val="005E25CF"/>
    <w:rsid w:val="005E37FC"/>
    <w:rsid w:val="005F0E28"/>
    <w:rsid w:val="005F2006"/>
    <w:rsid w:val="005F2773"/>
    <w:rsid w:val="005F2C76"/>
    <w:rsid w:val="005F4999"/>
    <w:rsid w:val="005F4E14"/>
    <w:rsid w:val="005F5F37"/>
    <w:rsid w:val="00600C0F"/>
    <w:rsid w:val="00601CA3"/>
    <w:rsid w:val="00603076"/>
    <w:rsid w:val="00603831"/>
    <w:rsid w:val="00605DF3"/>
    <w:rsid w:val="0061037D"/>
    <w:rsid w:val="00610C00"/>
    <w:rsid w:val="00612617"/>
    <w:rsid w:val="00614559"/>
    <w:rsid w:val="00614AA0"/>
    <w:rsid w:val="006157E7"/>
    <w:rsid w:val="00622AE9"/>
    <w:rsid w:val="00622B7C"/>
    <w:rsid w:val="00624767"/>
    <w:rsid w:val="00624AFC"/>
    <w:rsid w:val="00626023"/>
    <w:rsid w:val="006262D0"/>
    <w:rsid w:val="0063195E"/>
    <w:rsid w:val="006367B6"/>
    <w:rsid w:val="00641D50"/>
    <w:rsid w:val="00642EFC"/>
    <w:rsid w:val="00646427"/>
    <w:rsid w:val="006537EF"/>
    <w:rsid w:val="00653871"/>
    <w:rsid w:val="006551E2"/>
    <w:rsid w:val="00656020"/>
    <w:rsid w:val="00657957"/>
    <w:rsid w:val="00660A54"/>
    <w:rsid w:val="006619F9"/>
    <w:rsid w:val="00662B04"/>
    <w:rsid w:val="00665475"/>
    <w:rsid w:val="0066685F"/>
    <w:rsid w:val="00666CF8"/>
    <w:rsid w:val="0066799E"/>
    <w:rsid w:val="00673E2B"/>
    <w:rsid w:val="00674012"/>
    <w:rsid w:val="00676ADF"/>
    <w:rsid w:val="006811D3"/>
    <w:rsid w:val="0068178D"/>
    <w:rsid w:val="0068179A"/>
    <w:rsid w:val="006821BF"/>
    <w:rsid w:val="00683361"/>
    <w:rsid w:val="00683CF0"/>
    <w:rsid w:val="00683E40"/>
    <w:rsid w:val="00685ECB"/>
    <w:rsid w:val="0068706B"/>
    <w:rsid w:val="006951EC"/>
    <w:rsid w:val="00697516"/>
    <w:rsid w:val="006A0B29"/>
    <w:rsid w:val="006A5157"/>
    <w:rsid w:val="006A5C13"/>
    <w:rsid w:val="006B1462"/>
    <w:rsid w:val="006B27A2"/>
    <w:rsid w:val="006B7239"/>
    <w:rsid w:val="006B7A52"/>
    <w:rsid w:val="006C104F"/>
    <w:rsid w:val="006C59E0"/>
    <w:rsid w:val="006C63A7"/>
    <w:rsid w:val="006C6880"/>
    <w:rsid w:val="006D055B"/>
    <w:rsid w:val="006D142B"/>
    <w:rsid w:val="006D2AAB"/>
    <w:rsid w:val="006D2B66"/>
    <w:rsid w:val="006D5929"/>
    <w:rsid w:val="006D7A83"/>
    <w:rsid w:val="006D7BA2"/>
    <w:rsid w:val="006E0AB8"/>
    <w:rsid w:val="006E22B1"/>
    <w:rsid w:val="006E25F1"/>
    <w:rsid w:val="006E38F1"/>
    <w:rsid w:val="006E41D4"/>
    <w:rsid w:val="006E457A"/>
    <w:rsid w:val="006E5410"/>
    <w:rsid w:val="006F01A3"/>
    <w:rsid w:val="006F0987"/>
    <w:rsid w:val="006F70EA"/>
    <w:rsid w:val="007022EF"/>
    <w:rsid w:val="007037ED"/>
    <w:rsid w:val="0070424C"/>
    <w:rsid w:val="0070580A"/>
    <w:rsid w:val="00707045"/>
    <w:rsid w:val="007074AE"/>
    <w:rsid w:val="00707B4F"/>
    <w:rsid w:val="00711231"/>
    <w:rsid w:val="00713C92"/>
    <w:rsid w:val="0071415D"/>
    <w:rsid w:val="00714B85"/>
    <w:rsid w:val="00715EB8"/>
    <w:rsid w:val="00720BA2"/>
    <w:rsid w:val="00720CF8"/>
    <w:rsid w:val="007223E2"/>
    <w:rsid w:val="00723677"/>
    <w:rsid w:val="00731349"/>
    <w:rsid w:val="007348FF"/>
    <w:rsid w:val="0073740E"/>
    <w:rsid w:val="00742D2D"/>
    <w:rsid w:val="0074309C"/>
    <w:rsid w:val="007439DF"/>
    <w:rsid w:val="0074410A"/>
    <w:rsid w:val="007457F9"/>
    <w:rsid w:val="00745E3E"/>
    <w:rsid w:val="00745FEC"/>
    <w:rsid w:val="00746970"/>
    <w:rsid w:val="00750348"/>
    <w:rsid w:val="00751905"/>
    <w:rsid w:val="00752351"/>
    <w:rsid w:val="007526C7"/>
    <w:rsid w:val="00753FB8"/>
    <w:rsid w:val="007552ED"/>
    <w:rsid w:val="00755EB3"/>
    <w:rsid w:val="0075785B"/>
    <w:rsid w:val="007600B6"/>
    <w:rsid w:val="00761188"/>
    <w:rsid w:val="00761A3C"/>
    <w:rsid w:val="00763857"/>
    <w:rsid w:val="007705D4"/>
    <w:rsid w:val="00773301"/>
    <w:rsid w:val="0077479E"/>
    <w:rsid w:val="00783351"/>
    <w:rsid w:val="00783C25"/>
    <w:rsid w:val="007853FF"/>
    <w:rsid w:val="0078742E"/>
    <w:rsid w:val="00790B23"/>
    <w:rsid w:val="00794273"/>
    <w:rsid w:val="007947B0"/>
    <w:rsid w:val="00796AA8"/>
    <w:rsid w:val="00797B14"/>
    <w:rsid w:val="007A0A6E"/>
    <w:rsid w:val="007A4A40"/>
    <w:rsid w:val="007B11D0"/>
    <w:rsid w:val="007B2C96"/>
    <w:rsid w:val="007B49B1"/>
    <w:rsid w:val="007B555E"/>
    <w:rsid w:val="007B7DFF"/>
    <w:rsid w:val="007C1A57"/>
    <w:rsid w:val="007C4C01"/>
    <w:rsid w:val="007C66C3"/>
    <w:rsid w:val="007C6A28"/>
    <w:rsid w:val="007C72AC"/>
    <w:rsid w:val="007C74FC"/>
    <w:rsid w:val="007D0842"/>
    <w:rsid w:val="007D12DC"/>
    <w:rsid w:val="007D1EC6"/>
    <w:rsid w:val="007D33B7"/>
    <w:rsid w:val="007D7253"/>
    <w:rsid w:val="007D7C9E"/>
    <w:rsid w:val="007E273C"/>
    <w:rsid w:val="007E57D3"/>
    <w:rsid w:val="007E705A"/>
    <w:rsid w:val="007F27FA"/>
    <w:rsid w:val="007F4038"/>
    <w:rsid w:val="007F6D3C"/>
    <w:rsid w:val="007F7343"/>
    <w:rsid w:val="00800C5A"/>
    <w:rsid w:val="008045CF"/>
    <w:rsid w:val="00805348"/>
    <w:rsid w:val="00806F7B"/>
    <w:rsid w:val="0081066A"/>
    <w:rsid w:val="00811E6B"/>
    <w:rsid w:val="0081379E"/>
    <w:rsid w:val="0081392F"/>
    <w:rsid w:val="0081403C"/>
    <w:rsid w:val="0081449C"/>
    <w:rsid w:val="00815F38"/>
    <w:rsid w:val="00820330"/>
    <w:rsid w:val="00820DAF"/>
    <w:rsid w:val="00821434"/>
    <w:rsid w:val="0082248F"/>
    <w:rsid w:val="00823336"/>
    <w:rsid w:val="00823408"/>
    <w:rsid w:val="00823CBF"/>
    <w:rsid w:val="00825BCE"/>
    <w:rsid w:val="0082602B"/>
    <w:rsid w:val="00826A54"/>
    <w:rsid w:val="00833174"/>
    <w:rsid w:val="00834565"/>
    <w:rsid w:val="008348CB"/>
    <w:rsid w:val="00835426"/>
    <w:rsid w:val="00835552"/>
    <w:rsid w:val="008371F4"/>
    <w:rsid w:val="00840B6B"/>
    <w:rsid w:val="00840F45"/>
    <w:rsid w:val="008421CD"/>
    <w:rsid w:val="0084741E"/>
    <w:rsid w:val="008502C4"/>
    <w:rsid w:val="0085294D"/>
    <w:rsid w:val="00852BB3"/>
    <w:rsid w:val="00854B94"/>
    <w:rsid w:val="00855B08"/>
    <w:rsid w:val="0085644F"/>
    <w:rsid w:val="008565A9"/>
    <w:rsid w:val="00857676"/>
    <w:rsid w:val="00857BC4"/>
    <w:rsid w:val="00860B05"/>
    <w:rsid w:val="00863EBE"/>
    <w:rsid w:val="00864244"/>
    <w:rsid w:val="00864FCE"/>
    <w:rsid w:val="00870E46"/>
    <w:rsid w:val="00871406"/>
    <w:rsid w:val="00873D59"/>
    <w:rsid w:val="00877645"/>
    <w:rsid w:val="0087769B"/>
    <w:rsid w:val="00880C73"/>
    <w:rsid w:val="00881FE6"/>
    <w:rsid w:val="008831FD"/>
    <w:rsid w:val="0088363E"/>
    <w:rsid w:val="0088614B"/>
    <w:rsid w:val="008910F8"/>
    <w:rsid w:val="00891515"/>
    <w:rsid w:val="00893394"/>
    <w:rsid w:val="008938E1"/>
    <w:rsid w:val="008945A5"/>
    <w:rsid w:val="00895F35"/>
    <w:rsid w:val="00897DFF"/>
    <w:rsid w:val="008A04C5"/>
    <w:rsid w:val="008A29A9"/>
    <w:rsid w:val="008A2B03"/>
    <w:rsid w:val="008A2B44"/>
    <w:rsid w:val="008A31B0"/>
    <w:rsid w:val="008A3254"/>
    <w:rsid w:val="008A35A3"/>
    <w:rsid w:val="008A4AB5"/>
    <w:rsid w:val="008A67AA"/>
    <w:rsid w:val="008B080A"/>
    <w:rsid w:val="008B0E0D"/>
    <w:rsid w:val="008B1F22"/>
    <w:rsid w:val="008B4ADB"/>
    <w:rsid w:val="008B4F79"/>
    <w:rsid w:val="008B6E0B"/>
    <w:rsid w:val="008C0522"/>
    <w:rsid w:val="008C0DFB"/>
    <w:rsid w:val="008C34B1"/>
    <w:rsid w:val="008C4CAC"/>
    <w:rsid w:val="008C6D4C"/>
    <w:rsid w:val="008C75E2"/>
    <w:rsid w:val="008C77FB"/>
    <w:rsid w:val="008D3315"/>
    <w:rsid w:val="008D3B4D"/>
    <w:rsid w:val="008D4E21"/>
    <w:rsid w:val="008E06FC"/>
    <w:rsid w:val="008E23A6"/>
    <w:rsid w:val="008E2CEF"/>
    <w:rsid w:val="008E41D0"/>
    <w:rsid w:val="008E457D"/>
    <w:rsid w:val="008E5A2A"/>
    <w:rsid w:val="008E5D08"/>
    <w:rsid w:val="008E610D"/>
    <w:rsid w:val="008E6BC6"/>
    <w:rsid w:val="008E6C74"/>
    <w:rsid w:val="008F1973"/>
    <w:rsid w:val="008F20BE"/>
    <w:rsid w:val="008F34D3"/>
    <w:rsid w:val="008F4BF6"/>
    <w:rsid w:val="008F50BC"/>
    <w:rsid w:val="008F5697"/>
    <w:rsid w:val="008F57F2"/>
    <w:rsid w:val="008F6874"/>
    <w:rsid w:val="00900084"/>
    <w:rsid w:val="0090144F"/>
    <w:rsid w:val="00902D7B"/>
    <w:rsid w:val="00902ED6"/>
    <w:rsid w:val="00902FCB"/>
    <w:rsid w:val="00903522"/>
    <w:rsid w:val="00903666"/>
    <w:rsid w:val="00906D3F"/>
    <w:rsid w:val="0090732A"/>
    <w:rsid w:val="009121AE"/>
    <w:rsid w:val="00913362"/>
    <w:rsid w:val="00913567"/>
    <w:rsid w:val="009135AF"/>
    <w:rsid w:val="00913707"/>
    <w:rsid w:val="0091514F"/>
    <w:rsid w:val="009162DB"/>
    <w:rsid w:val="009168E7"/>
    <w:rsid w:val="00916AAA"/>
    <w:rsid w:val="00916D00"/>
    <w:rsid w:val="0091734B"/>
    <w:rsid w:val="00920130"/>
    <w:rsid w:val="00920C08"/>
    <w:rsid w:val="009227EF"/>
    <w:rsid w:val="00923015"/>
    <w:rsid w:val="0092476C"/>
    <w:rsid w:val="00925106"/>
    <w:rsid w:val="0092569F"/>
    <w:rsid w:val="009266F5"/>
    <w:rsid w:val="00926786"/>
    <w:rsid w:val="00931A63"/>
    <w:rsid w:val="00931AB2"/>
    <w:rsid w:val="00933C45"/>
    <w:rsid w:val="00941308"/>
    <w:rsid w:val="009415E2"/>
    <w:rsid w:val="00941A06"/>
    <w:rsid w:val="00941ACF"/>
    <w:rsid w:val="00941F3D"/>
    <w:rsid w:val="00942A6B"/>
    <w:rsid w:val="0094407E"/>
    <w:rsid w:val="00944FCC"/>
    <w:rsid w:val="00947FA6"/>
    <w:rsid w:val="00950349"/>
    <w:rsid w:val="009518B2"/>
    <w:rsid w:val="00952915"/>
    <w:rsid w:val="009530F1"/>
    <w:rsid w:val="00954761"/>
    <w:rsid w:val="009556F6"/>
    <w:rsid w:val="00955A52"/>
    <w:rsid w:val="00956196"/>
    <w:rsid w:val="009600D0"/>
    <w:rsid w:val="0096330C"/>
    <w:rsid w:val="0096411E"/>
    <w:rsid w:val="009645B4"/>
    <w:rsid w:val="0096551C"/>
    <w:rsid w:val="00966219"/>
    <w:rsid w:val="00966DE6"/>
    <w:rsid w:val="00966F3C"/>
    <w:rsid w:val="009671B3"/>
    <w:rsid w:val="00967FBE"/>
    <w:rsid w:val="00970ECA"/>
    <w:rsid w:val="00970F98"/>
    <w:rsid w:val="009716D5"/>
    <w:rsid w:val="00976C55"/>
    <w:rsid w:val="009801C8"/>
    <w:rsid w:val="00980C3A"/>
    <w:rsid w:val="009816C5"/>
    <w:rsid w:val="00981823"/>
    <w:rsid w:val="0098293C"/>
    <w:rsid w:val="009837B1"/>
    <w:rsid w:val="00985E49"/>
    <w:rsid w:val="00987AA6"/>
    <w:rsid w:val="0099010A"/>
    <w:rsid w:val="00990366"/>
    <w:rsid w:val="0099261D"/>
    <w:rsid w:val="0099420B"/>
    <w:rsid w:val="00995050"/>
    <w:rsid w:val="009A1452"/>
    <w:rsid w:val="009A1951"/>
    <w:rsid w:val="009A3BC6"/>
    <w:rsid w:val="009A62F4"/>
    <w:rsid w:val="009A68DC"/>
    <w:rsid w:val="009A6AED"/>
    <w:rsid w:val="009B3363"/>
    <w:rsid w:val="009B52D3"/>
    <w:rsid w:val="009C661D"/>
    <w:rsid w:val="009C7A20"/>
    <w:rsid w:val="009C7E89"/>
    <w:rsid w:val="009D06AB"/>
    <w:rsid w:val="009D0EE8"/>
    <w:rsid w:val="009D1694"/>
    <w:rsid w:val="009D245C"/>
    <w:rsid w:val="009D3B84"/>
    <w:rsid w:val="009D4372"/>
    <w:rsid w:val="009D4F87"/>
    <w:rsid w:val="009E0031"/>
    <w:rsid w:val="009E118D"/>
    <w:rsid w:val="009E11A6"/>
    <w:rsid w:val="009E3438"/>
    <w:rsid w:val="009E459E"/>
    <w:rsid w:val="009E5C76"/>
    <w:rsid w:val="009E6014"/>
    <w:rsid w:val="009E6F36"/>
    <w:rsid w:val="009F0B89"/>
    <w:rsid w:val="009F352E"/>
    <w:rsid w:val="009F49C7"/>
    <w:rsid w:val="009F507D"/>
    <w:rsid w:val="009F7BE4"/>
    <w:rsid w:val="009F7C24"/>
    <w:rsid w:val="00A00FA7"/>
    <w:rsid w:val="00A051CC"/>
    <w:rsid w:val="00A06727"/>
    <w:rsid w:val="00A07C34"/>
    <w:rsid w:val="00A12090"/>
    <w:rsid w:val="00A13287"/>
    <w:rsid w:val="00A13B99"/>
    <w:rsid w:val="00A13E8D"/>
    <w:rsid w:val="00A17D6E"/>
    <w:rsid w:val="00A21626"/>
    <w:rsid w:val="00A220D8"/>
    <w:rsid w:val="00A2569F"/>
    <w:rsid w:val="00A261A0"/>
    <w:rsid w:val="00A26A92"/>
    <w:rsid w:val="00A26CA4"/>
    <w:rsid w:val="00A26DA6"/>
    <w:rsid w:val="00A305FC"/>
    <w:rsid w:val="00A30D2E"/>
    <w:rsid w:val="00A316F5"/>
    <w:rsid w:val="00A3566E"/>
    <w:rsid w:val="00A36532"/>
    <w:rsid w:val="00A36B2A"/>
    <w:rsid w:val="00A3722A"/>
    <w:rsid w:val="00A42AED"/>
    <w:rsid w:val="00A4541E"/>
    <w:rsid w:val="00A46189"/>
    <w:rsid w:val="00A4638F"/>
    <w:rsid w:val="00A46469"/>
    <w:rsid w:val="00A47F6F"/>
    <w:rsid w:val="00A510B6"/>
    <w:rsid w:val="00A51514"/>
    <w:rsid w:val="00A525D0"/>
    <w:rsid w:val="00A52668"/>
    <w:rsid w:val="00A539DA"/>
    <w:rsid w:val="00A53D72"/>
    <w:rsid w:val="00A545B5"/>
    <w:rsid w:val="00A5513E"/>
    <w:rsid w:val="00A563E3"/>
    <w:rsid w:val="00A65800"/>
    <w:rsid w:val="00A65E42"/>
    <w:rsid w:val="00A67B22"/>
    <w:rsid w:val="00A701A2"/>
    <w:rsid w:val="00A708DC"/>
    <w:rsid w:val="00A72801"/>
    <w:rsid w:val="00A72F8A"/>
    <w:rsid w:val="00A7559A"/>
    <w:rsid w:val="00A757BD"/>
    <w:rsid w:val="00A76254"/>
    <w:rsid w:val="00A7655B"/>
    <w:rsid w:val="00A80B1A"/>
    <w:rsid w:val="00A81D44"/>
    <w:rsid w:val="00A839E3"/>
    <w:rsid w:val="00A83E97"/>
    <w:rsid w:val="00A84D21"/>
    <w:rsid w:val="00A8606A"/>
    <w:rsid w:val="00A868FC"/>
    <w:rsid w:val="00A87B6A"/>
    <w:rsid w:val="00A90D7B"/>
    <w:rsid w:val="00A91A00"/>
    <w:rsid w:val="00A937A7"/>
    <w:rsid w:val="00A945F8"/>
    <w:rsid w:val="00AA2A5F"/>
    <w:rsid w:val="00AA3857"/>
    <w:rsid w:val="00AA57F5"/>
    <w:rsid w:val="00AA7235"/>
    <w:rsid w:val="00AA7597"/>
    <w:rsid w:val="00AA79E4"/>
    <w:rsid w:val="00AB0446"/>
    <w:rsid w:val="00AB051B"/>
    <w:rsid w:val="00AB1547"/>
    <w:rsid w:val="00AB2C61"/>
    <w:rsid w:val="00AB3CE6"/>
    <w:rsid w:val="00AB498D"/>
    <w:rsid w:val="00AC1CF2"/>
    <w:rsid w:val="00AC3BD0"/>
    <w:rsid w:val="00AC4D41"/>
    <w:rsid w:val="00AC5DC1"/>
    <w:rsid w:val="00AD2131"/>
    <w:rsid w:val="00AD2592"/>
    <w:rsid w:val="00AD2712"/>
    <w:rsid w:val="00AD550D"/>
    <w:rsid w:val="00AD64B2"/>
    <w:rsid w:val="00AE0E3E"/>
    <w:rsid w:val="00AE3BAA"/>
    <w:rsid w:val="00AE3D17"/>
    <w:rsid w:val="00AE610A"/>
    <w:rsid w:val="00AE7D79"/>
    <w:rsid w:val="00AE7F00"/>
    <w:rsid w:val="00AF062F"/>
    <w:rsid w:val="00AF18A0"/>
    <w:rsid w:val="00AF24E5"/>
    <w:rsid w:val="00AF4161"/>
    <w:rsid w:val="00AF4625"/>
    <w:rsid w:val="00AF6C18"/>
    <w:rsid w:val="00B00107"/>
    <w:rsid w:val="00B011CE"/>
    <w:rsid w:val="00B01978"/>
    <w:rsid w:val="00B01F52"/>
    <w:rsid w:val="00B02E24"/>
    <w:rsid w:val="00B05B1F"/>
    <w:rsid w:val="00B1052D"/>
    <w:rsid w:val="00B11BFE"/>
    <w:rsid w:val="00B12268"/>
    <w:rsid w:val="00B14644"/>
    <w:rsid w:val="00B15612"/>
    <w:rsid w:val="00B17F4F"/>
    <w:rsid w:val="00B200AD"/>
    <w:rsid w:val="00B20D56"/>
    <w:rsid w:val="00B30EE7"/>
    <w:rsid w:val="00B31FC5"/>
    <w:rsid w:val="00B3207D"/>
    <w:rsid w:val="00B41FC4"/>
    <w:rsid w:val="00B43E7D"/>
    <w:rsid w:val="00B44126"/>
    <w:rsid w:val="00B44ED3"/>
    <w:rsid w:val="00B4516B"/>
    <w:rsid w:val="00B45D84"/>
    <w:rsid w:val="00B46FBE"/>
    <w:rsid w:val="00B52C4E"/>
    <w:rsid w:val="00B53302"/>
    <w:rsid w:val="00B55396"/>
    <w:rsid w:val="00B5697B"/>
    <w:rsid w:val="00B56B92"/>
    <w:rsid w:val="00B56D14"/>
    <w:rsid w:val="00B57565"/>
    <w:rsid w:val="00B576F6"/>
    <w:rsid w:val="00B600A7"/>
    <w:rsid w:val="00B65484"/>
    <w:rsid w:val="00B65775"/>
    <w:rsid w:val="00B662B5"/>
    <w:rsid w:val="00B67E44"/>
    <w:rsid w:val="00B7021E"/>
    <w:rsid w:val="00B70FA5"/>
    <w:rsid w:val="00B72878"/>
    <w:rsid w:val="00B73B95"/>
    <w:rsid w:val="00B7646E"/>
    <w:rsid w:val="00B77656"/>
    <w:rsid w:val="00B77D1D"/>
    <w:rsid w:val="00B80FC0"/>
    <w:rsid w:val="00B83494"/>
    <w:rsid w:val="00B83E90"/>
    <w:rsid w:val="00B84FFE"/>
    <w:rsid w:val="00B87068"/>
    <w:rsid w:val="00B919F3"/>
    <w:rsid w:val="00B92359"/>
    <w:rsid w:val="00B92B2D"/>
    <w:rsid w:val="00B94EF5"/>
    <w:rsid w:val="00B94FA2"/>
    <w:rsid w:val="00B96CFC"/>
    <w:rsid w:val="00B97F31"/>
    <w:rsid w:val="00BA1551"/>
    <w:rsid w:val="00BA2055"/>
    <w:rsid w:val="00BA20AE"/>
    <w:rsid w:val="00BA435A"/>
    <w:rsid w:val="00BA5C9A"/>
    <w:rsid w:val="00BA707B"/>
    <w:rsid w:val="00BB0520"/>
    <w:rsid w:val="00BB0619"/>
    <w:rsid w:val="00BB40C4"/>
    <w:rsid w:val="00BB489F"/>
    <w:rsid w:val="00BC029E"/>
    <w:rsid w:val="00BC0E1E"/>
    <w:rsid w:val="00BC27E1"/>
    <w:rsid w:val="00BC4059"/>
    <w:rsid w:val="00BC5007"/>
    <w:rsid w:val="00BC5450"/>
    <w:rsid w:val="00BD298F"/>
    <w:rsid w:val="00BD3D0C"/>
    <w:rsid w:val="00BD5A49"/>
    <w:rsid w:val="00BD5FDC"/>
    <w:rsid w:val="00BD7148"/>
    <w:rsid w:val="00BE0B3C"/>
    <w:rsid w:val="00BE450C"/>
    <w:rsid w:val="00BE48F6"/>
    <w:rsid w:val="00BE5450"/>
    <w:rsid w:val="00BE5EF4"/>
    <w:rsid w:val="00BE6834"/>
    <w:rsid w:val="00BE7B52"/>
    <w:rsid w:val="00BF0693"/>
    <w:rsid w:val="00BF13AF"/>
    <w:rsid w:val="00BF1557"/>
    <w:rsid w:val="00BF18F7"/>
    <w:rsid w:val="00BF2D0E"/>
    <w:rsid w:val="00BF3D49"/>
    <w:rsid w:val="00BF3EFB"/>
    <w:rsid w:val="00BF4151"/>
    <w:rsid w:val="00BF6DD4"/>
    <w:rsid w:val="00C00235"/>
    <w:rsid w:val="00C01298"/>
    <w:rsid w:val="00C01CDA"/>
    <w:rsid w:val="00C03FCC"/>
    <w:rsid w:val="00C04FE1"/>
    <w:rsid w:val="00C05F2E"/>
    <w:rsid w:val="00C0618A"/>
    <w:rsid w:val="00C12289"/>
    <w:rsid w:val="00C128B7"/>
    <w:rsid w:val="00C12D34"/>
    <w:rsid w:val="00C144DF"/>
    <w:rsid w:val="00C14E72"/>
    <w:rsid w:val="00C16001"/>
    <w:rsid w:val="00C169DC"/>
    <w:rsid w:val="00C1789E"/>
    <w:rsid w:val="00C20815"/>
    <w:rsid w:val="00C20DFF"/>
    <w:rsid w:val="00C221BD"/>
    <w:rsid w:val="00C240A4"/>
    <w:rsid w:val="00C245D0"/>
    <w:rsid w:val="00C247BE"/>
    <w:rsid w:val="00C25D96"/>
    <w:rsid w:val="00C26836"/>
    <w:rsid w:val="00C31804"/>
    <w:rsid w:val="00C331BD"/>
    <w:rsid w:val="00C33B9B"/>
    <w:rsid w:val="00C358E4"/>
    <w:rsid w:val="00C3651C"/>
    <w:rsid w:val="00C3797C"/>
    <w:rsid w:val="00C41DF6"/>
    <w:rsid w:val="00C43E43"/>
    <w:rsid w:val="00C45727"/>
    <w:rsid w:val="00C5015F"/>
    <w:rsid w:val="00C51052"/>
    <w:rsid w:val="00C51381"/>
    <w:rsid w:val="00C517DF"/>
    <w:rsid w:val="00C521D6"/>
    <w:rsid w:val="00C531A4"/>
    <w:rsid w:val="00C533AA"/>
    <w:rsid w:val="00C56B9F"/>
    <w:rsid w:val="00C60267"/>
    <w:rsid w:val="00C60835"/>
    <w:rsid w:val="00C61FFF"/>
    <w:rsid w:val="00C63495"/>
    <w:rsid w:val="00C64E8A"/>
    <w:rsid w:val="00C702FA"/>
    <w:rsid w:val="00C7348F"/>
    <w:rsid w:val="00C73E0A"/>
    <w:rsid w:val="00C748C5"/>
    <w:rsid w:val="00C75567"/>
    <w:rsid w:val="00C829C8"/>
    <w:rsid w:val="00C82FFB"/>
    <w:rsid w:val="00C90529"/>
    <w:rsid w:val="00C926D3"/>
    <w:rsid w:val="00C92D6D"/>
    <w:rsid w:val="00C93172"/>
    <w:rsid w:val="00C93C4C"/>
    <w:rsid w:val="00C95B5C"/>
    <w:rsid w:val="00C96E8A"/>
    <w:rsid w:val="00C97BD5"/>
    <w:rsid w:val="00CA14D1"/>
    <w:rsid w:val="00CA2053"/>
    <w:rsid w:val="00CA351D"/>
    <w:rsid w:val="00CA3F52"/>
    <w:rsid w:val="00CA483B"/>
    <w:rsid w:val="00CA65D0"/>
    <w:rsid w:val="00CA6D10"/>
    <w:rsid w:val="00CA71B4"/>
    <w:rsid w:val="00CA7603"/>
    <w:rsid w:val="00CA7A88"/>
    <w:rsid w:val="00CB0DFA"/>
    <w:rsid w:val="00CB4672"/>
    <w:rsid w:val="00CB50DE"/>
    <w:rsid w:val="00CB5280"/>
    <w:rsid w:val="00CB5614"/>
    <w:rsid w:val="00CB5AEC"/>
    <w:rsid w:val="00CB6A05"/>
    <w:rsid w:val="00CB721A"/>
    <w:rsid w:val="00CC0279"/>
    <w:rsid w:val="00CC2847"/>
    <w:rsid w:val="00CC361E"/>
    <w:rsid w:val="00CC37B5"/>
    <w:rsid w:val="00CC6965"/>
    <w:rsid w:val="00CD07E4"/>
    <w:rsid w:val="00CD24FB"/>
    <w:rsid w:val="00CD44FD"/>
    <w:rsid w:val="00CD6CAA"/>
    <w:rsid w:val="00CD7B1C"/>
    <w:rsid w:val="00CE0506"/>
    <w:rsid w:val="00CE05D0"/>
    <w:rsid w:val="00CE2EB1"/>
    <w:rsid w:val="00CE32E7"/>
    <w:rsid w:val="00CE3F46"/>
    <w:rsid w:val="00CE6340"/>
    <w:rsid w:val="00CF172A"/>
    <w:rsid w:val="00CF2B2D"/>
    <w:rsid w:val="00CF48D2"/>
    <w:rsid w:val="00CF58DF"/>
    <w:rsid w:val="00CF619C"/>
    <w:rsid w:val="00CF6DD9"/>
    <w:rsid w:val="00D000DF"/>
    <w:rsid w:val="00D02856"/>
    <w:rsid w:val="00D02E7D"/>
    <w:rsid w:val="00D0325A"/>
    <w:rsid w:val="00D038FA"/>
    <w:rsid w:val="00D047F2"/>
    <w:rsid w:val="00D07032"/>
    <w:rsid w:val="00D11633"/>
    <w:rsid w:val="00D12D7C"/>
    <w:rsid w:val="00D12F49"/>
    <w:rsid w:val="00D14046"/>
    <w:rsid w:val="00D1408A"/>
    <w:rsid w:val="00D226F3"/>
    <w:rsid w:val="00D2329B"/>
    <w:rsid w:val="00D25683"/>
    <w:rsid w:val="00D2672B"/>
    <w:rsid w:val="00D26887"/>
    <w:rsid w:val="00D26D92"/>
    <w:rsid w:val="00D26F07"/>
    <w:rsid w:val="00D27587"/>
    <w:rsid w:val="00D3156E"/>
    <w:rsid w:val="00D34761"/>
    <w:rsid w:val="00D34976"/>
    <w:rsid w:val="00D35717"/>
    <w:rsid w:val="00D357B5"/>
    <w:rsid w:val="00D361DC"/>
    <w:rsid w:val="00D364AA"/>
    <w:rsid w:val="00D36A56"/>
    <w:rsid w:val="00D3777E"/>
    <w:rsid w:val="00D40AE6"/>
    <w:rsid w:val="00D42071"/>
    <w:rsid w:val="00D42C36"/>
    <w:rsid w:val="00D43574"/>
    <w:rsid w:val="00D43896"/>
    <w:rsid w:val="00D43E08"/>
    <w:rsid w:val="00D44026"/>
    <w:rsid w:val="00D46359"/>
    <w:rsid w:val="00D504D4"/>
    <w:rsid w:val="00D50634"/>
    <w:rsid w:val="00D50BC9"/>
    <w:rsid w:val="00D5265F"/>
    <w:rsid w:val="00D54F5D"/>
    <w:rsid w:val="00D5644F"/>
    <w:rsid w:val="00D57065"/>
    <w:rsid w:val="00D57363"/>
    <w:rsid w:val="00D57DA8"/>
    <w:rsid w:val="00D6098E"/>
    <w:rsid w:val="00D61B27"/>
    <w:rsid w:val="00D61B66"/>
    <w:rsid w:val="00D61E37"/>
    <w:rsid w:val="00D63415"/>
    <w:rsid w:val="00D642CD"/>
    <w:rsid w:val="00D66495"/>
    <w:rsid w:val="00D6775F"/>
    <w:rsid w:val="00D7055B"/>
    <w:rsid w:val="00D70755"/>
    <w:rsid w:val="00D72D74"/>
    <w:rsid w:val="00D73DD5"/>
    <w:rsid w:val="00D7540E"/>
    <w:rsid w:val="00D76007"/>
    <w:rsid w:val="00D7632C"/>
    <w:rsid w:val="00D77451"/>
    <w:rsid w:val="00D777D1"/>
    <w:rsid w:val="00D80ACF"/>
    <w:rsid w:val="00D8227F"/>
    <w:rsid w:val="00D8262D"/>
    <w:rsid w:val="00D84747"/>
    <w:rsid w:val="00D85592"/>
    <w:rsid w:val="00D85EE2"/>
    <w:rsid w:val="00D86DA2"/>
    <w:rsid w:val="00D90573"/>
    <w:rsid w:val="00D9077A"/>
    <w:rsid w:val="00D922E6"/>
    <w:rsid w:val="00D92CDF"/>
    <w:rsid w:val="00D93815"/>
    <w:rsid w:val="00D93BC8"/>
    <w:rsid w:val="00D959F3"/>
    <w:rsid w:val="00D963E7"/>
    <w:rsid w:val="00D96551"/>
    <w:rsid w:val="00D9658F"/>
    <w:rsid w:val="00D97AF8"/>
    <w:rsid w:val="00DA0303"/>
    <w:rsid w:val="00DA12A5"/>
    <w:rsid w:val="00DA296A"/>
    <w:rsid w:val="00DA4C29"/>
    <w:rsid w:val="00DA52EB"/>
    <w:rsid w:val="00DA55AB"/>
    <w:rsid w:val="00DA57A1"/>
    <w:rsid w:val="00DA606F"/>
    <w:rsid w:val="00DA60AE"/>
    <w:rsid w:val="00DA672B"/>
    <w:rsid w:val="00DA7CBA"/>
    <w:rsid w:val="00DB0825"/>
    <w:rsid w:val="00DB25ED"/>
    <w:rsid w:val="00DB27CC"/>
    <w:rsid w:val="00DB2918"/>
    <w:rsid w:val="00DB4264"/>
    <w:rsid w:val="00DB44B0"/>
    <w:rsid w:val="00DB46E6"/>
    <w:rsid w:val="00DB4891"/>
    <w:rsid w:val="00DB7E59"/>
    <w:rsid w:val="00DC0B6A"/>
    <w:rsid w:val="00DC2F9B"/>
    <w:rsid w:val="00DC50DC"/>
    <w:rsid w:val="00DD6251"/>
    <w:rsid w:val="00DD6794"/>
    <w:rsid w:val="00DD6F81"/>
    <w:rsid w:val="00DD75DA"/>
    <w:rsid w:val="00DE0D39"/>
    <w:rsid w:val="00DE22F8"/>
    <w:rsid w:val="00DE2F92"/>
    <w:rsid w:val="00DE3BCF"/>
    <w:rsid w:val="00DE57EA"/>
    <w:rsid w:val="00DE5910"/>
    <w:rsid w:val="00DE5CA6"/>
    <w:rsid w:val="00DE7478"/>
    <w:rsid w:val="00DF1D68"/>
    <w:rsid w:val="00DF2761"/>
    <w:rsid w:val="00E00275"/>
    <w:rsid w:val="00E00A3D"/>
    <w:rsid w:val="00E019A0"/>
    <w:rsid w:val="00E02D85"/>
    <w:rsid w:val="00E03B1F"/>
    <w:rsid w:val="00E05242"/>
    <w:rsid w:val="00E10B92"/>
    <w:rsid w:val="00E12B77"/>
    <w:rsid w:val="00E12CA5"/>
    <w:rsid w:val="00E1613E"/>
    <w:rsid w:val="00E17A42"/>
    <w:rsid w:val="00E204E7"/>
    <w:rsid w:val="00E212B0"/>
    <w:rsid w:val="00E216B8"/>
    <w:rsid w:val="00E21985"/>
    <w:rsid w:val="00E22607"/>
    <w:rsid w:val="00E245F2"/>
    <w:rsid w:val="00E2484D"/>
    <w:rsid w:val="00E26889"/>
    <w:rsid w:val="00E27541"/>
    <w:rsid w:val="00E324FE"/>
    <w:rsid w:val="00E333B9"/>
    <w:rsid w:val="00E3385E"/>
    <w:rsid w:val="00E3537C"/>
    <w:rsid w:val="00E35ACD"/>
    <w:rsid w:val="00E3688C"/>
    <w:rsid w:val="00E37457"/>
    <w:rsid w:val="00E403E3"/>
    <w:rsid w:val="00E43567"/>
    <w:rsid w:val="00E436D5"/>
    <w:rsid w:val="00E4417E"/>
    <w:rsid w:val="00E452F1"/>
    <w:rsid w:val="00E45C0F"/>
    <w:rsid w:val="00E4773B"/>
    <w:rsid w:val="00E51204"/>
    <w:rsid w:val="00E54C0D"/>
    <w:rsid w:val="00E54F43"/>
    <w:rsid w:val="00E56153"/>
    <w:rsid w:val="00E566B2"/>
    <w:rsid w:val="00E609D8"/>
    <w:rsid w:val="00E616EE"/>
    <w:rsid w:val="00E61732"/>
    <w:rsid w:val="00E63548"/>
    <w:rsid w:val="00E638F3"/>
    <w:rsid w:val="00E6589C"/>
    <w:rsid w:val="00E65E3C"/>
    <w:rsid w:val="00E67901"/>
    <w:rsid w:val="00E7042F"/>
    <w:rsid w:val="00E71706"/>
    <w:rsid w:val="00E746D5"/>
    <w:rsid w:val="00E75EAE"/>
    <w:rsid w:val="00E76CD4"/>
    <w:rsid w:val="00E7746A"/>
    <w:rsid w:val="00E77ED7"/>
    <w:rsid w:val="00E81B23"/>
    <w:rsid w:val="00E83083"/>
    <w:rsid w:val="00E83E7B"/>
    <w:rsid w:val="00E853C9"/>
    <w:rsid w:val="00E86433"/>
    <w:rsid w:val="00E864B9"/>
    <w:rsid w:val="00E87ECC"/>
    <w:rsid w:val="00E911DC"/>
    <w:rsid w:val="00E914C3"/>
    <w:rsid w:val="00E91961"/>
    <w:rsid w:val="00E969EC"/>
    <w:rsid w:val="00E96D26"/>
    <w:rsid w:val="00EA0821"/>
    <w:rsid w:val="00EA470B"/>
    <w:rsid w:val="00EA49EC"/>
    <w:rsid w:val="00EB130C"/>
    <w:rsid w:val="00EB1D30"/>
    <w:rsid w:val="00EB2560"/>
    <w:rsid w:val="00EB2768"/>
    <w:rsid w:val="00EB28DB"/>
    <w:rsid w:val="00EB4AB6"/>
    <w:rsid w:val="00EB4E61"/>
    <w:rsid w:val="00EB5A05"/>
    <w:rsid w:val="00EB615B"/>
    <w:rsid w:val="00EB734F"/>
    <w:rsid w:val="00EC0845"/>
    <w:rsid w:val="00EC10C1"/>
    <w:rsid w:val="00EC3BA3"/>
    <w:rsid w:val="00EC3E7F"/>
    <w:rsid w:val="00EC42F1"/>
    <w:rsid w:val="00EC59DA"/>
    <w:rsid w:val="00EC5DD5"/>
    <w:rsid w:val="00EC6FD4"/>
    <w:rsid w:val="00ED0BAD"/>
    <w:rsid w:val="00ED295E"/>
    <w:rsid w:val="00ED5C8A"/>
    <w:rsid w:val="00ED630D"/>
    <w:rsid w:val="00ED7286"/>
    <w:rsid w:val="00ED75C1"/>
    <w:rsid w:val="00EE392A"/>
    <w:rsid w:val="00EE3FFE"/>
    <w:rsid w:val="00EE49F5"/>
    <w:rsid w:val="00EE514D"/>
    <w:rsid w:val="00EE69B2"/>
    <w:rsid w:val="00EF104E"/>
    <w:rsid w:val="00EF10C0"/>
    <w:rsid w:val="00EF12D9"/>
    <w:rsid w:val="00EF2088"/>
    <w:rsid w:val="00EF2F09"/>
    <w:rsid w:val="00EF3262"/>
    <w:rsid w:val="00EF3D8C"/>
    <w:rsid w:val="00EF4BE5"/>
    <w:rsid w:val="00EF5F7C"/>
    <w:rsid w:val="00F01A23"/>
    <w:rsid w:val="00F01B58"/>
    <w:rsid w:val="00F02B74"/>
    <w:rsid w:val="00F02ED3"/>
    <w:rsid w:val="00F054A8"/>
    <w:rsid w:val="00F06170"/>
    <w:rsid w:val="00F0741E"/>
    <w:rsid w:val="00F15415"/>
    <w:rsid w:val="00F15F21"/>
    <w:rsid w:val="00F22148"/>
    <w:rsid w:val="00F22D20"/>
    <w:rsid w:val="00F23A08"/>
    <w:rsid w:val="00F25DB4"/>
    <w:rsid w:val="00F3002E"/>
    <w:rsid w:val="00F33A71"/>
    <w:rsid w:val="00F33B46"/>
    <w:rsid w:val="00F349BA"/>
    <w:rsid w:val="00F36DAC"/>
    <w:rsid w:val="00F4386F"/>
    <w:rsid w:val="00F44CAB"/>
    <w:rsid w:val="00F46C69"/>
    <w:rsid w:val="00F47183"/>
    <w:rsid w:val="00F51B98"/>
    <w:rsid w:val="00F5373F"/>
    <w:rsid w:val="00F5589A"/>
    <w:rsid w:val="00F55D4C"/>
    <w:rsid w:val="00F57C41"/>
    <w:rsid w:val="00F60A1B"/>
    <w:rsid w:val="00F617C5"/>
    <w:rsid w:val="00F6259A"/>
    <w:rsid w:val="00F657FE"/>
    <w:rsid w:val="00F67388"/>
    <w:rsid w:val="00F70903"/>
    <w:rsid w:val="00F71049"/>
    <w:rsid w:val="00F72ABA"/>
    <w:rsid w:val="00F73A4A"/>
    <w:rsid w:val="00F73B14"/>
    <w:rsid w:val="00F75726"/>
    <w:rsid w:val="00F8448C"/>
    <w:rsid w:val="00F86935"/>
    <w:rsid w:val="00F942FD"/>
    <w:rsid w:val="00F9757B"/>
    <w:rsid w:val="00FA1419"/>
    <w:rsid w:val="00FA1558"/>
    <w:rsid w:val="00FA6F8F"/>
    <w:rsid w:val="00FB0F9D"/>
    <w:rsid w:val="00FB19FB"/>
    <w:rsid w:val="00FB3948"/>
    <w:rsid w:val="00FB3B9D"/>
    <w:rsid w:val="00FB4394"/>
    <w:rsid w:val="00FB524C"/>
    <w:rsid w:val="00FC174C"/>
    <w:rsid w:val="00FC2694"/>
    <w:rsid w:val="00FC49D3"/>
    <w:rsid w:val="00FC4EB6"/>
    <w:rsid w:val="00FC5102"/>
    <w:rsid w:val="00FC5A2A"/>
    <w:rsid w:val="00FD3BDF"/>
    <w:rsid w:val="00FD40BD"/>
    <w:rsid w:val="00FD5BD0"/>
    <w:rsid w:val="00FD67B5"/>
    <w:rsid w:val="00FD7714"/>
    <w:rsid w:val="00FD78DC"/>
    <w:rsid w:val="00FE1E00"/>
    <w:rsid w:val="00FE2ABC"/>
    <w:rsid w:val="00FE636C"/>
    <w:rsid w:val="00FE6B8B"/>
    <w:rsid w:val="00FE6DD7"/>
    <w:rsid w:val="00FE7B6C"/>
    <w:rsid w:val="00FF38B8"/>
    <w:rsid w:val="00FF4FF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8532B"/>
  <w15:docId w15:val="{A971FA24-F090-41C6-8B9C-F8B5138D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59"/>
    <w:rPr>
      <w:rFonts w:ascii="Cambria" w:eastAsia="Cambria" w:hAnsi="Cambria"/>
      <w:sz w:val="24"/>
      <w:szCs w:val="24"/>
      <w:lang w:bidi="ar-SA"/>
    </w:rPr>
  </w:style>
  <w:style w:type="paragraph" w:styleId="Heading1">
    <w:name w:val="heading 1"/>
    <w:basedOn w:val="Normal"/>
    <w:next w:val="BodyText"/>
    <w:link w:val="Heading1Char"/>
    <w:qFormat/>
    <w:rsid w:val="006A5C13"/>
    <w:pPr>
      <w:keepNext/>
      <w:keepLines/>
      <w:numPr>
        <w:numId w:val="1"/>
      </w:numPr>
      <w:spacing w:after="220"/>
      <w:outlineLvl w:val="0"/>
    </w:pPr>
    <w:rPr>
      <w:rFonts w:ascii="Times New Roman" w:eastAsia="Times New Roman" w:hAnsi="Times New Roman"/>
      <w:b/>
      <w:caps/>
      <w:sz w:val="22"/>
      <w:szCs w:val="20"/>
    </w:rPr>
  </w:style>
  <w:style w:type="paragraph" w:styleId="Heading2">
    <w:name w:val="heading 2"/>
    <w:basedOn w:val="Normal"/>
    <w:next w:val="BodyText"/>
    <w:link w:val="Heading2Char"/>
    <w:qFormat/>
    <w:rsid w:val="006A5C13"/>
    <w:pPr>
      <w:numPr>
        <w:ilvl w:val="1"/>
        <w:numId w:val="1"/>
      </w:numPr>
      <w:spacing w:after="220"/>
      <w:jc w:val="both"/>
      <w:outlineLvl w:val="1"/>
    </w:pPr>
    <w:rPr>
      <w:rFonts w:ascii="Times New Roman" w:eastAsia="Times New Roman" w:hAnsi="Times New Roman"/>
      <w:sz w:val="22"/>
      <w:szCs w:val="20"/>
    </w:rPr>
  </w:style>
  <w:style w:type="paragraph" w:styleId="Heading3">
    <w:name w:val="heading 3"/>
    <w:basedOn w:val="Normal"/>
    <w:next w:val="BodyText"/>
    <w:link w:val="Heading3Char"/>
    <w:qFormat/>
    <w:rsid w:val="006A5C13"/>
    <w:pPr>
      <w:numPr>
        <w:ilvl w:val="2"/>
        <w:numId w:val="1"/>
      </w:numPr>
      <w:spacing w:after="220"/>
      <w:jc w:val="both"/>
      <w:outlineLvl w:val="2"/>
    </w:pPr>
    <w:rPr>
      <w:rFonts w:ascii="Times New Roman" w:eastAsia="Times New Roman" w:hAnsi="Times New Roman"/>
      <w:sz w:val="22"/>
      <w:szCs w:val="20"/>
    </w:rPr>
  </w:style>
  <w:style w:type="paragraph" w:styleId="Heading4">
    <w:name w:val="heading 4"/>
    <w:basedOn w:val="Normal"/>
    <w:next w:val="BodyText"/>
    <w:link w:val="Heading4Char"/>
    <w:qFormat/>
    <w:rsid w:val="006A5C13"/>
    <w:pPr>
      <w:numPr>
        <w:ilvl w:val="3"/>
        <w:numId w:val="1"/>
      </w:numPr>
      <w:spacing w:after="240"/>
      <w:outlineLvl w:val="3"/>
    </w:pPr>
    <w:rPr>
      <w:rFonts w:ascii="Times New Roman" w:eastAsia="Times New Roman" w:hAnsi="Times New Roman"/>
      <w:sz w:val="22"/>
      <w:szCs w:val="20"/>
    </w:rPr>
  </w:style>
  <w:style w:type="paragraph" w:styleId="Heading5">
    <w:name w:val="heading 5"/>
    <w:basedOn w:val="Normal"/>
    <w:next w:val="BodyText"/>
    <w:link w:val="Heading5Char"/>
    <w:qFormat/>
    <w:rsid w:val="006A5C13"/>
    <w:pPr>
      <w:numPr>
        <w:ilvl w:val="4"/>
        <w:numId w:val="1"/>
      </w:numPr>
      <w:spacing w:after="240"/>
      <w:outlineLvl w:val="4"/>
    </w:pPr>
    <w:rPr>
      <w:rFonts w:ascii="Times New Roman" w:eastAsia="Times New Roman" w:hAnsi="Times New Roman"/>
      <w:sz w:val="22"/>
      <w:szCs w:val="20"/>
    </w:rPr>
  </w:style>
  <w:style w:type="paragraph" w:styleId="Heading6">
    <w:name w:val="heading 6"/>
    <w:basedOn w:val="Normal"/>
    <w:next w:val="BodyText"/>
    <w:link w:val="Heading6Char"/>
    <w:qFormat/>
    <w:rsid w:val="006A5C13"/>
    <w:pPr>
      <w:numPr>
        <w:ilvl w:val="5"/>
        <w:numId w:val="1"/>
      </w:numPr>
      <w:spacing w:after="240"/>
      <w:outlineLvl w:val="5"/>
    </w:pPr>
    <w:rPr>
      <w:rFonts w:ascii="Times New Roman" w:eastAsia="Times New Roman" w:hAnsi="Times New Roman"/>
      <w:sz w:val="22"/>
      <w:szCs w:val="20"/>
    </w:rPr>
  </w:style>
  <w:style w:type="paragraph" w:styleId="Heading7">
    <w:name w:val="heading 7"/>
    <w:basedOn w:val="Normal"/>
    <w:next w:val="BodyText"/>
    <w:link w:val="Heading7Char"/>
    <w:qFormat/>
    <w:rsid w:val="006A5C13"/>
    <w:pPr>
      <w:numPr>
        <w:ilvl w:val="6"/>
        <w:numId w:val="1"/>
      </w:numPr>
      <w:spacing w:after="240"/>
      <w:outlineLvl w:val="6"/>
    </w:pPr>
    <w:rPr>
      <w:rFonts w:ascii="Times New Roman" w:eastAsia="Times New Roman" w:hAnsi="Times New Roman"/>
      <w:sz w:val="22"/>
      <w:szCs w:val="20"/>
    </w:rPr>
  </w:style>
  <w:style w:type="paragraph" w:styleId="Heading8">
    <w:name w:val="heading 8"/>
    <w:basedOn w:val="Normal"/>
    <w:next w:val="BodyText"/>
    <w:link w:val="Heading8Char"/>
    <w:qFormat/>
    <w:rsid w:val="006A5C13"/>
    <w:pPr>
      <w:numPr>
        <w:ilvl w:val="7"/>
        <w:numId w:val="1"/>
      </w:numPr>
      <w:spacing w:after="240"/>
      <w:outlineLvl w:val="7"/>
    </w:pPr>
    <w:rPr>
      <w:rFonts w:ascii="Times New Roman" w:eastAsia="Times New Roman" w:hAnsi="Times New Roman"/>
      <w:sz w:val="22"/>
      <w:szCs w:val="20"/>
    </w:rPr>
  </w:style>
  <w:style w:type="paragraph" w:styleId="Heading9">
    <w:name w:val="heading 9"/>
    <w:basedOn w:val="Normal"/>
    <w:next w:val="BodyText"/>
    <w:link w:val="Heading9Char"/>
    <w:qFormat/>
    <w:rsid w:val="006A5C13"/>
    <w:pPr>
      <w:numPr>
        <w:ilvl w:val="8"/>
        <w:numId w:val="1"/>
      </w:numPr>
      <w:spacing w:after="240"/>
      <w:outlineLvl w:val="8"/>
    </w:pPr>
    <w:rPr>
      <w:rFonts w:ascii="Times New Roman" w:eastAsia="Times New Roman" w:hAnsi="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55DF9"/>
    <w:pPr>
      <w:tabs>
        <w:tab w:val="center" w:pos="4320"/>
        <w:tab w:val="right" w:pos="8640"/>
      </w:tabs>
    </w:pPr>
  </w:style>
  <w:style w:type="paragraph" w:styleId="Footer">
    <w:name w:val="footer"/>
    <w:basedOn w:val="Normal"/>
    <w:rsid w:val="00555DF9"/>
    <w:pPr>
      <w:tabs>
        <w:tab w:val="center" w:pos="4320"/>
        <w:tab w:val="right" w:pos="8640"/>
      </w:tabs>
    </w:pPr>
  </w:style>
  <w:style w:type="table" w:styleId="TableGrid">
    <w:name w:val="Table Grid"/>
    <w:basedOn w:val="TableNormal"/>
    <w:rsid w:val="00555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47FA6"/>
    <w:pPr>
      <w:spacing w:after="120"/>
    </w:pPr>
    <w:rPr>
      <w:rFonts w:ascii="Arial" w:eastAsia="Times New Roman" w:hAnsi="Arial"/>
      <w:sz w:val="22"/>
      <w:szCs w:val="20"/>
    </w:rPr>
  </w:style>
  <w:style w:type="character" w:customStyle="1" w:styleId="BodyTextChar">
    <w:name w:val="Body Text Char"/>
    <w:link w:val="BodyText"/>
    <w:rsid w:val="00947FA6"/>
    <w:rPr>
      <w:rFonts w:ascii="Arial" w:hAnsi="Arial"/>
      <w:sz w:val="22"/>
    </w:rPr>
  </w:style>
  <w:style w:type="character" w:customStyle="1" w:styleId="Heading1Char">
    <w:name w:val="Heading 1 Char"/>
    <w:link w:val="Heading1"/>
    <w:rsid w:val="006A5C13"/>
    <w:rPr>
      <w:b/>
      <w:caps/>
      <w:sz w:val="22"/>
      <w:lang w:bidi="ar-SA"/>
    </w:rPr>
  </w:style>
  <w:style w:type="character" w:customStyle="1" w:styleId="Heading2Char">
    <w:name w:val="Heading 2 Char"/>
    <w:link w:val="Heading2"/>
    <w:rsid w:val="006A5C13"/>
    <w:rPr>
      <w:sz w:val="22"/>
      <w:lang w:bidi="ar-SA"/>
    </w:rPr>
  </w:style>
  <w:style w:type="character" w:customStyle="1" w:styleId="Heading3Char">
    <w:name w:val="Heading 3 Char"/>
    <w:link w:val="Heading3"/>
    <w:rsid w:val="006A5C13"/>
    <w:rPr>
      <w:sz w:val="22"/>
      <w:lang w:bidi="ar-SA"/>
    </w:rPr>
  </w:style>
  <w:style w:type="character" w:customStyle="1" w:styleId="Heading4Char">
    <w:name w:val="Heading 4 Char"/>
    <w:link w:val="Heading4"/>
    <w:rsid w:val="006A5C13"/>
    <w:rPr>
      <w:sz w:val="22"/>
      <w:lang w:bidi="ar-SA"/>
    </w:rPr>
  </w:style>
  <w:style w:type="character" w:customStyle="1" w:styleId="Heading5Char">
    <w:name w:val="Heading 5 Char"/>
    <w:link w:val="Heading5"/>
    <w:rsid w:val="006A5C13"/>
    <w:rPr>
      <w:sz w:val="22"/>
      <w:lang w:bidi="ar-SA"/>
    </w:rPr>
  </w:style>
  <w:style w:type="character" w:customStyle="1" w:styleId="Heading6Char">
    <w:name w:val="Heading 6 Char"/>
    <w:link w:val="Heading6"/>
    <w:rsid w:val="006A5C13"/>
    <w:rPr>
      <w:sz w:val="22"/>
      <w:lang w:bidi="ar-SA"/>
    </w:rPr>
  </w:style>
  <w:style w:type="character" w:customStyle="1" w:styleId="Heading7Char">
    <w:name w:val="Heading 7 Char"/>
    <w:link w:val="Heading7"/>
    <w:rsid w:val="006A5C13"/>
    <w:rPr>
      <w:sz w:val="22"/>
      <w:lang w:bidi="ar-SA"/>
    </w:rPr>
  </w:style>
  <w:style w:type="character" w:customStyle="1" w:styleId="Heading8Char">
    <w:name w:val="Heading 8 Char"/>
    <w:link w:val="Heading8"/>
    <w:rsid w:val="006A5C13"/>
    <w:rPr>
      <w:sz w:val="22"/>
      <w:lang w:bidi="ar-SA"/>
    </w:rPr>
  </w:style>
  <w:style w:type="character" w:customStyle="1" w:styleId="Heading9Char">
    <w:name w:val="Heading 9 Char"/>
    <w:link w:val="Heading9"/>
    <w:rsid w:val="006A5C13"/>
    <w:rPr>
      <w:sz w:val="22"/>
      <w:lang w:bidi="ar-SA"/>
    </w:rPr>
  </w:style>
  <w:style w:type="character" w:customStyle="1" w:styleId="SectionName">
    <w:name w:val="SectionName"/>
    <w:rsid w:val="006A5C13"/>
    <w:rPr>
      <w:rFonts w:ascii="Courier" w:hAnsi="Courier"/>
      <w:b/>
      <w:noProof w:val="0"/>
      <w:sz w:val="24"/>
      <w:lang w:val="en-US"/>
    </w:rPr>
  </w:style>
  <w:style w:type="character" w:customStyle="1" w:styleId="Heading11">
    <w:name w:val="Heading 11"/>
    <w:rsid w:val="006A5C13"/>
    <w:rPr>
      <w:rFonts w:ascii="Courier" w:hAnsi="Courier"/>
      <w:b/>
      <w:noProof w:val="0"/>
      <w:sz w:val="24"/>
      <w:lang w:val="en-US"/>
    </w:rPr>
  </w:style>
  <w:style w:type="paragraph" w:customStyle="1" w:styleId="TableBody">
    <w:name w:val="Table Body"/>
    <w:basedOn w:val="Normal"/>
    <w:rsid w:val="006A5C13"/>
    <w:pPr>
      <w:keepNext/>
      <w:spacing w:line="260" w:lineRule="exact"/>
    </w:pPr>
    <w:rPr>
      <w:rFonts w:ascii="SapientSansLight" w:eastAsia="Times" w:hAnsi="SapientSansLight"/>
      <w:snapToGrid w:val="0"/>
      <w:sz w:val="20"/>
      <w:szCs w:val="20"/>
    </w:rPr>
  </w:style>
  <w:style w:type="paragraph" w:customStyle="1" w:styleId="TableColumnHeading">
    <w:name w:val="Table Column Heading"/>
    <w:basedOn w:val="Normal"/>
    <w:rsid w:val="006A5C13"/>
    <w:pPr>
      <w:keepNext/>
      <w:keepLines/>
    </w:pPr>
    <w:rPr>
      <w:rFonts w:ascii="SapientSansBold" w:eastAsia="Times" w:hAnsi="SapientSansBold"/>
      <w:snapToGrid w:val="0"/>
      <w:sz w:val="20"/>
      <w:szCs w:val="20"/>
    </w:rPr>
  </w:style>
  <w:style w:type="paragraph" w:customStyle="1" w:styleId="DefaultParagraphFontParaCharCharCharCharChar">
    <w:name w:val="Default Paragraph Font Para Char Char Char Char Char"/>
    <w:basedOn w:val="Normal"/>
    <w:next w:val="Normal"/>
    <w:rsid w:val="006A5C13"/>
    <w:pPr>
      <w:numPr>
        <w:numId w:val="2"/>
      </w:numPr>
    </w:pPr>
    <w:rPr>
      <w:rFonts w:ascii="Times New Roman" w:eastAsia="Times New Roman" w:hAnsi="Times New Roman"/>
      <w:kern w:val="32"/>
      <w:sz w:val="22"/>
      <w:szCs w:val="144"/>
    </w:rPr>
  </w:style>
  <w:style w:type="paragraph" w:styleId="ListParagraph">
    <w:name w:val="List Paragraph"/>
    <w:basedOn w:val="Normal"/>
    <w:uiPriority w:val="34"/>
    <w:qFormat/>
    <w:rsid w:val="00852BB3"/>
    <w:pPr>
      <w:numPr>
        <w:numId w:val="3"/>
      </w:numPr>
      <w:autoSpaceDE w:val="0"/>
      <w:autoSpaceDN w:val="0"/>
      <w:adjustRightInd w:val="0"/>
      <w:contextualSpacing/>
    </w:pPr>
    <w:rPr>
      <w:rFonts w:ascii="TimesNewRomanPSMT" w:eastAsia="Calibri" w:hAnsi="TimesNewRomanPSMT" w:cs="TimesNewRomanPSMT"/>
      <w:color w:val="000000"/>
      <w:sz w:val="28"/>
      <w:szCs w:val="28"/>
    </w:rPr>
  </w:style>
  <w:style w:type="character" w:styleId="Hyperlink">
    <w:name w:val="Hyperlink"/>
    <w:rsid w:val="00FA1419"/>
    <w:rPr>
      <w:color w:val="0000FF"/>
      <w:u w:val="single"/>
    </w:rPr>
  </w:style>
  <w:style w:type="character" w:styleId="Strong">
    <w:name w:val="Strong"/>
    <w:uiPriority w:val="22"/>
    <w:qFormat/>
    <w:rsid w:val="00CA7A88"/>
    <w:rPr>
      <w:b/>
      <w:bCs/>
    </w:rPr>
  </w:style>
  <w:style w:type="paragraph" w:styleId="PlainText">
    <w:name w:val="Plain Text"/>
    <w:basedOn w:val="Normal"/>
    <w:link w:val="PlainTextChar"/>
    <w:uiPriority w:val="99"/>
    <w:unhideWhenUsed/>
    <w:rsid w:val="00035D7D"/>
    <w:rPr>
      <w:rFonts w:ascii="Consolas" w:eastAsia="Calibri" w:hAnsi="Consolas"/>
      <w:sz w:val="21"/>
      <w:szCs w:val="21"/>
    </w:rPr>
  </w:style>
  <w:style w:type="character" w:customStyle="1" w:styleId="PlainTextChar">
    <w:name w:val="Plain Text Char"/>
    <w:link w:val="PlainText"/>
    <w:uiPriority w:val="99"/>
    <w:rsid w:val="00035D7D"/>
    <w:rPr>
      <w:rFonts w:ascii="Consolas" w:eastAsia="Calibri" w:hAnsi="Consolas"/>
      <w:sz w:val="21"/>
      <w:szCs w:val="21"/>
    </w:rPr>
  </w:style>
  <w:style w:type="character" w:customStyle="1" w:styleId="HeaderChar">
    <w:name w:val="Header Char"/>
    <w:link w:val="Header"/>
    <w:rsid w:val="00674012"/>
    <w:rPr>
      <w:rFonts w:ascii="Cambria" w:eastAsia="Cambria" w:hAnsi="Cambria"/>
      <w:sz w:val="24"/>
      <w:szCs w:val="24"/>
    </w:rPr>
  </w:style>
  <w:style w:type="paragraph" w:styleId="NormalWeb">
    <w:name w:val="Normal (Web)"/>
    <w:basedOn w:val="Normal"/>
    <w:uiPriority w:val="99"/>
    <w:unhideWhenUsed/>
    <w:rsid w:val="008938E1"/>
    <w:pPr>
      <w:spacing w:before="150" w:after="225"/>
    </w:pPr>
    <w:rPr>
      <w:rFonts w:ascii="Times New Roman" w:eastAsia="Times New Roman" w:hAnsi="Times New Roman"/>
    </w:rPr>
  </w:style>
  <w:style w:type="paragraph" w:styleId="NoSpacing">
    <w:name w:val="No Spacing"/>
    <w:uiPriority w:val="1"/>
    <w:qFormat/>
    <w:rsid w:val="008938E1"/>
    <w:rPr>
      <w:sz w:val="24"/>
      <w:szCs w:val="24"/>
      <w:lang w:bidi="ar-SA"/>
    </w:rPr>
  </w:style>
  <w:style w:type="character" w:styleId="BookTitle">
    <w:name w:val="Book Title"/>
    <w:uiPriority w:val="33"/>
    <w:qFormat/>
    <w:rsid w:val="008938E1"/>
    <w:rPr>
      <w:b/>
      <w:bCs/>
      <w:smallCaps/>
      <w:spacing w:val="5"/>
    </w:rPr>
  </w:style>
  <w:style w:type="character" w:styleId="CommentReference">
    <w:name w:val="annotation reference"/>
    <w:rsid w:val="0063195E"/>
    <w:rPr>
      <w:sz w:val="16"/>
      <w:szCs w:val="16"/>
    </w:rPr>
  </w:style>
  <w:style w:type="paragraph" w:styleId="CommentText">
    <w:name w:val="annotation text"/>
    <w:basedOn w:val="Normal"/>
    <w:link w:val="CommentTextChar"/>
    <w:rsid w:val="0063195E"/>
    <w:rPr>
      <w:sz w:val="20"/>
      <w:szCs w:val="20"/>
    </w:rPr>
  </w:style>
  <w:style w:type="character" w:customStyle="1" w:styleId="CommentTextChar">
    <w:name w:val="Comment Text Char"/>
    <w:link w:val="CommentText"/>
    <w:rsid w:val="0063195E"/>
    <w:rPr>
      <w:rFonts w:ascii="Cambria" w:eastAsia="Cambria" w:hAnsi="Cambria"/>
    </w:rPr>
  </w:style>
  <w:style w:type="paragraph" w:styleId="CommentSubject">
    <w:name w:val="annotation subject"/>
    <w:basedOn w:val="CommentText"/>
    <w:next w:val="CommentText"/>
    <w:link w:val="CommentSubjectChar"/>
    <w:rsid w:val="0063195E"/>
    <w:rPr>
      <w:b/>
      <w:bCs/>
    </w:rPr>
  </w:style>
  <w:style w:type="character" w:customStyle="1" w:styleId="CommentSubjectChar">
    <w:name w:val="Comment Subject Char"/>
    <w:link w:val="CommentSubject"/>
    <w:rsid w:val="0063195E"/>
    <w:rPr>
      <w:rFonts w:ascii="Cambria" w:eastAsia="Cambria" w:hAnsi="Cambria"/>
      <w:b/>
      <w:bCs/>
    </w:rPr>
  </w:style>
  <w:style w:type="paragraph" w:styleId="BalloonText">
    <w:name w:val="Balloon Text"/>
    <w:basedOn w:val="Normal"/>
    <w:link w:val="BalloonTextChar"/>
    <w:rsid w:val="0063195E"/>
    <w:rPr>
      <w:rFonts w:ascii="Tahoma" w:hAnsi="Tahoma"/>
      <w:sz w:val="16"/>
      <w:szCs w:val="16"/>
    </w:rPr>
  </w:style>
  <w:style w:type="character" w:customStyle="1" w:styleId="BalloonTextChar">
    <w:name w:val="Balloon Text Char"/>
    <w:link w:val="BalloonText"/>
    <w:rsid w:val="0063195E"/>
    <w:rPr>
      <w:rFonts w:ascii="Tahoma" w:eastAsia="Cambria" w:hAnsi="Tahoma" w:cs="Tahoma"/>
      <w:sz w:val="16"/>
      <w:szCs w:val="16"/>
    </w:rPr>
  </w:style>
  <w:style w:type="character" w:customStyle="1" w:styleId="apple-style-span">
    <w:name w:val="apple-style-span"/>
    <w:rsid w:val="00240A58"/>
  </w:style>
  <w:style w:type="character" w:customStyle="1" w:styleId="apple-converted-space">
    <w:name w:val="apple-converted-space"/>
    <w:rsid w:val="00240A58"/>
  </w:style>
  <w:style w:type="paragraph" w:customStyle="1" w:styleId="TemplateHeader">
    <w:name w:val="Template_Header"/>
    <w:basedOn w:val="Normal"/>
    <w:rsid w:val="00C3651C"/>
    <w:rPr>
      <w:rFonts w:ascii="Arial Black" w:eastAsia="Times New Roman" w:hAnsi="Arial Black" w:cs="Arial"/>
      <w:color w:val="333399"/>
      <w:spacing w:val="20"/>
      <w:w w:val="150"/>
      <w:sz w:val="40"/>
      <w:szCs w:val="20"/>
    </w:rPr>
  </w:style>
  <w:style w:type="paragraph" w:customStyle="1" w:styleId="kickerbullet">
    <w:name w:val="kicker bullet"/>
    <w:basedOn w:val="Normal"/>
    <w:rsid w:val="00C3651C"/>
    <w:pPr>
      <w:numPr>
        <w:numId w:val="4"/>
      </w:numPr>
      <w:spacing w:after="40"/>
    </w:pPr>
    <w:rPr>
      <w:rFonts w:ascii="Helvetica" w:eastAsia="Times New Roman" w:hAnsi="Helvetica"/>
      <w:noProof/>
      <w:sz w:val="20"/>
      <w:szCs w:val="20"/>
    </w:rPr>
  </w:style>
  <w:style w:type="paragraph" w:customStyle="1" w:styleId="KickerHeader">
    <w:name w:val="Kicker_Header"/>
    <w:basedOn w:val="Normal"/>
    <w:next w:val="kickerbullet"/>
    <w:rsid w:val="00C3651C"/>
    <w:pPr>
      <w:spacing w:before="240" w:after="240"/>
    </w:pPr>
    <w:rPr>
      <w:rFonts w:ascii="Arial" w:eastAsia="Times New Roman" w:hAnsi="Arial" w:cs="Arial"/>
      <w:b/>
      <w:bCs/>
      <w:color w:val="333399"/>
      <w:spacing w:val="80"/>
      <w:szCs w:val="20"/>
    </w:rPr>
  </w:style>
  <w:style w:type="paragraph" w:customStyle="1" w:styleId="ExpDetails">
    <w:name w:val="ExpDetails"/>
    <w:basedOn w:val="Normal"/>
    <w:rsid w:val="00C3651C"/>
    <w:pPr>
      <w:keepNext/>
      <w:tabs>
        <w:tab w:val="left" w:pos="1800"/>
        <w:tab w:val="right" w:pos="10800"/>
      </w:tabs>
      <w:ind w:left="1800" w:hanging="1440"/>
    </w:pPr>
    <w:rPr>
      <w:rFonts w:ascii="Arial" w:eastAsia="Times New Roman" w:hAnsi="Arial" w:cs="Arial"/>
      <w:sz w:val="20"/>
      <w:szCs w:val="20"/>
    </w:rPr>
  </w:style>
  <w:style w:type="paragraph" w:customStyle="1" w:styleId="kickerbullet2">
    <w:name w:val="kicker bullet 2"/>
    <w:rsid w:val="00C3651C"/>
    <w:pPr>
      <w:widowControl w:val="0"/>
      <w:numPr>
        <w:numId w:val="5"/>
      </w:numPr>
      <w:tabs>
        <w:tab w:val="left" w:pos="936"/>
      </w:tabs>
      <w:spacing w:after="40"/>
    </w:pPr>
    <w:rPr>
      <w:rFonts w:ascii="Arial" w:hAnsi="Arial"/>
      <w:sz w:val="18"/>
      <w:lang w:bidi="ar-SA"/>
    </w:rPr>
  </w:style>
  <w:style w:type="paragraph" w:customStyle="1" w:styleId="Company">
    <w:name w:val="Company"/>
    <w:basedOn w:val="Normal"/>
    <w:next w:val="ExpDetails"/>
    <w:rsid w:val="00C3651C"/>
    <w:pPr>
      <w:keepNext/>
      <w:pBdr>
        <w:top w:val="double" w:sz="4" w:space="6" w:color="auto"/>
      </w:pBdr>
      <w:tabs>
        <w:tab w:val="right" w:pos="10800"/>
      </w:tabs>
      <w:spacing w:after="240"/>
    </w:pPr>
    <w:rPr>
      <w:rFonts w:ascii="Arial" w:eastAsia="Times New Roman" w:hAnsi="Arial" w:cs="Arial"/>
      <w:b/>
      <w:sz w:val="20"/>
      <w:szCs w:val="20"/>
    </w:rPr>
  </w:style>
  <w:style w:type="paragraph" w:customStyle="1" w:styleId="RatingTable">
    <w:name w:val="RatingTable"/>
    <w:basedOn w:val="Normal"/>
    <w:rsid w:val="00C3651C"/>
    <w:pPr>
      <w:keepNext/>
      <w:keepLines/>
    </w:pPr>
    <w:rPr>
      <w:rFonts w:ascii="Arial" w:eastAsia="Times New Roman" w:hAnsi="Arial"/>
      <w:sz w:val="20"/>
      <w:szCs w:val="20"/>
    </w:rPr>
  </w:style>
  <w:style w:type="character" w:styleId="Emphasis">
    <w:name w:val="Emphasis"/>
    <w:uiPriority w:val="20"/>
    <w:qFormat/>
    <w:rsid w:val="004D4303"/>
    <w:rPr>
      <w:i/>
      <w:iCs/>
    </w:rPr>
  </w:style>
  <w:style w:type="paragraph" w:customStyle="1" w:styleId="Standard">
    <w:name w:val="Standard"/>
    <w:rsid w:val="00AA79E4"/>
    <w:pPr>
      <w:suppressAutoHyphens/>
      <w:autoSpaceDN w:val="0"/>
      <w:spacing w:after="200" w:line="276" w:lineRule="auto"/>
      <w:textAlignment w:val="baseline"/>
    </w:pPr>
    <w:rPr>
      <w:rFonts w:ascii="Calibri" w:eastAsia="SimSun" w:hAnsi="Calibri" w:cs="Tahoma"/>
      <w:kern w:val="3"/>
      <w:sz w:val="22"/>
      <w:lang w:val="en-IN" w:eastAsia="en-IN" w:bidi="mr-IN"/>
    </w:rPr>
  </w:style>
  <w:style w:type="numbering" w:customStyle="1" w:styleId="WWNum1">
    <w:name w:val="WWNum1"/>
    <w:basedOn w:val="NoList"/>
    <w:rsid w:val="00AA79E4"/>
    <w:pPr>
      <w:numPr>
        <w:numId w:val="18"/>
      </w:numPr>
    </w:pPr>
  </w:style>
  <w:style w:type="character" w:customStyle="1" w:styleId="NormalVerdanaChar">
    <w:name w:val="Normal + Verdana Char"/>
    <w:rsid w:val="00AA57F5"/>
    <w:rPr>
      <w:rFonts w:ascii="Verdana" w:eastAsia="Arial Unicode MS" w:hAnsi="Verdana"/>
      <w:b/>
      <w:bCs/>
      <w:sz w:val="18"/>
      <w:szCs w:val="18"/>
      <w:lang w:val="en-US" w:eastAsia="ar-SA" w:bidi="ar-SA"/>
    </w:rPr>
  </w:style>
  <w:style w:type="paragraph" w:customStyle="1" w:styleId="Default">
    <w:name w:val="Default"/>
    <w:rsid w:val="00AA57F5"/>
    <w:pPr>
      <w:autoSpaceDE w:val="0"/>
      <w:autoSpaceDN w:val="0"/>
      <w:adjustRightInd w:val="0"/>
    </w:pPr>
    <w:rPr>
      <w:rFonts w:ascii="Calibri" w:eastAsia="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8818">
      <w:bodyDiv w:val="1"/>
      <w:marLeft w:val="0"/>
      <w:marRight w:val="0"/>
      <w:marTop w:val="0"/>
      <w:marBottom w:val="0"/>
      <w:divBdr>
        <w:top w:val="none" w:sz="0" w:space="0" w:color="auto"/>
        <w:left w:val="none" w:sz="0" w:space="0" w:color="auto"/>
        <w:bottom w:val="none" w:sz="0" w:space="0" w:color="auto"/>
        <w:right w:val="none" w:sz="0" w:space="0" w:color="auto"/>
      </w:divBdr>
    </w:div>
    <w:div w:id="149684275">
      <w:bodyDiv w:val="1"/>
      <w:marLeft w:val="0"/>
      <w:marRight w:val="0"/>
      <w:marTop w:val="0"/>
      <w:marBottom w:val="0"/>
      <w:divBdr>
        <w:top w:val="none" w:sz="0" w:space="0" w:color="auto"/>
        <w:left w:val="none" w:sz="0" w:space="0" w:color="auto"/>
        <w:bottom w:val="none" w:sz="0" w:space="0" w:color="auto"/>
        <w:right w:val="none" w:sz="0" w:space="0" w:color="auto"/>
      </w:divBdr>
    </w:div>
    <w:div w:id="208802656">
      <w:bodyDiv w:val="1"/>
      <w:marLeft w:val="0"/>
      <w:marRight w:val="0"/>
      <w:marTop w:val="0"/>
      <w:marBottom w:val="0"/>
      <w:divBdr>
        <w:top w:val="none" w:sz="0" w:space="0" w:color="auto"/>
        <w:left w:val="none" w:sz="0" w:space="0" w:color="auto"/>
        <w:bottom w:val="none" w:sz="0" w:space="0" w:color="auto"/>
        <w:right w:val="none" w:sz="0" w:space="0" w:color="auto"/>
      </w:divBdr>
    </w:div>
    <w:div w:id="471481361">
      <w:bodyDiv w:val="1"/>
      <w:marLeft w:val="0"/>
      <w:marRight w:val="0"/>
      <w:marTop w:val="0"/>
      <w:marBottom w:val="0"/>
      <w:divBdr>
        <w:top w:val="none" w:sz="0" w:space="0" w:color="auto"/>
        <w:left w:val="none" w:sz="0" w:space="0" w:color="auto"/>
        <w:bottom w:val="none" w:sz="0" w:space="0" w:color="auto"/>
        <w:right w:val="none" w:sz="0" w:space="0" w:color="auto"/>
      </w:divBdr>
    </w:div>
    <w:div w:id="599990938">
      <w:bodyDiv w:val="1"/>
      <w:marLeft w:val="0"/>
      <w:marRight w:val="0"/>
      <w:marTop w:val="0"/>
      <w:marBottom w:val="0"/>
      <w:divBdr>
        <w:top w:val="none" w:sz="0" w:space="0" w:color="auto"/>
        <w:left w:val="none" w:sz="0" w:space="0" w:color="auto"/>
        <w:bottom w:val="none" w:sz="0" w:space="0" w:color="auto"/>
        <w:right w:val="none" w:sz="0" w:space="0" w:color="auto"/>
      </w:divBdr>
    </w:div>
    <w:div w:id="617764056">
      <w:bodyDiv w:val="1"/>
      <w:marLeft w:val="0"/>
      <w:marRight w:val="0"/>
      <w:marTop w:val="0"/>
      <w:marBottom w:val="0"/>
      <w:divBdr>
        <w:top w:val="none" w:sz="0" w:space="0" w:color="auto"/>
        <w:left w:val="none" w:sz="0" w:space="0" w:color="auto"/>
        <w:bottom w:val="none" w:sz="0" w:space="0" w:color="auto"/>
        <w:right w:val="none" w:sz="0" w:space="0" w:color="auto"/>
      </w:divBdr>
    </w:div>
    <w:div w:id="633562384">
      <w:bodyDiv w:val="1"/>
      <w:marLeft w:val="0"/>
      <w:marRight w:val="0"/>
      <w:marTop w:val="0"/>
      <w:marBottom w:val="0"/>
      <w:divBdr>
        <w:top w:val="none" w:sz="0" w:space="0" w:color="auto"/>
        <w:left w:val="none" w:sz="0" w:space="0" w:color="auto"/>
        <w:bottom w:val="none" w:sz="0" w:space="0" w:color="auto"/>
        <w:right w:val="none" w:sz="0" w:space="0" w:color="auto"/>
      </w:divBdr>
    </w:div>
    <w:div w:id="685791403">
      <w:bodyDiv w:val="1"/>
      <w:marLeft w:val="0"/>
      <w:marRight w:val="0"/>
      <w:marTop w:val="0"/>
      <w:marBottom w:val="0"/>
      <w:divBdr>
        <w:top w:val="none" w:sz="0" w:space="0" w:color="auto"/>
        <w:left w:val="none" w:sz="0" w:space="0" w:color="auto"/>
        <w:bottom w:val="none" w:sz="0" w:space="0" w:color="auto"/>
        <w:right w:val="none" w:sz="0" w:space="0" w:color="auto"/>
      </w:divBdr>
    </w:div>
    <w:div w:id="727535066">
      <w:bodyDiv w:val="1"/>
      <w:marLeft w:val="0"/>
      <w:marRight w:val="0"/>
      <w:marTop w:val="0"/>
      <w:marBottom w:val="0"/>
      <w:divBdr>
        <w:top w:val="none" w:sz="0" w:space="0" w:color="auto"/>
        <w:left w:val="none" w:sz="0" w:space="0" w:color="auto"/>
        <w:bottom w:val="none" w:sz="0" w:space="0" w:color="auto"/>
        <w:right w:val="none" w:sz="0" w:space="0" w:color="auto"/>
      </w:divBdr>
    </w:div>
    <w:div w:id="783767849">
      <w:bodyDiv w:val="1"/>
      <w:marLeft w:val="0"/>
      <w:marRight w:val="0"/>
      <w:marTop w:val="0"/>
      <w:marBottom w:val="0"/>
      <w:divBdr>
        <w:top w:val="none" w:sz="0" w:space="0" w:color="auto"/>
        <w:left w:val="none" w:sz="0" w:space="0" w:color="auto"/>
        <w:bottom w:val="none" w:sz="0" w:space="0" w:color="auto"/>
        <w:right w:val="none" w:sz="0" w:space="0" w:color="auto"/>
      </w:divBdr>
    </w:div>
    <w:div w:id="785856900">
      <w:bodyDiv w:val="1"/>
      <w:marLeft w:val="0"/>
      <w:marRight w:val="0"/>
      <w:marTop w:val="0"/>
      <w:marBottom w:val="0"/>
      <w:divBdr>
        <w:top w:val="none" w:sz="0" w:space="0" w:color="auto"/>
        <w:left w:val="none" w:sz="0" w:space="0" w:color="auto"/>
        <w:bottom w:val="none" w:sz="0" w:space="0" w:color="auto"/>
        <w:right w:val="none" w:sz="0" w:space="0" w:color="auto"/>
      </w:divBdr>
    </w:div>
    <w:div w:id="824781018">
      <w:bodyDiv w:val="1"/>
      <w:marLeft w:val="0"/>
      <w:marRight w:val="0"/>
      <w:marTop w:val="0"/>
      <w:marBottom w:val="0"/>
      <w:divBdr>
        <w:top w:val="none" w:sz="0" w:space="0" w:color="auto"/>
        <w:left w:val="none" w:sz="0" w:space="0" w:color="auto"/>
        <w:bottom w:val="none" w:sz="0" w:space="0" w:color="auto"/>
        <w:right w:val="none" w:sz="0" w:space="0" w:color="auto"/>
      </w:divBdr>
    </w:div>
    <w:div w:id="829490650">
      <w:bodyDiv w:val="1"/>
      <w:marLeft w:val="0"/>
      <w:marRight w:val="0"/>
      <w:marTop w:val="0"/>
      <w:marBottom w:val="0"/>
      <w:divBdr>
        <w:top w:val="none" w:sz="0" w:space="0" w:color="auto"/>
        <w:left w:val="none" w:sz="0" w:space="0" w:color="auto"/>
        <w:bottom w:val="none" w:sz="0" w:space="0" w:color="auto"/>
        <w:right w:val="none" w:sz="0" w:space="0" w:color="auto"/>
      </w:divBdr>
    </w:div>
    <w:div w:id="953292451">
      <w:bodyDiv w:val="1"/>
      <w:marLeft w:val="0"/>
      <w:marRight w:val="0"/>
      <w:marTop w:val="0"/>
      <w:marBottom w:val="0"/>
      <w:divBdr>
        <w:top w:val="none" w:sz="0" w:space="0" w:color="auto"/>
        <w:left w:val="none" w:sz="0" w:space="0" w:color="auto"/>
        <w:bottom w:val="none" w:sz="0" w:space="0" w:color="auto"/>
        <w:right w:val="none" w:sz="0" w:space="0" w:color="auto"/>
      </w:divBdr>
    </w:div>
    <w:div w:id="1008561377">
      <w:bodyDiv w:val="1"/>
      <w:marLeft w:val="0"/>
      <w:marRight w:val="0"/>
      <w:marTop w:val="0"/>
      <w:marBottom w:val="0"/>
      <w:divBdr>
        <w:top w:val="none" w:sz="0" w:space="0" w:color="auto"/>
        <w:left w:val="none" w:sz="0" w:space="0" w:color="auto"/>
        <w:bottom w:val="none" w:sz="0" w:space="0" w:color="auto"/>
        <w:right w:val="none" w:sz="0" w:space="0" w:color="auto"/>
      </w:divBdr>
    </w:div>
    <w:div w:id="1040785388">
      <w:bodyDiv w:val="1"/>
      <w:marLeft w:val="0"/>
      <w:marRight w:val="0"/>
      <w:marTop w:val="0"/>
      <w:marBottom w:val="0"/>
      <w:divBdr>
        <w:top w:val="none" w:sz="0" w:space="0" w:color="auto"/>
        <w:left w:val="none" w:sz="0" w:space="0" w:color="auto"/>
        <w:bottom w:val="none" w:sz="0" w:space="0" w:color="auto"/>
        <w:right w:val="none" w:sz="0" w:space="0" w:color="auto"/>
      </w:divBdr>
    </w:div>
    <w:div w:id="1055661792">
      <w:bodyDiv w:val="1"/>
      <w:marLeft w:val="0"/>
      <w:marRight w:val="0"/>
      <w:marTop w:val="0"/>
      <w:marBottom w:val="0"/>
      <w:divBdr>
        <w:top w:val="none" w:sz="0" w:space="0" w:color="auto"/>
        <w:left w:val="none" w:sz="0" w:space="0" w:color="auto"/>
        <w:bottom w:val="none" w:sz="0" w:space="0" w:color="auto"/>
        <w:right w:val="none" w:sz="0" w:space="0" w:color="auto"/>
      </w:divBdr>
    </w:div>
    <w:div w:id="1108507837">
      <w:bodyDiv w:val="1"/>
      <w:marLeft w:val="0"/>
      <w:marRight w:val="0"/>
      <w:marTop w:val="0"/>
      <w:marBottom w:val="0"/>
      <w:divBdr>
        <w:top w:val="none" w:sz="0" w:space="0" w:color="auto"/>
        <w:left w:val="none" w:sz="0" w:space="0" w:color="auto"/>
        <w:bottom w:val="none" w:sz="0" w:space="0" w:color="auto"/>
        <w:right w:val="none" w:sz="0" w:space="0" w:color="auto"/>
      </w:divBdr>
    </w:div>
    <w:div w:id="1133252394">
      <w:bodyDiv w:val="1"/>
      <w:marLeft w:val="0"/>
      <w:marRight w:val="0"/>
      <w:marTop w:val="0"/>
      <w:marBottom w:val="0"/>
      <w:divBdr>
        <w:top w:val="none" w:sz="0" w:space="0" w:color="auto"/>
        <w:left w:val="none" w:sz="0" w:space="0" w:color="auto"/>
        <w:bottom w:val="none" w:sz="0" w:space="0" w:color="auto"/>
        <w:right w:val="none" w:sz="0" w:space="0" w:color="auto"/>
      </w:divBdr>
    </w:div>
    <w:div w:id="1149907688">
      <w:bodyDiv w:val="1"/>
      <w:marLeft w:val="0"/>
      <w:marRight w:val="0"/>
      <w:marTop w:val="0"/>
      <w:marBottom w:val="0"/>
      <w:divBdr>
        <w:top w:val="none" w:sz="0" w:space="0" w:color="auto"/>
        <w:left w:val="none" w:sz="0" w:space="0" w:color="auto"/>
        <w:bottom w:val="none" w:sz="0" w:space="0" w:color="auto"/>
        <w:right w:val="none" w:sz="0" w:space="0" w:color="auto"/>
      </w:divBdr>
    </w:div>
    <w:div w:id="1176068781">
      <w:bodyDiv w:val="1"/>
      <w:marLeft w:val="0"/>
      <w:marRight w:val="0"/>
      <w:marTop w:val="0"/>
      <w:marBottom w:val="0"/>
      <w:divBdr>
        <w:top w:val="none" w:sz="0" w:space="0" w:color="auto"/>
        <w:left w:val="none" w:sz="0" w:space="0" w:color="auto"/>
        <w:bottom w:val="none" w:sz="0" w:space="0" w:color="auto"/>
        <w:right w:val="none" w:sz="0" w:space="0" w:color="auto"/>
      </w:divBdr>
    </w:div>
    <w:div w:id="1192571197">
      <w:bodyDiv w:val="1"/>
      <w:marLeft w:val="0"/>
      <w:marRight w:val="0"/>
      <w:marTop w:val="0"/>
      <w:marBottom w:val="0"/>
      <w:divBdr>
        <w:top w:val="none" w:sz="0" w:space="0" w:color="auto"/>
        <w:left w:val="none" w:sz="0" w:space="0" w:color="auto"/>
        <w:bottom w:val="none" w:sz="0" w:space="0" w:color="auto"/>
        <w:right w:val="none" w:sz="0" w:space="0" w:color="auto"/>
      </w:divBdr>
    </w:div>
    <w:div w:id="1208881549">
      <w:bodyDiv w:val="1"/>
      <w:marLeft w:val="0"/>
      <w:marRight w:val="0"/>
      <w:marTop w:val="0"/>
      <w:marBottom w:val="0"/>
      <w:divBdr>
        <w:top w:val="none" w:sz="0" w:space="0" w:color="auto"/>
        <w:left w:val="none" w:sz="0" w:space="0" w:color="auto"/>
        <w:bottom w:val="none" w:sz="0" w:space="0" w:color="auto"/>
        <w:right w:val="none" w:sz="0" w:space="0" w:color="auto"/>
      </w:divBdr>
    </w:div>
    <w:div w:id="1232733710">
      <w:bodyDiv w:val="1"/>
      <w:marLeft w:val="0"/>
      <w:marRight w:val="0"/>
      <w:marTop w:val="0"/>
      <w:marBottom w:val="0"/>
      <w:divBdr>
        <w:top w:val="none" w:sz="0" w:space="0" w:color="auto"/>
        <w:left w:val="none" w:sz="0" w:space="0" w:color="auto"/>
        <w:bottom w:val="none" w:sz="0" w:space="0" w:color="auto"/>
        <w:right w:val="none" w:sz="0" w:space="0" w:color="auto"/>
      </w:divBdr>
    </w:div>
    <w:div w:id="1298534634">
      <w:bodyDiv w:val="1"/>
      <w:marLeft w:val="0"/>
      <w:marRight w:val="0"/>
      <w:marTop w:val="0"/>
      <w:marBottom w:val="0"/>
      <w:divBdr>
        <w:top w:val="none" w:sz="0" w:space="0" w:color="auto"/>
        <w:left w:val="none" w:sz="0" w:space="0" w:color="auto"/>
        <w:bottom w:val="none" w:sz="0" w:space="0" w:color="auto"/>
        <w:right w:val="none" w:sz="0" w:space="0" w:color="auto"/>
      </w:divBdr>
    </w:div>
    <w:div w:id="1954628327">
      <w:bodyDiv w:val="1"/>
      <w:marLeft w:val="0"/>
      <w:marRight w:val="0"/>
      <w:marTop w:val="0"/>
      <w:marBottom w:val="0"/>
      <w:divBdr>
        <w:top w:val="none" w:sz="0" w:space="0" w:color="auto"/>
        <w:left w:val="none" w:sz="0" w:space="0" w:color="auto"/>
        <w:bottom w:val="none" w:sz="0" w:space="0" w:color="auto"/>
        <w:right w:val="none" w:sz="0" w:space="0" w:color="auto"/>
      </w:divBdr>
    </w:div>
    <w:div w:id="20688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aRa\HexaCorp%20Corporate%20Documents\HC_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4A1B6-54C4-4B11-9DD6-F1DFB5A5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HC_LetterHead.dot</Template>
  <TotalTime>88</TotalTime>
  <Pages>7</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Allied World Assurance Company Ltd.</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Aman Full Stack Developer</dc:creator>
  <cp:keywords/>
  <cp:lastModifiedBy>Mohammad Aman</cp:lastModifiedBy>
  <cp:revision>17</cp:revision>
  <cp:lastPrinted>1900-01-01T08:00:00Z</cp:lastPrinted>
  <dcterms:created xsi:type="dcterms:W3CDTF">2022-05-17T20:12:00Z</dcterms:created>
  <dcterms:modified xsi:type="dcterms:W3CDTF">2022-07-29T00:21:00Z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