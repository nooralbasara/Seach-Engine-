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360"/>
        <w:gridCol w:w="6930"/>
      </w:tblGrid>
      <w:tr w:rsidR="001B2ABD" w:rsidRPr="00D83BCD" w14:paraId="307C055A" w14:textId="77777777" w:rsidTr="00747CE5">
        <w:trPr>
          <w:trHeight w:val="4374"/>
        </w:trPr>
        <w:tc>
          <w:tcPr>
            <w:tcW w:w="3600" w:type="dxa"/>
            <w:vAlign w:val="bottom"/>
          </w:tcPr>
          <w:bookmarkStart w:id="0" w:name="_GoBack" w:displacedByCustomXml="next"/>
          <w:bookmarkEnd w:id="0" w:displacedByCustomXml="next"/>
          <w:sdt>
            <w:sdtPr>
              <w:id w:val="-1711873194"/>
              <w:placeholder>
                <w:docPart w:val="20A62DE1105C4B29B47F0137DF52AC8B"/>
              </w:placeholder>
              <w:temporary/>
              <w:showingPlcHdr/>
              <w15:appearance w15:val="hidden"/>
            </w:sdtPr>
            <w:sdtEndPr/>
            <w:sdtContent>
              <w:p w14:paraId="24220656" w14:textId="77777777" w:rsidR="00D83BCD" w:rsidRDefault="00D83BCD" w:rsidP="00D83BCD">
                <w:pPr>
                  <w:pStyle w:val="Heading3"/>
                  <w:rPr>
                    <w:rFonts w:asciiTheme="minorHAnsi" w:eastAsiaTheme="minorEastAsia" w:hAnsiTheme="minorHAnsi" w:cstheme="minorBidi"/>
                    <w:b w:val="0"/>
                    <w:caps w:val="0"/>
                    <w:color w:val="auto"/>
                    <w:sz w:val="18"/>
                    <w:szCs w:val="22"/>
                  </w:rPr>
                </w:pPr>
                <w:r w:rsidRPr="00D5459D">
                  <w:t>Profile</w:t>
                </w:r>
              </w:p>
            </w:sdtContent>
          </w:sdt>
          <w:p w14:paraId="6803FA58" w14:textId="678841AA" w:rsidR="001B2ABD" w:rsidRDefault="00D83BCD" w:rsidP="00D83BCD">
            <w:pPr>
              <w:tabs>
                <w:tab w:val="left" w:pos="990"/>
              </w:tabs>
            </w:pPr>
            <w:r>
              <w:t xml:space="preserve">An </w:t>
            </w:r>
            <w:r w:rsidR="007A2138">
              <w:t>effective</w:t>
            </w:r>
            <w:r>
              <w:t xml:space="preserve"> and </w:t>
            </w:r>
            <w:r w:rsidR="007A2138">
              <w:t>confident</w:t>
            </w:r>
            <w:r>
              <w:t xml:space="preserve"> communicator also self -starter with motivation required to succeed a busy HR department .presently looking to progress a career within HR industry by </w:t>
            </w:r>
            <w:r w:rsidR="007A2138">
              <w:t>joining</w:t>
            </w:r>
            <w:r w:rsidR="00204993">
              <w:rPr>
                <w:rFonts w:hint="cs"/>
                <w:rtl/>
              </w:rPr>
              <w:t xml:space="preserve"> </w:t>
            </w:r>
            <w:r w:rsidR="00204993">
              <w:t xml:space="preserve"> an exciting and ambitious</w:t>
            </w:r>
          </w:p>
          <w:p w14:paraId="77B0814E" w14:textId="63BEDE78" w:rsidR="00204993" w:rsidRDefault="00204993" w:rsidP="00D83BCD">
            <w:pPr>
              <w:tabs>
                <w:tab w:val="left" w:pos="990"/>
              </w:tabs>
            </w:pPr>
            <w:r>
              <w:t xml:space="preserve">Company that rewards ability and </w:t>
            </w:r>
            <w:r w:rsidR="007A2138">
              <w:t>hard work</w:t>
            </w:r>
            <w:r>
              <w:t>.</w:t>
            </w:r>
          </w:p>
        </w:tc>
        <w:tc>
          <w:tcPr>
            <w:tcW w:w="360" w:type="dxa"/>
          </w:tcPr>
          <w:p w14:paraId="495D9209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930" w:type="dxa"/>
            <w:vAlign w:val="bottom"/>
          </w:tcPr>
          <w:p w14:paraId="25B8311F" w14:textId="6CC2E42C" w:rsidR="001B2ABD" w:rsidRPr="00D83BCD" w:rsidRDefault="00D83BCD" w:rsidP="001B2ABD">
            <w:pPr>
              <w:pStyle w:val="Title"/>
              <w:rPr>
                <w:lang w:val="fr-FR"/>
              </w:rPr>
            </w:pPr>
            <w:r w:rsidRPr="00D83BCD">
              <w:rPr>
                <w:lang w:val="fr-FR"/>
              </w:rPr>
              <w:t>fatin alzahrani</w:t>
            </w:r>
          </w:p>
          <w:p w14:paraId="2641418A" w14:textId="30307AC8" w:rsidR="001B2ABD" w:rsidRPr="00D83BCD" w:rsidRDefault="00D83BCD" w:rsidP="001B2ABD">
            <w:pPr>
              <w:pStyle w:val="Subtitle"/>
              <w:rPr>
                <w:lang w:val="fr-FR"/>
              </w:rPr>
            </w:pPr>
            <w:r w:rsidRPr="00F66C65">
              <w:rPr>
                <w:spacing w:val="2"/>
                <w:w w:val="52"/>
                <w:lang w:val="fr-FR"/>
              </w:rPr>
              <w:t>HR Administrative Assistan</w:t>
            </w:r>
            <w:r w:rsidRPr="00F66C65">
              <w:rPr>
                <w:spacing w:val="3"/>
                <w:w w:val="52"/>
                <w:lang w:val="fr-FR"/>
              </w:rPr>
              <w:t>t</w:t>
            </w:r>
          </w:p>
        </w:tc>
      </w:tr>
      <w:tr w:rsidR="001B2ABD" w14:paraId="62856FFE" w14:textId="77777777" w:rsidTr="00747CE5">
        <w:tc>
          <w:tcPr>
            <w:tcW w:w="3600" w:type="dxa"/>
          </w:tcPr>
          <w:p w14:paraId="6D1CC114" w14:textId="77777777" w:rsidR="00036450" w:rsidRPr="00A4251F" w:rsidRDefault="00036450" w:rsidP="00036450"/>
          <w:sdt>
            <w:sdtPr>
              <w:id w:val="-1954003311"/>
              <w:placeholder>
                <w:docPart w:val="A2B496EFA32C4524852DB316BCE62B5A"/>
              </w:placeholder>
              <w:temporary/>
              <w:showingPlcHdr/>
              <w15:appearance w15:val="hidden"/>
            </w:sdtPr>
            <w:sdtEndPr/>
            <w:sdtContent>
              <w:p w14:paraId="03281341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14774EDDC604340B245540690051EB6"/>
              </w:placeholder>
              <w:temporary/>
              <w:showingPlcHdr/>
              <w15:appearance w15:val="hidden"/>
            </w:sdtPr>
            <w:sdtEndPr/>
            <w:sdtContent>
              <w:p w14:paraId="3377692C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070A9E8C" w14:textId="0CC35BB1" w:rsidR="004D3011" w:rsidRDefault="00303A7B" w:rsidP="004D3011">
            <w:r>
              <w:t>0566889886</w:t>
            </w:r>
          </w:p>
          <w:p w14:paraId="3D711802" w14:textId="77777777" w:rsidR="004D3011" w:rsidRPr="004D3011" w:rsidRDefault="004D3011" w:rsidP="004D3011"/>
          <w:sdt>
            <w:sdtPr>
              <w:id w:val="-240260293"/>
              <w:placeholder>
                <w:docPart w:val="B8FC600C1F0B453BB417D47430D01FAC"/>
              </w:placeholder>
              <w:temporary/>
              <w:showingPlcHdr/>
              <w15:appearance w15:val="hidden"/>
            </w:sdtPr>
            <w:sdtEndPr/>
            <w:sdtContent>
              <w:p w14:paraId="535DBBFD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0435E30D" w14:textId="2211FDEC" w:rsidR="004D3011" w:rsidRDefault="00F66C65" w:rsidP="00303A7B">
            <w:hyperlink r:id="rId10" w:history="1">
              <w:r w:rsidR="00303A7B" w:rsidRPr="00530DF6">
                <w:rPr>
                  <w:rStyle w:val="Hyperlink"/>
                </w:rPr>
                <w:t>Alzahranifatin19@gmail.com</w:t>
              </w:r>
            </w:hyperlink>
          </w:p>
          <w:p w14:paraId="6C7D72CF" w14:textId="77777777" w:rsidR="00303A7B" w:rsidRDefault="00303A7B" w:rsidP="00303A7B"/>
          <w:p w14:paraId="4C5F6105" w14:textId="6A1940A5" w:rsidR="00303A7B" w:rsidRDefault="00303A7B" w:rsidP="00303A7B">
            <w:r>
              <w:t>ADDRESS:</w:t>
            </w:r>
          </w:p>
          <w:p w14:paraId="65D1E47D" w14:textId="085B1EE3" w:rsidR="00303A7B" w:rsidRDefault="00303A7B" w:rsidP="00303A7B">
            <w:r>
              <w:t>Lazma street,Riyadh SAUDI ARABIA</w:t>
            </w:r>
          </w:p>
          <w:p w14:paraId="2ABCB0F9" w14:textId="23DE1760" w:rsidR="002C6B73" w:rsidRDefault="002C6B73" w:rsidP="00303A7B"/>
          <w:p w14:paraId="523B8B5A" w14:textId="334B1450" w:rsidR="002C6B73" w:rsidRDefault="002C6B73" w:rsidP="002C6B73">
            <w:pPr>
              <w:pStyle w:val="Heading3"/>
            </w:pPr>
            <w:r>
              <w:t>SKILLS</w:t>
            </w:r>
          </w:p>
          <w:p w14:paraId="62570937" w14:textId="3F378BA7" w:rsidR="002C6B73" w:rsidRDefault="002C6B73" w:rsidP="002C6B73">
            <w:pPr>
              <w:pStyle w:val="ListParagraph"/>
              <w:numPr>
                <w:ilvl w:val="0"/>
                <w:numId w:val="8"/>
              </w:numPr>
            </w:pPr>
            <w:r>
              <w:t>Excellent organization and</w:t>
            </w:r>
          </w:p>
          <w:p w14:paraId="50F56CD8" w14:textId="596F46DA" w:rsidR="002C6B73" w:rsidRDefault="002C6B73" w:rsidP="002C6B73">
            <w:pPr>
              <w:pStyle w:val="ListParagraph"/>
            </w:pPr>
            <w:r>
              <w:t>Administrative skills.</w:t>
            </w:r>
          </w:p>
          <w:p w14:paraId="1CFE071E" w14:textId="589D4E35" w:rsidR="002C6B73" w:rsidRDefault="002C6B73" w:rsidP="002C6B73">
            <w:pPr>
              <w:pStyle w:val="ListParagraph"/>
              <w:numPr>
                <w:ilvl w:val="0"/>
                <w:numId w:val="8"/>
              </w:numPr>
            </w:pPr>
            <w:r>
              <w:t>Proficien</w:t>
            </w:r>
            <w:r w:rsidR="002F6083">
              <w:t>t</w:t>
            </w:r>
            <w:r>
              <w:t xml:space="preserve"> in u</w:t>
            </w:r>
            <w:r w:rsidR="002F6083">
              <w:t>sing</w:t>
            </w:r>
            <w:r>
              <w:t xml:space="preserve"> Microsoft offic</w:t>
            </w:r>
            <w:r w:rsidR="00A65254">
              <w:t>e.</w:t>
            </w:r>
          </w:p>
          <w:p w14:paraId="5E1B57DD" w14:textId="730FA1B9" w:rsidR="002C6B73" w:rsidRPr="002C6B73" w:rsidRDefault="002C6B73" w:rsidP="002C6B73">
            <w:pPr>
              <w:pStyle w:val="ListParagraph"/>
              <w:numPr>
                <w:ilvl w:val="0"/>
                <w:numId w:val="8"/>
              </w:numPr>
            </w:pPr>
            <w:r>
              <w:t>Co-</w:t>
            </w:r>
            <w:r w:rsidR="00261FAC">
              <w:t>ordinate</w:t>
            </w:r>
            <w:r>
              <w:t xml:space="preserve"> with a wide-range of </w:t>
            </w:r>
            <w:r w:rsidR="007A2138">
              <w:t>activities</w:t>
            </w:r>
            <w:r>
              <w:t xml:space="preserve"> at one time.</w:t>
            </w:r>
          </w:p>
          <w:p w14:paraId="1A338C54" w14:textId="77777777" w:rsidR="002C6B73" w:rsidRDefault="002C6B73" w:rsidP="00303A7B"/>
          <w:p w14:paraId="74364D68" w14:textId="274711AA" w:rsidR="00303A7B" w:rsidRPr="004D3011" w:rsidRDefault="00303A7B" w:rsidP="00303A7B"/>
        </w:tc>
        <w:tc>
          <w:tcPr>
            <w:tcW w:w="360" w:type="dxa"/>
          </w:tcPr>
          <w:p w14:paraId="6244967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930" w:type="dxa"/>
          </w:tcPr>
          <w:sdt>
            <w:sdtPr>
              <w:id w:val="1049110328"/>
              <w:placeholder>
                <w:docPart w:val="CC731DA456014B96B7C19AAA5391C6CB"/>
              </w:placeholder>
              <w:temporary/>
              <w:showingPlcHdr/>
              <w15:appearance w15:val="hidden"/>
            </w:sdtPr>
            <w:sdtEndPr/>
            <w:sdtContent>
              <w:p w14:paraId="7C4D9E5C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8C119AC" w14:textId="3F08D9F7" w:rsidR="00036450" w:rsidRPr="00A4251F" w:rsidRDefault="00A4251F" w:rsidP="00B359E4">
            <w:pPr>
              <w:pStyle w:val="Heading4"/>
              <w:rPr>
                <w:rFonts w:asciiTheme="majorHAnsi" w:hAnsiTheme="majorHAnsi"/>
              </w:rPr>
            </w:pPr>
            <w:r w:rsidRPr="00A4251F">
              <w:rPr>
                <w:rFonts w:asciiTheme="majorHAnsi" w:hAnsiTheme="majorHAnsi"/>
                <w:sz w:val="20"/>
                <w:szCs w:val="20"/>
              </w:rPr>
              <w:t>PRINCE SULTAN UNIVERSITY</w:t>
            </w:r>
          </w:p>
          <w:p w14:paraId="3302A4D7" w14:textId="7C507D30" w:rsidR="00036450" w:rsidRPr="00A4251F" w:rsidRDefault="00A4251F" w:rsidP="00B359E4">
            <w:pPr>
              <w:pStyle w:val="Date"/>
              <w:rPr>
                <w:rFonts w:asciiTheme="majorHAnsi" w:hAnsiTheme="majorHAnsi"/>
              </w:rPr>
            </w:pPr>
            <w:r w:rsidRPr="00A4251F">
              <w:rPr>
                <w:rFonts w:asciiTheme="majorHAnsi" w:hAnsiTheme="majorHAnsi"/>
              </w:rPr>
              <w:t>2005</w:t>
            </w:r>
            <w:r w:rsidR="00036450" w:rsidRPr="00A4251F">
              <w:rPr>
                <w:rFonts w:asciiTheme="majorHAnsi" w:hAnsiTheme="majorHAnsi"/>
              </w:rPr>
              <w:t xml:space="preserve"> - </w:t>
            </w:r>
            <w:r w:rsidRPr="00A4251F">
              <w:rPr>
                <w:rFonts w:asciiTheme="majorHAnsi" w:hAnsiTheme="majorHAnsi"/>
              </w:rPr>
              <w:t>2012</w:t>
            </w:r>
          </w:p>
          <w:p w14:paraId="077A9F48" w14:textId="06A2B249" w:rsidR="004D3011" w:rsidRPr="00A4251F" w:rsidRDefault="00A4251F" w:rsidP="00036450">
            <w:pPr>
              <w:rPr>
                <w:rFonts w:asciiTheme="majorHAnsi" w:hAnsiTheme="majorHAnsi"/>
              </w:rPr>
            </w:pPr>
            <w:r w:rsidRPr="00A4251F">
              <w:rPr>
                <w:rFonts w:asciiTheme="majorHAnsi" w:hAnsiTheme="majorHAnsi"/>
                <w:sz w:val="20"/>
                <w:szCs w:val="20"/>
              </w:rPr>
              <w:t>BACHELOR OF INFORMATION SYSTEM (COMPUTER SCIENCES).</w:t>
            </w:r>
          </w:p>
          <w:p w14:paraId="063D321A" w14:textId="77777777" w:rsidR="00036450" w:rsidRPr="00A4251F" w:rsidRDefault="00036450" w:rsidP="00036450">
            <w:pPr>
              <w:rPr>
                <w:rFonts w:asciiTheme="majorHAnsi" w:hAnsiTheme="majorHAnsi"/>
              </w:rPr>
            </w:pPr>
          </w:p>
          <w:p w14:paraId="30F0181E" w14:textId="4FFA7F2F" w:rsidR="006316F3" w:rsidRDefault="006316F3" w:rsidP="006316F3">
            <w:pPr>
              <w:pStyle w:val="Heading2"/>
            </w:pPr>
            <w:r>
              <w:t>courses</w:t>
            </w:r>
          </w:p>
          <w:p w14:paraId="05D9F4A5" w14:textId="02765E66" w:rsidR="006316F3" w:rsidRPr="00A4251F" w:rsidRDefault="006316F3" w:rsidP="006316F3">
            <w:pPr>
              <w:pStyle w:val="Heading4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ALKHALEG TRAINIG AND EDUCATION CENTER.</w:t>
            </w:r>
          </w:p>
          <w:p w14:paraId="5D630DE4" w14:textId="41872D7A" w:rsidR="006316F3" w:rsidRDefault="006316F3" w:rsidP="006316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December 2019-April 2019</w:t>
            </w:r>
          </w:p>
          <w:p w14:paraId="79E88798" w14:textId="5CCB9F1C" w:rsidR="006316F3" w:rsidRDefault="00D87884" w:rsidP="006316F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HRM (240 Hours).</w:t>
            </w:r>
          </w:p>
          <w:p w14:paraId="6777B74B" w14:textId="05D4CDDF" w:rsidR="006316F3" w:rsidRPr="0002442E" w:rsidRDefault="006316F3" w:rsidP="0002442E">
            <w:pPr>
              <w:rPr>
                <w:rFonts w:asciiTheme="majorHAnsi" w:hAnsiTheme="majorHAnsi"/>
              </w:rPr>
            </w:pPr>
            <w:r w:rsidRPr="00A4251F">
              <w:rPr>
                <w:rFonts w:asciiTheme="majorHAnsi" w:hAnsiTheme="majorHAnsi"/>
              </w:rPr>
              <w:t xml:space="preserve"> </w:t>
            </w:r>
          </w:p>
          <w:sdt>
            <w:sdtPr>
              <w:id w:val="1001553383"/>
              <w:placeholder>
                <w:docPart w:val="9CE71E67CD69491FB48B9E0FB5BA9EE5"/>
              </w:placeholder>
              <w:temporary/>
              <w:showingPlcHdr/>
              <w15:appearance w15:val="hidden"/>
            </w:sdtPr>
            <w:sdtEndPr/>
            <w:sdtContent>
              <w:p w14:paraId="6CB6EB3D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F4B8895" w14:textId="4E90AF14" w:rsidR="00101A35" w:rsidRPr="00101A35" w:rsidRDefault="0002442E" w:rsidP="00101A35">
            <w:pPr>
              <w:pStyle w:val="Heading4"/>
              <w:rPr>
                <w:bCs/>
              </w:rPr>
            </w:pPr>
            <w:r>
              <w:t>ATHEEB GROUPS COMPANY</w:t>
            </w:r>
            <w:r w:rsidR="00101A35">
              <w:t xml:space="preserve">, HR ADMINISTRAVE ASSISTANT </w:t>
            </w:r>
          </w:p>
          <w:p w14:paraId="43E3173A" w14:textId="4C1D6C44" w:rsidR="0002442E" w:rsidRDefault="0002442E" w:rsidP="0002442E">
            <w:r>
              <w:t>April 2019-November 2019</w:t>
            </w:r>
          </w:p>
          <w:p w14:paraId="4D287E90" w14:textId="4CE6BEE5" w:rsidR="00743BB8" w:rsidRDefault="00743BB8" w:rsidP="00743BB8">
            <w:pPr>
              <w:pStyle w:val="ListParagraph"/>
              <w:numPr>
                <w:ilvl w:val="0"/>
                <w:numId w:val="5"/>
              </w:numPr>
            </w:pPr>
            <w:r>
              <w:t>Coordinate the interviews between the HR manager and the candidates.</w:t>
            </w:r>
          </w:p>
          <w:p w14:paraId="3DBB8C01" w14:textId="4B364124" w:rsidR="00743BB8" w:rsidRDefault="00743BB8" w:rsidP="00743BB8">
            <w:pPr>
              <w:pStyle w:val="ListParagraph"/>
              <w:numPr>
                <w:ilvl w:val="0"/>
                <w:numId w:val="5"/>
              </w:numPr>
              <w:ind w:right="-305"/>
            </w:pPr>
            <w:r>
              <w:t>Introduce the new staff to the company policies and regulation.</w:t>
            </w:r>
          </w:p>
          <w:p w14:paraId="7B6DD5C5" w14:textId="0F44B6CF" w:rsidR="00743BB8" w:rsidRDefault="00743BB8" w:rsidP="00743BB8">
            <w:pPr>
              <w:pStyle w:val="ListParagraph"/>
              <w:numPr>
                <w:ilvl w:val="0"/>
                <w:numId w:val="5"/>
              </w:numPr>
              <w:ind w:right="-305"/>
            </w:pPr>
            <w:r>
              <w:t>Work on the payroll.</w:t>
            </w:r>
          </w:p>
          <w:p w14:paraId="5A25D4CD" w14:textId="13935A0C" w:rsidR="00743BB8" w:rsidRDefault="00743BB8" w:rsidP="00743BB8">
            <w:pPr>
              <w:pStyle w:val="ListParagraph"/>
              <w:numPr>
                <w:ilvl w:val="0"/>
                <w:numId w:val="5"/>
              </w:numPr>
              <w:ind w:right="-305"/>
            </w:pPr>
            <w:r>
              <w:t>Assist HR manager of administrative decisions and sanctions.</w:t>
            </w:r>
          </w:p>
          <w:p w14:paraId="16F22A58" w14:textId="4F655374" w:rsidR="00743BB8" w:rsidRDefault="00743BB8" w:rsidP="00743BB8">
            <w:pPr>
              <w:pStyle w:val="ListParagraph"/>
              <w:numPr>
                <w:ilvl w:val="0"/>
                <w:numId w:val="5"/>
              </w:numPr>
              <w:ind w:right="-305"/>
            </w:pPr>
            <w:r>
              <w:t xml:space="preserve">Develop </w:t>
            </w:r>
            <w:r w:rsidR="00C25A6E">
              <w:t>and schedule on job training.</w:t>
            </w:r>
          </w:p>
          <w:p w14:paraId="7D3F65E6" w14:textId="34161B71" w:rsidR="00C25A6E" w:rsidRDefault="00C25A6E" w:rsidP="00743BB8">
            <w:pPr>
              <w:pStyle w:val="ListParagraph"/>
              <w:numPr>
                <w:ilvl w:val="0"/>
                <w:numId w:val="5"/>
              </w:numPr>
              <w:ind w:right="-305"/>
            </w:pPr>
            <w:r>
              <w:t>Act as coordinator to give the staff the benefit of medical and social insurance.</w:t>
            </w:r>
          </w:p>
          <w:p w14:paraId="752ED35B" w14:textId="5746FBC1" w:rsidR="00C25A6E" w:rsidRDefault="00C25A6E" w:rsidP="00C25A6E">
            <w:pPr>
              <w:ind w:right="-305"/>
            </w:pPr>
          </w:p>
          <w:p w14:paraId="6F3C1831" w14:textId="77834F76" w:rsidR="00747CE5" w:rsidRDefault="00747CE5" w:rsidP="00747CE5">
            <w:pPr>
              <w:pStyle w:val="Heading4"/>
            </w:pPr>
            <w:r>
              <w:t>ALYAMAMAH FOR OPERITION AND MAINTENANCE COMPANY, IT SUPERVISIOR</w:t>
            </w:r>
          </w:p>
          <w:p w14:paraId="038C6465" w14:textId="07FB9D73" w:rsidR="002C636E" w:rsidRDefault="00D15309" w:rsidP="002C636E">
            <w:r>
              <w:t>February 2014-november2015</w:t>
            </w:r>
          </w:p>
          <w:p w14:paraId="5AD3F481" w14:textId="77777777" w:rsidR="00B0505D" w:rsidRPr="002C636E" w:rsidRDefault="00B0505D" w:rsidP="002C636E"/>
          <w:p w14:paraId="4F65B0A9" w14:textId="2BD6ADF9" w:rsidR="00747CE5" w:rsidRDefault="00B0505D" w:rsidP="00B0505D">
            <w:pPr>
              <w:pStyle w:val="ListParagraph"/>
              <w:numPr>
                <w:ilvl w:val="0"/>
                <w:numId w:val="7"/>
              </w:numPr>
            </w:pPr>
            <w:r>
              <w:t>Control and develop training for the teams in nine medical colleges</w:t>
            </w:r>
          </w:p>
          <w:p w14:paraId="65DCE446" w14:textId="0FAF10D4" w:rsidR="00B0505D" w:rsidRDefault="00B0505D" w:rsidP="00B0505D">
            <w:pPr>
              <w:pStyle w:val="ListParagraph"/>
            </w:pPr>
            <w:r>
              <w:t xml:space="preserve">At princess </w:t>
            </w:r>
            <w:r w:rsidR="00A65254">
              <w:t>N</w:t>
            </w:r>
            <w:r>
              <w:t xml:space="preserve">ora </w:t>
            </w:r>
            <w:r w:rsidR="00A65254">
              <w:t>b</w:t>
            </w:r>
            <w:r>
              <w:t xml:space="preserve">int </w:t>
            </w:r>
            <w:r w:rsidR="00A65254">
              <w:t>A</w:t>
            </w:r>
            <w:r>
              <w:t>bdulrahman university.</w:t>
            </w:r>
          </w:p>
          <w:p w14:paraId="3F461D5F" w14:textId="3E11868B" w:rsidR="00B0505D" w:rsidRPr="00747CE5" w:rsidRDefault="00B0505D" w:rsidP="00B0505D">
            <w:pPr>
              <w:pStyle w:val="ListParagraph"/>
              <w:numPr>
                <w:ilvl w:val="0"/>
                <w:numId w:val="7"/>
              </w:numPr>
            </w:pPr>
            <w:r>
              <w:t>Maintain and control four automated systems (</w:t>
            </w:r>
            <w:r w:rsidR="007A2138">
              <w:t>FAS, AVS</w:t>
            </w:r>
            <w:r>
              <w:t>,MCS,SACS).</w:t>
            </w:r>
          </w:p>
          <w:p w14:paraId="59350177" w14:textId="77777777" w:rsidR="00747CE5" w:rsidRDefault="00747CE5" w:rsidP="00C25A6E">
            <w:pPr>
              <w:ind w:right="-305"/>
            </w:pPr>
          </w:p>
          <w:p w14:paraId="7EF7AC1A" w14:textId="17E5366B" w:rsidR="00743BB8" w:rsidRDefault="00743BB8" w:rsidP="00743BB8">
            <w:pPr>
              <w:ind w:left="-747"/>
            </w:pPr>
            <w:r>
              <w:t>Coordi</w:t>
            </w:r>
            <w:r w:rsidR="00C25A6E">
              <w:t xml:space="preserve">         </w:t>
            </w:r>
          </w:p>
          <w:p w14:paraId="2BAB24DB" w14:textId="28DC7A90" w:rsidR="00036450" w:rsidRDefault="00036450" w:rsidP="00036450"/>
          <w:p w14:paraId="5FB1A253" w14:textId="77777777" w:rsidR="004D3011" w:rsidRDefault="004D3011" w:rsidP="00036450"/>
          <w:p w14:paraId="79F5B749" w14:textId="77F78026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34264282" w14:textId="77777777" w:rsidR="0043117B" w:rsidRDefault="00F66C65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E8D6D" w14:textId="77777777" w:rsidR="00093598" w:rsidRDefault="00093598" w:rsidP="000C45FF">
      <w:r>
        <w:separator/>
      </w:r>
    </w:p>
  </w:endnote>
  <w:endnote w:type="continuationSeparator" w:id="0">
    <w:p w14:paraId="7B18C2B0" w14:textId="77777777" w:rsidR="00093598" w:rsidRDefault="0009359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3BEFCB" w14:textId="77777777" w:rsidR="00093598" w:rsidRDefault="00093598" w:rsidP="000C45FF">
      <w:r>
        <w:separator/>
      </w:r>
    </w:p>
  </w:footnote>
  <w:footnote w:type="continuationSeparator" w:id="0">
    <w:p w14:paraId="62FCBFC4" w14:textId="77777777" w:rsidR="00093598" w:rsidRDefault="0009359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2896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09ECBE8" wp14:editId="270167B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745C7"/>
    <w:multiLevelType w:val="hybridMultilevel"/>
    <w:tmpl w:val="3368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3013F"/>
    <w:multiLevelType w:val="hybridMultilevel"/>
    <w:tmpl w:val="00C4B808"/>
    <w:lvl w:ilvl="0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" w15:restartNumberingAfterBreak="0">
    <w:nsid w:val="2E9007AD"/>
    <w:multiLevelType w:val="hybridMultilevel"/>
    <w:tmpl w:val="70387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751CF"/>
    <w:multiLevelType w:val="hybridMultilevel"/>
    <w:tmpl w:val="4BBCD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50E91"/>
    <w:multiLevelType w:val="hybridMultilevel"/>
    <w:tmpl w:val="2762207A"/>
    <w:lvl w:ilvl="0" w:tplc="04090003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4EF515D"/>
    <w:multiLevelType w:val="hybridMultilevel"/>
    <w:tmpl w:val="B0C61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860C0"/>
    <w:multiLevelType w:val="hybridMultilevel"/>
    <w:tmpl w:val="FFC01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C7B99"/>
    <w:multiLevelType w:val="hybridMultilevel"/>
    <w:tmpl w:val="CE10B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4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CD"/>
    <w:rsid w:val="0002442E"/>
    <w:rsid w:val="00036450"/>
    <w:rsid w:val="00093598"/>
    <w:rsid w:val="00094499"/>
    <w:rsid w:val="000C45FF"/>
    <w:rsid w:val="000E3FD1"/>
    <w:rsid w:val="00101A35"/>
    <w:rsid w:val="00112054"/>
    <w:rsid w:val="001525E1"/>
    <w:rsid w:val="00180329"/>
    <w:rsid w:val="001875DD"/>
    <w:rsid w:val="0019001F"/>
    <w:rsid w:val="001A74A5"/>
    <w:rsid w:val="001B2ABD"/>
    <w:rsid w:val="001E0391"/>
    <w:rsid w:val="001E1759"/>
    <w:rsid w:val="001F1ECC"/>
    <w:rsid w:val="00204993"/>
    <w:rsid w:val="002400EB"/>
    <w:rsid w:val="00256CF7"/>
    <w:rsid w:val="00261FAC"/>
    <w:rsid w:val="00281FD5"/>
    <w:rsid w:val="002C636E"/>
    <w:rsid w:val="002C6B73"/>
    <w:rsid w:val="002F6083"/>
    <w:rsid w:val="00303A7B"/>
    <w:rsid w:val="0030481B"/>
    <w:rsid w:val="003156FC"/>
    <w:rsid w:val="003254B5"/>
    <w:rsid w:val="00332B27"/>
    <w:rsid w:val="0037121F"/>
    <w:rsid w:val="003A6B7D"/>
    <w:rsid w:val="003B06CA"/>
    <w:rsid w:val="003D5955"/>
    <w:rsid w:val="004071FC"/>
    <w:rsid w:val="00445947"/>
    <w:rsid w:val="004813B3"/>
    <w:rsid w:val="00496591"/>
    <w:rsid w:val="004C63E4"/>
    <w:rsid w:val="004D3011"/>
    <w:rsid w:val="004D303D"/>
    <w:rsid w:val="005262AC"/>
    <w:rsid w:val="00561D19"/>
    <w:rsid w:val="005E39D5"/>
    <w:rsid w:val="005E54DC"/>
    <w:rsid w:val="00600670"/>
    <w:rsid w:val="0062123A"/>
    <w:rsid w:val="006316F3"/>
    <w:rsid w:val="00646E75"/>
    <w:rsid w:val="006771D0"/>
    <w:rsid w:val="006E24DE"/>
    <w:rsid w:val="00715FCB"/>
    <w:rsid w:val="00743101"/>
    <w:rsid w:val="00743BB8"/>
    <w:rsid w:val="00747612"/>
    <w:rsid w:val="00747CE5"/>
    <w:rsid w:val="007775E1"/>
    <w:rsid w:val="007867A0"/>
    <w:rsid w:val="007927F5"/>
    <w:rsid w:val="007A2138"/>
    <w:rsid w:val="00802CA0"/>
    <w:rsid w:val="009260CD"/>
    <w:rsid w:val="00952C25"/>
    <w:rsid w:val="009C5432"/>
    <w:rsid w:val="00A2118D"/>
    <w:rsid w:val="00A4251F"/>
    <w:rsid w:val="00A65254"/>
    <w:rsid w:val="00AD76E2"/>
    <w:rsid w:val="00B0505D"/>
    <w:rsid w:val="00B20152"/>
    <w:rsid w:val="00B359E4"/>
    <w:rsid w:val="00B57D98"/>
    <w:rsid w:val="00B70850"/>
    <w:rsid w:val="00B72186"/>
    <w:rsid w:val="00C066B6"/>
    <w:rsid w:val="00C25A6E"/>
    <w:rsid w:val="00C37BA1"/>
    <w:rsid w:val="00C4674C"/>
    <w:rsid w:val="00C506CF"/>
    <w:rsid w:val="00C72BED"/>
    <w:rsid w:val="00C921A3"/>
    <w:rsid w:val="00C9578B"/>
    <w:rsid w:val="00CA521C"/>
    <w:rsid w:val="00CB0055"/>
    <w:rsid w:val="00D15309"/>
    <w:rsid w:val="00D2522B"/>
    <w:rsid w:val="00D422DE"/>
    <w:rsid w:val="00D5459D"/>
    <w:rsid w:val="00D672E0"/>
    <w:rsid w:val="00D83BCD"/>
    <w:rsid w:val="00D87884"/>
    <w:rsid w:val="00DA1F4D"/>
    <w:rsid w:val="00DD172A"/>
    <w:rsid w:val="00DE0710"/>
    <w:rsid w:val="00E25A26"/>
    <w:rsid w:val="00E4381A"/>
    <w:rsid w:val="00E55D74"/>
    <w:rsid w:val="00F60274"/>
    <w:rsid w:val="00F66C65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8FDF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10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4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glossaryDocument" Target="glossary/document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eader" Target="header1.xml" /><Relationship Id="rId5" Type="http://schemas.openxmlformats.org/officeDocument/2006/relationships/styles" Target="styles.xml" /><Relationship Id="rId10" Type="http://schemas.openxmlformats.org/officeDocument/2006/relationships/hyperlink" Target="mailto:Alzahranifatin19@gmail.com" TargetMode="Externa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 /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zah\AppData\Roaming\Microsoft\Templates\Blue%20grey%20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B496EFA32C4524852DB316BCE62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22A19-ED75-467F-A7FC-A147C7EE84B0}"/>
      </w:docPartPr>
      <w:docPartBody>
        <w:p w:rsidR="00E301CD" w:rsidRDefault="00D141B7">
          <w:pPr>
            <w:pStyle w:val="A2B496EFA32C4524852DB316BCE62B5A"/>
          </w:pPr>
          <w:r w:rsidRPr="00CB0055">
            <w:t>Contact</w:t>
          </w:r>
        </w:p>
      </w:docPartBody>
    </w:docPart>
    <w:docPart>
      <w:docPartPr>
        <w:name w:val="D14774EDDC604340B245540690051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1BD7E-549E-4BF9-8D8D-3CECE499622B}"/>
      </w:docPartPr>
      <w:docPartBody>
        <w:p w:rsidR="00E301CD" w:rsidRDefault="00D141B7">
          <w:pPr>
            <w:pStyle w:val="D14774EDDC604340B245540690051EB6"/>
          </w:pPr>
          <w:r w:rsidRPr="004D3011">
            <w:t>PHONE:</w:t>
          </w:r>
        </w:p>
      </w:docPartBody>
    </w:docPart>
    <w:docPart>
      <w:docPartPr>
        <w:name w:val="B8FC600C1F0B453BB417D47430D01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9327A8-245E-40F8-BC87-B2B092237714}"/>
      </w:docPartPr>
      <w:docPartBody>
        <w:p w:rsidR="00E301CD" w:rsidRDefault="00D141B7">
          <w:pPr>
            <w:pStyle w:val="B8FC600C1F0B453BB417D47430D01FAC"/>
          </w:pPr>
          <w:r w:rsidRPr="004D3011">
            <w:t>EMAIL:</w:t>
          </w:r>
        </w:p>
      </w:docPartBody>
    </w:docPart>
    <w:docPart>
      <w:docPartPr>
        <w:name w:val="CC731DA456014B96B7C19AAA5391C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83665B-2E7D-4026-B878-08000C5E81BE}"/>
      </w:docPartPr>
      <w:docPartBody>
        <w:p w:rsidR="00E301CD" w:rsidRDefault="00D141B7">
          <w:pPr>
            <w:pStyle w:val="CC731DA456014B96B7C19AAA5391C6CB"/>
          </w:pPr>
          <w:r w:rsidRPr="00036450">
            <w:t>EDUCATION</w:t>
          </w:r>
        </w:p>
      </w:docPartBody>
    </w:docPart>
    <w:docPart>
      <w:docPartPr>
        <w:name w:val="9CE71E67CD69491FB48B9E0FB5BA9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328B2-7EEC-4DCF-A15A-E271B4F64C28}"/>
      </w:docPartPr>
      <w:docPartBody>
        <w:p w:rsidR="00E301CD" w:rsidRDefault="00D141B7">
          <w:pPr>
            <w:pStyle w:val="9CE71E67CD69491FB48B9E0FB5BA9EE5"/>
          </w:pPr>
          <w:r w:rsidRPr="00036450">
            <w:t>WORK EXPERIENCE</w:t>
          </w:r>
        </w:p>
      </w:docPartBody>
    </w:docPart>
    <w:docPart>
      <w:docPartPr>
        <w:name w:val="20A62DE1105C4B29B47F0137DF52AC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EA7379-C8BA-4D5B-BEDC-B529809E7DBC}"/>
      </w:docPartPr>
      <w:docPartBody>
        <w:p w:rsidR="00E301CD" w:rsidRDefault="00B100C8" w:rsidP="00B100C8">
          <w:pPr>
            <w:pStyle w:val="20A62DE1105C4B29B47F0137DF52AC8B"/>
          </w:pPr>
          <w:r w:rsidRPr="00D5459D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0C8"/>
    <w:rsid w:val="001441B4"/>
    <w:rsid w:val="00496DD4"/>
    <w:rsid w:val="00583A05"/>
    <w:rsid w:val="00724592"/>
    <w:rsid w:val="00937560"/>
    <w:rsid w:val="009F0B38"/>
    <w:rsid w:val="00B100C8"/>
    <w:rsid w:val="00D141B7"/>
    <w:rsid w:val="00E301CD"/>
    <w:rsid w:val="00F07B63"/>
    <w:rsid w:val="00F9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46F8387D30480F997BC7D9EFDC4F18">
    <w:name w:val="4046F8387D30480F997BC7D9EFDC4F18"/>
  </w:style>
  <w:style w:type="paragraph" w:customStyle="1" w:styleId="808B015876974FB497F238A2E5E79181">
    <w:name w:val="808B015876974FB497F238A2E5E79181"/>
  </w:style>
  <w:style w:type="paragraph" w:customStyle="1" w:styleId="93B2AF912FCF42F0BE66500D6F039716">
    <w:name w:val="93B2AF912FCF42F0BE66500D6F039716"/>
  </w:style>
  <w:style w:type="paragraph" w:customStyle="1" w:styleId="BBD6EF1769E14B11B5E1A2BFFDEDD18F">
    <w:name w:val="BBD6EF1769E14B11B5E1A2BFFDEDD18F"/>
  </w:style>
  <w:style w:type="paragraph" w:customStyle="1" w:styleId="A2B496EFA32C4524852DB316BCE62B5A">
    <w:name w:val="A2B496EFA32C4524852DB316BCE62B5A"/>
  </w:style>
  <w:style w:type="paragraph" w:customStyle="1" w:styleId="D14774EDDC604340B245540690051EB6">
    <w:name w:val="D14774EDDC604340B245540690051EB6"/>
  </w:style>
  <w:style w:type="paragraph" w:customStyle="1" w:styleId="17E6417A90304064BE1DE782268ABD1B">
    <w:name w:val="17E6417A90304064BE1DE782268ABD1B"/>
  </w:style>
  <w:style w:type="paragraph" w:customStyle="1" w:styleId="DB6848418CE149B19AF8943EB170DD1F">
    <w:name w:val="DB6848418CE149B19AF8943EB170DD1F"/>
  </w:style>
  <w:style w:type="paragraph" w:customStyle="1" w:styleId="AE27BF68ED0E49D6BA09E4B41FAC7C99">
    <w:name w:val="AE27BF68ED0E49D6BA09E4B41FAC7C99"/>
  </w:style>
  <w:style w:type="paragraph" w:customStyle="1" w:styleId="B8FC600C1F0B453BB417D47430D01FAC">
    <w:name w:val="B8FC600C1F0B453BB417D47430D01FAC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A17BB29753644EB9E9F54CD54146758">
    <w:name w:val="EA17BB29753644EB9E9F54CD54146758"/>
  </w:style>
  <w:style w:type="paragraph" w:customStyle="1" w:styleId="8F5DAA2A39004815AC89A7216E4230B9">
    <w:name w:val="8F5DAA2A39004815AC89A7216E4230B9"/>
  </w:style>
  <w:style w:type="paragraph" w:customStyle="1" w:styleId="24BC178DFCA748F19B26FDC0104FC136">
    <w:name w:val="24BC178DFCA748F19B26FDC0104FC136"/>
  </w:style>
  <w:style w:type="paragraph" w:customStyle="1" w:styleId="453CA732F79B417896DC5E5B77FAFB51">
    <w:name w:val="453CA732F79B417896DC5E5B77FAFB51"/>
  </w:style>
  <w:style w:type="paragraph" w:customStyle="1" w:styleId="C13C0D4504C94BC199BCC1C7F2EEF40E">
    <w:name w:val="C13C0D4504C94BC199BCC1C7F2EEF40E"/>
  </w:style>
  <w:style w:type="paragraph" w:customStyle="1" w:styleId="1DFDF48F582C4A4AB1873E744AB060F8">
    <w:name w:val="1DFDF48F582C4A4AB1873E744AB060F8"/>
  </w:style>
  <w:style w:type="paragraph" w:customStyle="1" w:styleId="CC731DA456014B96B7C19AAA5391C6CB">
    <w:name w:val="CC731DA456014B96B7C19AAA5391C6CB"/>
  </w:style>
  <w:style w:type="paragraph" w:customStyle="1" w:styleId="797A966FE8AC487E820F5130F7A11E43">
    <w:name w:val="797A966FE8AC487E820F5130F7A11E43"/>
  </w:style>
  <w:style w:type="paragraph" w:customStyle="1" w:styleId="BAA3543010834F488626971C72DC3337">
    <w:name w:val="BAA3543010834F488626971C72DC3337"/>
  </w:style>
  <w:style w:type="paragraph" w:customStyle="1" w:styleId="06C6C01426384B878845CF7F7E0C291C">
    <w:name w:val="06C6C01426384B878845CF7F7E0C291C"/>
  </w:style>
  <w:style w:type="paragraph" w:customStyle="1" w:styleId="C6692DC669624AAF8DD8007B5AEE1BBF">
    <w:name w:val="C6692DC669624AAF8DD8007B5AEE1BBF"/>
  </w:style>
  <w:style w:type="paragraph" w:customStyle="1" w:styleId="08FF696AC2234E9B81F41B858BEF352E">
    <w:name w:val="08FF696AC2234E9B81F41B858BEF352E"/>
  </w:style>
  <w:style w:type="paragraph" w:customStyle="1" w:styleId="BC159B353D9B4CE394B9C072D0058FC7">
    <w:name w:val="BC159B353D9B4CE394B9C072D0058FC7"/>
  </w:style>
  <w:style w:type="paragraph" w:customStyle="1" w:styleId="6A73081E130548809959FA7E00BCCF71">
    <w:name w:val="6A73081E130548809959FA7E00BCCF71"/>
  </w:style>
  <w:style w:type="paragraph" w:customStyle="1" w:styleId="9CE71E67CD69491FB48B9E0FB5BA9EE5">
    <w:name w:val="9CE71E67CD69491FB48B9E0FB5BA9EE5"/>
  </w:style>
  <w:style w:type="paragraph" w:customStyle="1" w:styleId="6F414B78B5444AB488E28974A22F25B5">
    <w:name w:val="6F414B78B5444AB488E28974A22F25B5"/>
  </w:style>
  <w:style w:type="paragraph" w:customStyle="1" w:styleId="0B943DA05FC24CE1BDBAB02563217537">
    <w:name w:val="0B943DA05FC24CE1BDBAB02563217537"/>
  </w:style>
  <w:style w:type="paragraph" w:customStyle="1" w:styleId="9A00C059B7B54DD89BF795F4D25D8FD8">
    <w:name w:val="9A00C059B7B54DD89BF795F4D25D8FD8"/>
  </w:style>
  <w:style w:type="paragraph" w:customStyle="1" w:styleId="40B5F621B557460B91C25FC07B2DABCF">
    <w:name w:val="40B5F621B557460B91C25FC07B2DABCF"/>
  </w:style>
  <w:style w:type="paragraph" w:customStyle="1" w:styleId="5515254B51A4445BB611FD8194C5436A">
    <w:name w:val="5515254B51A4445BB611FD8194C5436A"/>
  </w:style>
  <w:style w:type="paragraph" w:customStyle="1" w:styleId="23ADF2E485D64E5FBD4A2D2DDA5F4BB1">
    <w:name w:val="23ADF2E485D64E5FBD4A2D2DDA5F4BB1"/>
  </w:style>
  <w:style w:type="paragraph" w:customStyle="1" w:styleId="6B634CE131B642AFB1FF7E234972EC7B">
    <w:name w:val="6B634CE131B642AFB1FF7E234972EC7B"/>
  </w:style>
  <w:style w:type="paragraph" w:customStyle="1" w:styleId="530B818159BA46EDAC814A8A85EB761E">
    <w:name w:val="530B818159BA46EDAC814A8A85EB761E"/>
  </w:style>
  <w:style w:type="paragraph" w:customStyle="1" w:styleId="BC659EF3CEC74E1EA616CD000DE90FAE">
    <w:name w:val="BC659EF3CEC74E1EA616CD000DE90FAE"/>
  </w:style>
  <w:style w:type="paragraph" w:customStyle="1" w:styleId="44E51BE77FCB4DDE9E9F17746A95CB65">
    <w:name w:val="44E51BE77FCB4DDE9E9F17746A95CB65"/>
  </w:style>
  <w:style w:type="paragraph" w:customStyle="1" w:styleId="69B16D8B231D4519AA4588AF211F7C22">
    <w:name w:val="69B16D8B231D4519AA4588AF211F7C22"/>
  </w:style>
  <w:style w:type="paragraph" w:customStyle="1" w:styleId="B14EB3CDBBE246499FD103E112DCF4B3">
    <w:name w:val="B14EB3CDBBE246499FD103E112DCF4B3"/>
  </w:style>
  <w:style w:type="paragraph" w:customStyle="1" w:styleId="06C9E140C8F34F98904DB1F88AF7B327">
    <w:name w:val="06C9E140C8F34F98904DB1F88AF7B327"/>
  </w:style>
  <w:style w:type="paragraph" w:customStyle="1" w:styleId="6C86879EC05A4CB383109EA057D25771">
    <w:name w:val="6C86879EC05A4CB383109EA057D25771"/>
  </w:style>
  <w:style w:type="paragraph" w:customStyle="1" w:styleId="393E8A70C3D24C32A306B62982D61B10">
    <w:name w:val="393E8A70C3D24C32A306B62982D61B10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02968C5C73084D3AA307D1BDF3FCEAA6">
    <w:name w:val="02968C5C73084D3AA307D1BDF3FCEAA6"/>
  </w:style>
  <w:style w:type="paragraph" w:customStyle="1" w:styleId="20A62DE1105C4B29B47F0137DF52AC8B">
    <w:name w:val="20A62DE1105C4B29B47F0137DF52AC8B"/>
    <w:rsid w:val="00B100C8"/>
  </w:style>
  <w:style w:type="paragraph" w:customStyle="1" w:styleId="45989C9F00194919B400303429E0669F">
    <w:name w:val="45989C9F00194919B400303429E0669F"/>
    <w:rsid w:val="00B100C8"/>
  </w:style>
  <w:style w:type="paragraph" w:customStyle="1" w:styleId="819A55E0B06E4FA8919BB55A21526CC9">
    <w:name w:val="819A55E0B06E4FA8919BB55A21526CC9"/>
    <w:rsid w:val="00E301CD"/>
  </w:style>
  <w:style w:type="paragraph" w:customStyle="1" w:styleId="BB522752DA934440B840D069FBE895EF">
    <w:name w:val="BB522752DA934440B840D069FBE895EF"/>
    <w:rsid w:val="00E301CD"/>
  </w:style>
  <w:style w:type="paragraph" w:customStyle="1" w:styleId="F6302A36573C4351A4F17BFB4F9D3635">
    <w:name w:val="F6302A36573C4351A4F17BFB4F9D3635"/>
    <w:rsid w:val="00E301CD"/>
  </w:style>
  <w:style w:type="paragraph" w:customStyle="1" w:styleId="3EEEB993162448409094E154D3E54BA7">
    <w:name w:val="3EEEB993162448409094E154D3E54BA7"/>
    <w:rsid w:val="00E301CD"/>
  </w:style>
  <w:style w:type="paragraph" w:customStyle="1" w:styleId="35FACF86D4DB443585D772DC009F0F3D">
    <w:name w:val="35FACF86D4DB443585D772DC009F0F3D"/>
    <w:rsid w:val="00E301CD"/>
  </w:style>
  <w:style w:type="paragraph" w:customStyle="1" w:styleId="E44444E5A3A64F4E8A7C7B3182CCFFD0">
    <w:name w:val="E44444E5A3A64F4E8A7C7B3182CCFFD0"/>
    <w:rsid w:val="00E301CD"/>
  </w:style>
  <w:style w:type="paragraph" w:customStyle="1" w:styleId="273506EB29464A2B876B5A63DE0D1B98">
    <w:name w:val="273506EB29464A2B876B5A63DE0D1B98"/>
    <w:rsid w:val="00E301CD"/>
  </w:style>
  <w:style w:type="paragraph" w:customStyle="1" w:styleId="72284DF90F434F9484AC972938B82E55">
    <w:name w:val="72284DF90F434F9484AC972938B82E55"/>
    <w:rsid w:val="00E301CD"/>
  </w:style>
  <w:style w:type="paragraph" w:customStyle="1" w:styleId="D6631875E207472FAE8CE4FFDDAFFA19">
    <w:name w:val="D6631875E207472FAE8CE4FFDDAFFA19"/>
    <w:rsid w:val="00E301CD"/>
  </w:style>
  <w:style w:type="paragraph" w:customStyle="1" w:styleId="9FB35A73BDC64C92898B580F03282C2A">
    <w:name w:val="9FB35A73BDC64C92898B580F03282C2A"/>
    <w:rsid w:val="00E301CD"/>
  </w:style>
  <w:style w:type="paragraph" w:customStyle="1" w:styleId="E9B3D3577BC64D3189CB03FD5DCF2165">
    <w:name w:val="E9B3D3577BC64D3189CB03FD5DCF2165"/>
    <w:rsid w:val="00E301CD"/>
  </w:style>
  <w:style w:type="paragraph" w:customStyle="1" w:styleId="304C7F892A5C43DF8205573C25DB6387">
    <w:name w:val="304C7F892A5C43DF8205573C25DB6387"/>
    <w:rsid w:val="00E301CD"/>
  </w:style>
  <w:style w:type="paragraph" w:customStyle="1" w:styleId="D8FC64C67EE64195B1E049FC08AE9C5C">
    <w:name w:val="D8FC64C67EE64195B1E049FC08AE9C5C"/>
    <w:rsid w:val="00E301CD"/>
  </w:style>
  <w:style w:type="paragraph" w:customStyle="1" w:styleId="81017530601A4B0DA5C1E690D008F668">
    <w:name w:val="81017530601A4B0DA5C1E690D008F668"/>
    <w:rsid w:val="00E301CD"/>
  </w:style>
  <w:style w:type="paragraph" w:customStyle="1" w:styleId="05EDFFDC5E734AF88E7C792D1EBA4A9A">
    <w:name w:val="05EDFFDC5E734AF88E7C792D1EBA4A9A"/>
    <w:rsid w:val="00E301CD"/>
  </w:style>
  <w:style w:type="paragraph" w:customStyle="1" w:styleId="72991FC8FC06482AA074274AC4517BC9">
    <w:name w:val="72991FC8FC06482AA074274AC4517BC9"/>
    <w:rsid w:val="00E301CD"/>
  </w:style>
  <w:style w:type="paragraph" w:customStyle="1" w:styleId="E2BCE6C3E0354006A324536D993C5DF3">
    <w:name w:val="E2BCE6C3E0354006A324536D993C5DF3"/>
    <w:rsid w:val="00E301CD"/>
  </w:style>
  <w:style w:type="paragraph" w:customStyle="1" w:styleId="B73BBCF1EE414A61891689C3BAE39614">
    <w:name w:val="B73BBCF1EE414A61891689C3BAE39614"/>
    <w:rsid w:val="00E301CD"/>
  </w:style>
  <w:style w:type="paragraph" w:customStyle="1" w:styleId="92A12BAC4ECF41F3888A9B2FB9E8E39F">
    <w:name w:val="92A12BAC4ECF41F3888A9B2FB9E8E39F"/>
    <w:rsid w:val="00E301CD"/>
  </w:style>
  <w:style w:type="paragraph" w:customStyle="1" w:styleId="24F2B2B6F1BF4ADC8C723E26F7B66289">
    <w:name w:val="24F2B2B6F1BF4ADC8C723E26F7B66289"/>
    <w:rsid w:val="00583A05"/>
  </w:style>
  <w:style w:type="paragraph" w:customStyle="1" w:styleId="D47995E432D444C594D2AF7CD388018A">
    <w:name w:val="D47995E432D444C594D2AF7CD388018A"/>
    <w:rsid w:val="00583A05"/>
  </w:style>
  <w:style w:type="paragraph" w:customStyle="1" w:styleId="524C8546646E48E8B211FAC5CA14B429">
    <w:name w:val="524C8546646E48E8B211FAC5CA14B429"/>
    <w:rsid w:val="00583A05"/>
  </w:style>
  <w:style w:type="paragraph" w:customStyle="1" w:styleId="43D04B2CAD9245B6AED6E41CF9030A3B">
    <w:name w:val="43D04B2CAD9245B6AED6E41CF9030A3B"/>
    <w:rsid w:val="00583A05"/>
  </w:style>
  <w:style w:type="paragraph" w:customStyle="1" w:styleId="B3E5A7E33E854D1597A6AC917B5D7BEC">
    <w:name w:val="B3E5A7E33E854D1597A6AC917B5D7BEC"/>
    <w:rsid w:val="001441B4"/>
  </w:style>
  <w:style w:type="paragraph" w:customStyle="1" w:styleId="8A76BACDCE1449BAB121E46FC8AEE336">
    <w:name w:val="8A76BACDCE1449BAB121E46FC8AEE336"/>
    <w:rsid w:val="001441B4"/>
  </w:style>
  <w:style w:type="paragraph" w:customStyle="1" w:styleId="B86B3C65A8E243BC8A68E77C12CFA211">
    <w:name w:val="B86B3C65A8E243BC8A68E77C12CFA211"/>
    <w:rsid w:val="001441B4"/>
  </w:style>
  <w:style w:type="paragraph" w:customStyle="1" w:styleId="7628276BD60A4BDBA52DCD8DE7C1F186">
    <w:name w:val="7628276BD60A4BDBA52DCD8DE7C1F186"/>
    <w:rsid w:val="001441B4"/>
  </w:style>
  <w:style w:type="paragraph" w:customStyle="1" w:styleId="E45206C500074668AC7C90C084E44F91">
    <w:name w:val="E45206C500074668AC7C90C084E44F91"/>
    <w:rsid w:val="001441B4"/>
  </w:style>
  <w:style w:type="paragraph" w:customStyle="1" w:styleId="7823B94C03D34896B814EF30A10A2C87">
    <w:name w:val="7823B94C03D34896B814EF30A10A2C87"/>
    <w:rsid w:val="001441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Blue%20grey%20resume.dotx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2019-12-10T08:50:00Z</dcterms:created>
  <dcterms:modified xsi:type="dcterms:W3CDTF">2019-12-10T08:50:00Z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