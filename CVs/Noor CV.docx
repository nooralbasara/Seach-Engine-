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8F2779" w:rsidRPr="00EC0F79" w14:paraId="40B27FEC" w14:textId="77777777" w:rsidTr="000334C1">
        <w:trPr>
          <w:trHeight w:val="540"/>
        </w:trPr>
        <w:tc>
          <w:tcPr>
            <w:tcW w:w="540" w:type="dxa"/>
            <w:gridSpan w:val="3"/>
          </w:tcPr>
          <w:p w14:paraId="6A25B09C" w14:textId="31AE349B" w:rsidR="008F2779" w:rsidRDefault="00BF2135" w:rsidP="008F27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6FB60AB" wp14:editId="0B890827">
                      <wp:simplePos x="0" y="0"/>
                      <wp:positionH relativeFrom="margin">
                        <wp:posOffset>151912</wp:posOffset>
                      </wp:positionH>
                      <wp:positionV relativeFrom="paragraph">
                        <wp:posOffset>3175</wp:posOffset>
                      </wp:positionV>
                      <wp:extent cx="1854200" cy="4064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0" cy="40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0F90F0" w14:textId="77777777" w:rsidR="00BF2135" w:rsidRPr="005F1651" w:rsidRDefault="00BF2135" w:rsidP="00BF213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F165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 D U C A T I O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B60AB" id="Rectangle 2" o:spid="_x0000_s1026" style="position:absolute;margin-left:11.95pt;margin-top:.25pt;width:146pt;height:3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" filled="f" stroked="f" strokeweight="1pt">
                      <v:textbox>
                        <w:txbxContent>
                          <w:p w14:paraId="040F90F0" w14:textId="77777777" w:rsidR="00BF2135" w:rsidRPr="005F1651" w:rsidRDefault="00BF2135" w:rsidP="00BF213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F165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 D U C A T I O N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340" w:type="dxa"/>
            <w:tcBorders>
              <w:bottom w:val="single" w:sz="4" w:space="0" w:color="FFFFFF" w:themeColor="background1"/>
            </w:tcBorders>
          </w:tcPr>
          <w:p w14:paraId="42F5414A" w14:textId="194CC855" w:rsidR="008F2779" w:rsidRDefault="008F2779" w:rsidP="008F2779">
            <w:pPr>
              <w:pStyle w:val="Heading4"/>
              <w:jc w:val="left"/>
            </w:pPr>
          </w:p>
        </w:tc>
        <w:tc>
          <w:tcPr>
            <w:tcW w:w="540" w:type="dxa"/>
            <w:gridSpan w:val="2"/>
          </w:tcPr>
          <w:p w14:paraId="55D69969" w14:textId="77777777" w:rsidR="008F2779" w:rsidRDefault="008F2779" w:rsidP="008F2779"/>
        </w:tc>
        <w:tc>
          <w:tcPr>
            <w:tcW w:w="720" w:type="dxa"/>
            <w:vMerge w:val="restart"/>
          </w:tcPr>
          <w:p w14:paraId="24C82FB5" w14:textId="432FCC55" w:rsidR="008F2779" w:rsidRDefault="008F2779" w:rsidP="008F277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1" locked="0" layoutInCell="1" allowOverlap="1" wp14:anchorId="12AA3AC0" wp14:editId="7B098EF9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E098C0" id="Group 94" o:spid="_x0000_s1026" alt="&quot;&quot;" style="position:absolute;margin-left:-192.6pt;margin-top:-95.5pt;width:210.2pt;height:1041.1pt;z-index:-251571200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14:paraId="367E95F4" w14:textId="2BCE8574" w:rsidR="00B47F76" w:rsidRDefault="00515E70" w:rsidP="00515E70">
            <w:pPr>
              <w:spacing w:line="259" w:lineRule="auto"/>
              <w:ind w:left="484"/>
              <w:jc w:val="center"/>
              <w:rPr>
                <w:color w:val="532477" w:themeColor="accent3" w:themeShade="BF"/>
                <w:sz w:val="40"/>
              </w:rPr>
            </w:pPr>
            <w:r>
              <w:rPr>
                <w:color w:val="532477" w:themeColor="accent3" w:themeShade="BF"/>
                <w:sz w:val="40"/>
              </w:rPr>
              <w:t>Noor</w:t>
            </w:r>
            <w:r w:rsidR="00B47F76" w:rsidRPr="00B47F76">
              <w:rPr>
                <w:color w:val="532477" w:themeColor="accent3" w:themeShade="BF"/>
                <w:sz w:val="40"/>
              </w:rPr>
              <w:t xml:space="preserve"> </w:t>
            </w:r>
            <w:r w:rsidR="009B1EDC">
              <w:rPr>
                <w:color w:val="532477" w:themeColor="accent3" w:themeShade="BF"/>
                <w:sz w:val="40"/>
              </w:rPr>
              <w:t>Abdulbaqi</w:t>
            </w:r>
          </w:p>
          <w:p w14:paraId="25A6A3EE" w14:textId="35089BCE" w:rsidR="001A6843" w:rsidRPr="001A6843" w:rsidRDefault="001A6843" w:rsidP="00515E70">
            <w:pPr>
              <w:spacing w:line="259" w:lineRule="auto"/>
              <w:ind w:left="484"/>
              <w:jc w:val="center"/>
              <w:rPr>
                <w:color w:val="532477" w:themeColor="accent3" w:themeShade="BF"/>
                <w:sz w:val="10"/>
                <w:szCs w:val="10"/>
              </w:rPr>
            </w:pPr>
            <w:r w:rsidRPr="001A6843">
              <w:rPr>
                <w:color w:val="532477" w:themeColor="accent3" w:themeShade="BF"/>
                <w:sz w:val="18"/>
                <w:szCs w:val="10"/>
              </w:rPr>
              <w:t xml:space="preserve">Computer Engineering </w:t>
            </w:r>
          </w:p>
          <w:sdt>
            <w:sdtPr>
              <w:rPr>
                <w:sz w:val="24"/>
                <w:szCs w:val="24"/>
              </w:rPr>
              <w:id w:val="2074003189"/>
              <w:placeholder>
                <w:docPart w:val="51B9ED572C194A6583D37EF9E46F22DD"/>
              </w:placeholder>
              <w:temporary/>
              <w:showingPlcHdr/>
              <w15:appearance w15:val="hidden"/>
            </w:sdtPr>
            <w:sdtContent>
              <w:p w14:paraId="201267D9" w14:textId="77777777" w:rsidR="008F2779" w:rsidRPr="000F16AC" w:rsidRDefault="008F2779" w:rsidP="000F16AC">
                <w:pPr>
                  <w:pStyle w:val="Heading1"/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RPr="000F16AC">
                  <w:rPr>
                    <w:sz w:val="24"/>
                    <w:szCs w:val="24"/>
                  </w:rPr>
                  <w:t>Objective</w:t>
                </w:r>
              </w:p>
            </w:sdtContent>
          </w:sdt>
          <w:p w14:paraId="1E03BD2C" w14:textId="77777777" w:rsidR="00515E70" w:rsidRPr="000F16AC" w:rsidRDefault="00515E70" w:rsidP="000F16AC">
            <w:pPr>
              <w:spacing w:line="276" w:lineRule="auto"/>
              <w:jc w:val="both"/>
              <w:rPr>
                <w:rFonts w:asciiTheme="majorHAnsi" w:hAnsiTheme="majorHAnsi" w:cstheme="majorBidi"/>
                <w:color w:val="595959" w:themeColor="text1" w:themeTint="A6"/>
              </w:rPr>
            </w:pPr>
            <w:r w:rsidRPr="000F16AC">
              <w:rPr>
                <w:rFonts w:asciiTheme="majorHAnsi" w:hAnsiTheme="majorHAnsi" w:cstheme="majorBidi"/>
                <w:color w:val="595959" w:themeColor="text1" w:themeTint="A6"/>
              </w:rPr>
              <w:t>Computer engineering student looking for educational training opportunities to benefit and gain experience to develop my skills in the field of computer engineering or similar fields.</w:t>
            </w:r>
          </w:p>
          <w:p w14:paraId="18DF0576" w14:textId="77777777" w:rsidR="0051532F" w:rsidRPr="000F16AC" w:rsidRDefault="0051532F" w:rsidP="000F16AC">
            <w:pPr>
              <w:pStyle w:val="Heading1"/>
              <w:spacing w:line="276" w:lineRule="auto"/>
              <w:jc w:val="both"/>
              <w:rPr>
                <w:sz w:val="24"/>
                <w:szCs w:val="24"/>
              </w:rPr>
            </w:pPr>
            <w:r w:rsidRPr="000F16AC">
              <w:rPr>
                <w:sz w:val="24"/>
                <w:szCs w:val="24"/>
              </w:rPr>
              <w:t xml:space="preserve">project </w:t>
            </w:r>
          </w:p>
          <w:p w14:paraId="04C3A55D" w14:textId="77777777" w:rsidR="00D01E8C" w:rsidRPr="000F16AC" w:rsidRDefault="00D01E8C" w:rsidP="000F16AC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cstheme="majorBidi"/>
                <w:color w:val="404040" w:themeColor="text1" w:themeTint="BF"/>
              </w:rPr>
            </w:pPr>
            <w:r w:rsidRPr="000F16AC">
              <w:rPr>
                <w:rFonts w:cstheme="majorBidi"/>
                <w:color w:val="404040" w:themeColor="text1" w:themeTint="BF"/>
              </w:rPr>
              <w:t xml:space="preserve">December 2022 – May 2023- Working with a group in building a humanoid Robot University system.  </w:t>
            </w:r>
          </w:p>
          <w:p w14:paraId="60ABA126" w14:textId="454E0BDB" w:rsidR="00D01E8C" w:rsidRPr="000F16AC" w:rsidRDefault="00D01E8C" w:rsidP="000F16AC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ajorBidi"/>
                <w:color w:val="404040" w:themeColor="text1" w:themeTint="BF"/>
              </w:rPr>
            </w:pPr>
            <w:r w:rsidRPr="000F16AC">
              <w:rPr>
                <w:rFonts w:cstheme="majorBidi"/>
                <w:color w:val="404040" w:themeColor="text1" w:themeTint="BF"/>
              </w:rPr>
              <w:t>Based on Machine Learning, Deep Learning and Computer Vision using Python, Sqlite3 and Qt.</w:t>
            </w:r>
          </w:p>
          <w:p w14:paraId="335209C5" w14:textId="468AB108" w:rsidR="00D01E8C" w:rsidRPr="000F16AC" w:rsidRDefault="00D01E8C" w:rsidP="000F16AC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ajorBidi"/>
                <w:color w:val="404040" w:themeColor="text1" w:themeTint="BF"/>
              </w:rPr>
            </w:pPr>
            <w:r w:rsidRPr="000F16AC">
              <w:rPr>
                <w:rFonts w:cstheme="majorBidi"/>
                <w:color w:val="404040" w:themeColor="text1" w:themeTint="BF"/>
              </w:rPr>
              <w:t xml:space="preserve"> Features are Emotion expression, Facial Recognition to take attendance, speech Recognition (convert voice to text). </w:t>
            </w:r>
          </w:p>
          <w:p w14:paraId="6D4D91AC" w14:textId="530E4365" w:rsidR="00D01E8C" w:rsidRPr="000F16AC" w:rsidRDefault="00D01E8C" w:rsidP="000F16AC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ajorBidi"/>
                <w:color w:val="404040" w:themeColor="text1" w:themeTint="BF"/>
              </w:rPr>
            </w:pPr>
            <w:r w:rsidRPr="000F16AC">
              <w:rPr>
                <w:rFonts w:cstheme="majorBidi"/>
                <w:color w:val="404040" w:themeColor="text1" w:themeTint="BF"/>
              </w:rPr>
              <w:t xml:space="preserve">The system requires registration process to be able to use the system features then Login which require skills in database. </w:t>
            </w:r>
          </w:p>
          <w:p w14:paraId="53DA5BC9" w14:textId="40CE2C6B" w:rsidR="00D01E8C" w:rsidRPr="000F16AC" w:rsidRDefault="00D01E8C" w:rsidP="000F16AC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cstheme="majorBidi"/>
                <w:color w:val="404040" w:themeColor="text1" w:themeTint="BF"/>
              </w:rPr>
            </w:pPr>
            <w:r w:rsidRPr="000F16AC">
              <w:rPr>
                <w:rFonts w:cstheme="majorBidi"/>
                <w:color w:val="404040" w:themeColor="text1" w:themeTint="BF"/>
              </w:rPr>
              <w:t xml:space="preserve">After this project the skills in Machine Learning, Deep learning and Computer Vision, Python, Sqlite3 and Qt significantly. </w:t>
            </w:r>
          </w:p>
          <w:p w14:paraId="196ED498" w14:textId="294DA726" w:rsidR="001826B4" w:rsidRPr="000F16AC" w:rsidRDefault="003338A3" w:rsidP="000F16AC">
            <w:pPr>
              <w:pStyle w:val="Heading1"/>
              <w:spacing w:line="276" w:lineRule="auto"/>
              <w:jc w:val="both"/>
              <w:rPr>
                <w:sz w:val="24"/>
                <w:szCs w:val="24"/>
              </w:rPr>
            </w:pPr>
            <w:r w:rsidRPr="000F16A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32A25AC" wp14:editId="0B099DAA">
                      <wp:simplePos x="0" y="0"/>
                      <wp:positionH relativeFrom="column">
                        <wp:posOffset>-340773</wp:posOffset>
                      </wp:positionH>
                      <wp:positionV relativeFrom="paragraph">
                        <wp:posOffset>546144</wp:posOffset>
                      </wp:positionV>
                      <wp:extent cx="4701540" cy="9144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0154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A0B9C9" w14:textId="6EC0B990" w:rsidR="003338A3" w:rsidRPr="00F94EEC" w:rsidRDefault="003338A3" w:rsidP="003338A3">
                                  <w:pPr>
                                    <w:pStyle w:val="ListParagraph"/>
                                    <w:spacing w:line="240" w:lineRule="auto"/>
                                    <w:jc w:val="both"/>
                                    <w:rPr>
                                      <w:rFonts w:cstheme="majorBidi"/>
                                      <w:color w:val="404040" w:themeColor="text1" w:themeTint="BF"/>
                                    </w:rPr>
                                  </w:pPr>
                                  <w:r w:rsidRPr="003338A3">
                                    <w:rPr>
                                      <w:rFonts w:cstheme="majorBidi"/>
                                      <w:color w:val="404040" w:themeColor="text1" w:themeTint="BF"/>
                                    </w:rPr>
                                    <w:t>2021- Organizing Member - The Health Volunteering Center at the Ministry of Health. Volunteer work and effort in the volunteer opportunity (supportive services) in Prince Mohammed Bin Fahd hospital in Qatif</w:t>
                                  </w:r>
                                </w:p>
                                <w:p w14:paraId="12A4A93B" w14:textId="77777777" w:rsidR="003338A3" w:rsidRPr="00F94EEC" w:rsidRDefault="003338A3" w:rsidP="003338A3">
                                  <w:pPr>
                                    <w:rPr>
                                      <w:color w:val="404040" w:themeColor="text1" w:themeTint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2A25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7" type="#_x0000_t202" style="position:absolute;left:0;text-align:left;margin-left:-26.85pt;margin-top:43pt;width:370.2pt;height:1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" filled="f" stroked="f" strokeweight=".5pt">
                      <v:textbox>
                        <w:txbxContent>
                          <w:p w14:paraId="2BA0B9C9" w14:textId="6EC0B990" w:rsidR="003338A3" w:rsidRPr="00F94EEC" w:rsidRDefault="003338A3" w:rsidP="003338A3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rFonts w:cstheme="majorBidi"/>
                                <w:color w:val="404040" w:themeColor="text1" w:themeTint="BF"/>
                              </w:rPr>
                            </w:pPr>
                            <w:r w:rsidRPr="003338A3">
                              <w:rPr>
                                <w:rFonts w:cstheme="majorBidi"/>
                                <w:color w:val="404040" w:themeColor="text1" w:themeTint="BF"/>
                              </w:rPr>
                              <w:t>2021- Organizing Member - The Health Volunteering Center at the Ministry of Health. Volunteer work and effort in the volunteer opportunity (supportive services) in Prince Mohammed Bin Fahd hospital in Qatif</w:t>
                            </w:r>
                          </w:p>
                          <w:p w14:paraId="12A4A93B" w14:textId="77777777" w:rsidR="003338A3" w:rsidRPr="00F94EEC" w:rsidRDefault="003338A3" w:rsidP="003338A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26B4" w:rsidRPr="000F16AC">
              <w:rPr>
                <w:sz w:val="24"/>
                <w:szCs w:val="24"/>
              </w:rPr>
              <w:t xml:space="preserve">VOULNTEER </w:t>
            </w:r>
          </w:p>
          <w:p w14:paraId="4BDE7B19" w14:textId="183C1A66" w:rsidR="001826B4" w:rsidRPr="000F16AC" w:rsidRDefault="001826B4" w:rsidP="000F16AC">
            <w:pPr>
              <w:spacing w:line="276" w:lineRule="auto"/>
              <w:jc w:val="both"/>
              <w:rPr>
                <w:rFonts w:cstheme="majorBidi"/>
                <w:color w:val="404040" w:themeColor="text1" w:themeTint="BF"/>
              </w:rPr>
            </w:pPr>
          </w:p>
          <w:p w14:paraId="0CFB22B3" w14:textId="64AA6869" w:rsidR="001826B4" w:rsidRPr="000F16AC" w:rsidRDefault="001826B4" w:rsidP="000F16AC">
            <w:pPr>
              <w:spacing w:line="276" w:lineRule="auto"/>
              <w:jc w:val="both"/>
              <w:rPr>
                <w:rFonts w:cstheme="majorBidi"/>
                <w:color w:val="404040" w:themeColor="text1" w:themeTint="BF"/>
              </w:rPr>
            </w:pPr>
          </w:p>
          <w:p w14:paraId="48304E7C" w14:textId="77777777" w:rsidR="00CD7BD8" w:rsidRPr="000F16AC" w:rsidRDefault="00CD7BD8" w:rsidP="000F16AC">
            <w:pPr>
              <w:pStyle w:val="Heading1"/>
              <w:spacing w:line="276" w:lineRule="auto"/>
              <w:jc w:val="both"/>
              <w:rPr>
                <w:sz w:val="24"/>
                <w:szCs w:val="24"/>
              </w:rPr>
            </w:pPr>
          </w:p>
          <w:p w14:paraId="501FCAAE" w14:textId="75E75EE4" w:rsidR="008F2779" w:rsidRPr="000F16AC" w:rsidRDefault="00C31B6F" w:rsidP="000F16AC">
            <w:pPr>
              <w:pStyle w:val="Heading1"/>
              <w:spacing w:line="276" w:lineRule="auto"/>
              <w:jc w:val="both"/>
              <w:rPr>
                <w:sz w:val="24"/>
                <w:szCs w:val="24"/>
              </w:rPr>
            </w:pPr>
            <w:bookmarkStart w:id="0" w:name="_Hlk129010116"/>
            <w:r w:rsidRPr="000F16AC">
              <w:rPr>
                <w:sz w:val="24"/>
                <w:szCs w:val="24"/>
              </w:rPr>
              <w:t xml:space="preserve">certificates </w:t>
            </w:r>
            <w:r w:rsidR="008F2779" w:rsidRPr="000F16AC">
              <w:rPr>
                <w:sz w:val="24"/>
                <w:szCs w:val="24"/>
              </w:rPr>
              <w:t xml:space="preserve"> </w:t>
            </w:r>
          </w:p>
          <w:bookmarkEnd w:id="0"/>
          <w:p w14:paraId="44E95CB2" w14:textId="77777777" w:rsidR="0051532F" w:rsidRPr="000F16AC" w:rsidRDefault="0051532F" w:rsidP="000F16A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cstheme="majorBidi"/>
                <w:color w:val="404040" w:themeColor="text1" w:themeTint="BF"/>
              </w:rPr>
            </w:pPr>
            <w:r w:rsidRPr="000F16AC">
              <w:rPr>
                <w:rFonts w:cstheme="majorBidi"/>
                <w:color w:val="404040" w:themeColor="text1" w:themeTint="BF"/>
              </w:rPr>
              <w:t xml:space="preserve">2021 – Introduction to Cyber Security.  </w:t>
            </w:r>
          </w:p>
          <w:p w14:paraId="4795F20E" w14:textId="77777777" w:rsidR="0051532F" w:rsidRPr="000F16AC" w:rsidRDefault="0051532F" w:rsidP="000F16A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cstheme="majorBidi"/>
                <w:color w:val="404040" w:themeColor="text1" w:themeTint="BF"/>
              </w:rPr>
            </w:pPr>
            <w:r w:rsidRPr="000F16AC">
              <w:rPr>
                <w:rFonts w:cstheme="majorBidi"/>
                <w:color w:val="404040" w:themeColor="text1" w:themeTint="BF"/>
              </w:rPr>
              <w:t xml:space="preserve">Training course on Barcode.  </w:t>
            </w:r>
          </w:p>
          <w:p w14:paraId="5E73D14F" w14:textId="77777777" w:rsidR="0051532F" w:rsidRPr="000F16AC" w:rsidRDefault="0051532F" w:rsidP="000F16AC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 w:rsidRPr="000F16AC">
              <w:rPr>
                <w:rFonts w:cstheme="majorBidi"/>
                <w:color w:val="404040" w:themeColor="text1" w:themeTint="BF"/>
              </w:rPr>
              <w:t>2021 – MATLAB workshop.</w:t>
            </w:r>
          </w:p>
          <w:p w14:paraId="1C31B5D1" w14:textId="77777777" w:rsidR="0051532F" w:rsidRPr="000F16AC" w:rsidRDefault="0051532F" w:rsidP="000F16AC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 w:rsidRPr="000F16AC">
              <w:rPr>
                <w:rFonts w:cstheme="majorBidi"/>
                <w:color w:val="595959" w:themeColor="text1" w:themeTint="A6"/>
              </w:rPr>
              <w:t>2021 - Cisco IT Essentials certification.</w:t>
            </w:r>
          </w:p>
          <w:p w14:paraId="140A48E8" w14:textId="77777777" w:rsidR="00022F17" w:rsidRPr="000F16AC" w:rsidRDefault="00022F17" w:rsidP="000F16A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cstheme="majorBidi"/>
                <w:color w:val="404040" w:themeColor="text1" w:themeTint="BF"/>
              </w:rPr>
            </w:pPr>
            <w:r w:rsidRPr="000F16AC">
              <w:rPr>
                <w:rFonts w:cstheme="majorBidi"/>
                <w:color w:val="404040" w:themeColor="text1" w:themeTint="BF"/>
              </w:rPr>
              <w:t>2018 - Certificate of appreciation for graduated from high school.</w:t>
            </w:r>
          </w:p>
          <w:p w14:paraId="692F1A54" w14:textId="706FBF26" w:rsidR="00022F17" w:rsidRPr="000F16AC" w:rsidRDefault="00022F17" w:rsidP="000F16A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cstheme="majorBidi"/>
                <w:color w:val="404040" w:themeColor="text1" w:themeTint="BF"/>
              </w:rPr>
            </w:pPr>
            <w:r w:rsidRPr="000F16AC">
              <w:rPr>
                <w:rFonts w:cstheme="majorBidi"/>
                <w:color w:val="404040" w:themeColor="text1" w:themeTint="BF"/>
              </w:rPr>
              <w:t>2018 - Certificate of Merit in Mathematics with average of 100% in high school.</w:t>
            </w:r>
          </w:p>
          <w:p w14:paraId="2850D971" w14:textId="303718F2" w:rsidR="008F2779" w:rsidRPr="00EC0F79" w:rsidRDefault="008F2779" w:rsidP="0051532F">
            <w:pPr>
              <w:spacing w:line="240" w:lineRule="auto"/>
              <w:rPr>
                <w:lang w:val="it-IT"/>
              </w:rPr>
            </w:pPr>
          </w:p>
        </w:tc>
      </w:tr>
      <w:tr w:rsidR="008F2779" w:rsidRPr="008A171A" w14:paraId="48A45C9F" w14:textId="77777777" w:rsidTr="008A171A">
        <w:trPr>
          <w:trHeight w:val="4176"/>
        </w:trPr>
        <w:tc>
          <w:tcPr>
            <w:tcW w:w="3420" w:type="dxa"/>
            <w:gridSpan w:val="6"/>
          </w:tcPr>
          <w:p w14:paraId="1AE244BC" w14:textId="58BBAC41" w:rsidR="008F2779" w:rsidRDefault="005F1651" w:rsidP="005F1651">
            <w:pPr>
              <w:pStyle w:val="AboutMe"/>
            </w:pPr>
            <w:r>
              <w:t xml:space="preserve">2018 – </w:t>
            </w:r>
            <w:r w:rsidR="00C50374">
              <w:t>2023</w:t>
            </w:r>
            <w:r>
              <w:t xml:space="preserve"> </w:t>
            </w:r>
          </w:p>
          <w:p w14:paraId="7573A0BB" w14:textId="77777777" w:rsidR="005F1651" w:rsidRPr="005F1651" w:rsidRDefault="005F1651" w:rsidP="005F1651">
            <w:pPr>
              <w:spacing w:line="240" w:lineRule="auto"/>
              <w:rPr>
                <w:rFonts w:cstheme="majorBidi"/>
                <w:color w:val="FFFFFF" w:themeColor="background1"/>
              </w:rPr>
            </w:pPr>
            <w:r w:rsidRPr="005F1651">
              <w:rPr>
                <w:rFonts w:cstheme="majorBidi"/>
                <w:color w:val="FFFFFF" w:themeColor="background1"/>
              </w:rPr>
              <w:t>Prince Mohammad Bin Fahd University (PMU)</w:t>
            </w:r>
          </w:p>
          <w:p w14:paraId="6FEA2E3A" w14:textId="42EC1FB8" w:rsidR="005F1651" w:rsidRPr="005F1651" w:rsidRDefault="005F1651" w:rsidP="005F1651">
            <w:pPr>
              <w:spacing w:line="240" w:lineRule="auto"/>
              <w:rPr>
                <w:rFonts w:cstheme="majorBidi"/>
                <w:color w:val="FFFFFF" w:themeColor="background1"/>
              </w:rPr>
            </w:pPr>
            <w:r w:rsidRPr="005F1651">
              <w:rPr>
                <w:rFonts w:cstheme="majorBidi"/>
                <w:color w:val="FFFFFF" w:themeColor="background1"/>
              </w:rPr>
              <w:t>Bachelor of Computer Engineering</w:t>
            </w:r>
            <w:r w:rsidR="00C54F23">
              <w:rPr>
                <w:rFonts w:cstheme="majorBidi"/>
                <w:color w:val="FFFFFF" w:themeColor="background1"/>
              </w:rPr>
              <w:t xml:space="preserve">. </w:t>
            </w:r>
          </w:p>
          <w:p w14:paraId="3BA8E17E" w14:textId="77777777" w:rsidR="005F1651" w:rsidRPr="008C3803" w:rsidRDefault="005F1651" w:rsidP="005F1651">
            <w:pPr>
              <w:spacing w:line="240" w:lineRule="auto"/>
              <w:rPr>
                <w:rFonts w:asciiTheme="majorBidi" w:hAnsiTheme="majorBidi" w:cstheme="majorBidi"/>
              </w:rPr>
            </w:pPr>
          </w:p>
          <w:p w14:paraId="58DF71F1" w14:textId="77777777" w:rsidR="005F1651" w:rsidRPr="005F1651" w:rsidRDefault="005F1651" w:rsidP="005F1651"/>
        </w:tc>
        <w:tc>
          <w:tcPr>
            <w:tcW w:w="720" w:type="dxa"/>
            <w:vMerge/>
          </w:tcPr>
          <w:p w14:paraId="0F231C38" w14:textId="77777777" w:rsidR="008F2779" w:rsidRPr="008A171A" w:rsidRDefault="008F2779" w:rsidP="008F2779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50FE58E0" w14:textId="77777777" w:rsidR="008F2779" w:rsidRPr="008A171A" w:rsidRDefault="008F2779" w:rsidP="00C50CE4">
            <w:pPr>
              <w:pStyle w:val="AboutMe"/>
              <w:spacing w:line="240" w:lineRule="auto"/>
              <w:rPr>
                <w:lang w:val="it-IT"/>
              </w:rPr>
            </w:pPr>
          </w:p>
        </w:tc>
      </w:tr>
      <w:tr w:rsidR="008F2779" w:rsidRPr="004A28EA" w14:paraId="64EE5B2C" w14:textId="77777777" w:rsidTr="000873F6">
        <w:trPr>
          <w:trHeight w:val="540"/>
        </w:trPr>
        <w:tc>
          <w:tcPr>
            <w:tcW w:w="316" w:type="dxa"/>
          </w:tcPr>
          <w:p w14:paraId="64821208" w14:textId="77777777" w:rsidR="008F2779" w:rsidRPr="008A171A" w:rsidRDefault="008F2779" w:rsidP="008F2779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50B6CD72D6134E1E8A414442AD9766FC"/>
            </w:placeholder>
            <w:temporary/>
            <w:showingPlcHdr/>
            <w15:appearance w15:val="hidden"/>
          </w:sdtPr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6CFAA7AD" w14:textId="77777777" w:rsidR="008F2779" w:rsidRDefault="008F2779" w:rsidP="008F2779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66FF91D4" w14:textId="77777777" w:rsidR="008F2779" w:rsidRDefault="008F2779" w:rsidP="008F2779">
            <w:pPr>
              <w:pStyle w:val="Heading4"/>
            </w:pPr>
          </w:p>
        </w:tc>
        <w:tc>
          <w:tcPr>
            <w:tcW w:w="720" w:type="dxa"/>
          </w:tcPr>
          <w:p w14:paraId="758A6720" w14:textId="77777777" w:rsidR="008F2779" w:rsidRDefault="008F2779" w:rsidP="008F2779">
            <w:pPr>
              <w:pStyle w:val="Heading4"/>
            </w:pPr>
          </w:p>
        </w:tc>
        <w:tc>
          <w:tcPr>
            <w:tcW w:w="7236" w:type="dxa"/>
            <w:vMerge/>
          </w:tcPr>
          <w:p w14:paraId="59A33328" w14:textId="77777777" w:rsidR="008F2779" w:rsidRDefault="008F2779" w:rsidP="00C50CE4">
            <w:pPr>
              <w:pStyle w:val="Title"/>
            </w:pPr>
          </w:p>
        </w:tc>
      </w:tr>
      <w:tr w:rsidR="008F2779" w:rsidRPr="004A28EA" w14:paraId="77476131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272C986D" w14:textId="77777777" w:rsidR="008F2779" w:rsidRPr="00B8453F" w:rsidRDefault="00000000" w:rsidP="008F2779">
            <w:r>
              <w:pict w14:anchorId="3AC42B2F">
                <v:shape id="Graphic 4" o:spid="_x0000_i1027" type="#_x0000_t75" alt="@" style="width:13.75pt;height:13.7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74E06795" w14:textId="12CB7116" w:rsidR="008F2779" w:rsidRPr="00B8453F" w:rsidRDefault="00515E70" w:rsidP="008F2779">
            <w:pPr>
              <w:pStyle w:val="Contact1"/>
            </w:pPr>
            <w:r w:rsidRPr="00541981">
              <w:rPr>
                <w:sz w:val="18"/>
                <w:szCs w:val="18"/>
              </w:rPr>
              <w:t>Nooralbasara2018@gmail</w:t>
            </w:r>
            <w:r w:rsidR="008F2779" w:rsidRPr="00541981">
              <w:rPr>
                <w:sz w:val="18"/>
                <w:szCs w:val="18"/>
              </w:rPr>
              <w:t>.com</w:t>
            </w:r>
          </w:p>
        </w:tc>
        <w:tc>
          <w:tcPr>
            <w:tcW w:w="720" w:type="dxa"/>
            <w:vMerge w:val="restart"/>
          </w:tcPr>
          <w:p w14:paraId="5FF2C519" w14:textId="6B69BAF0" w:rsidR="008F2779" w:rsidRDefault="008F2779" w:rsidP="008F2779">
            <w:r>
              <w:t xml:space="preserve"> </w:t>
            </w:r>
          </w:p>
        </w:tc>
        <w:tc>
          <w:tcPr>
            <w:tcW w:w="7236" w:type="dxa"/>
            <w:vMerge/>
          </w:tcPr>
          <w:p w14:paraId="7F804797" w14:textId="77777777" w:rsidR="008F2779" w:rsidRDefault="008F2779" w:rsidP="00C50CE4">
            <w:pPr>
              <w:pStyle w:val="Title"/>
            </w:pPr>
          </w:p>
        </w:tc>
      </w:tr>
      <w:tr w:rsidR="008F2779" w:rsidRPr="004A28EA" w14:paraId="0DAA1C67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08688007" w14:textId="77777777" w:rsidR="008F2779" w:rsidRPr="00B8453F" w:rsidRDefault="008F2779" w:rsidP="008F2779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0388E51E" wp14:editId="35CA5DAE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9F6657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2C043D53" w14:textId="1843ADDE" w:rsidR="008F2779" w:rsidRPr="00B8453F" w:rsidRDefault="008F2779" w:rsidP="008F2779">
            <w:pPr>
              <w:pStyle w:val="Contact1"/>
            </w:pPr>
            <w:r>
              <w:t>+9665</w:t>
            </w:r>
            <w:r w:rsidR="00515E70">
              <w:t>01210052</w:t>
            </w:r>
          </w:p>
        </w:tc>
        <w:tc>
          <w:tcPr>
            <w:tcW w:w="720" w:type="dxa"/>
            <w:vMerge/>
          </w:tcPr>
          <w:p w14:paraId="39B15625" w14:textId="77777777" w:rsidR="008F2779" w:rsidRDefault="008F2779" w:rsidP="008F2779"/>
        </w:tc>
        <w:tc>
          <w:tcPr>
            <w:tcW w:w="7236" w:type="dxa"/>
            <w:vMerge/>
          </w:tcPr>
          <w:p w14:paraId="63429DBC" w14:textId="77777777" w:rsidR="008F2779" w:rsidRDefault="008F2779" w:rsidP="00C50CE4">
            <w:pPr>
              <w:pStyle w:val="Title"/>
            </w:pPr>
          </w:p>
        </w:tc>
      </w:tr>
      <w:tr w:rsidR="008F2779" w:rsidRPr="004A28EA" w14:paraId="2267EED9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52104C7F" w14:textId="77777777" w:rsidR="008F2779" w:rsidRPr="00B8453F" w:rsidRDefault="008F2779" w:rsidP="008F2779">
            <w:r w:rsidRPr="00B8453F">
              <w:rPr>
                <w:noProof/>
              </w:rPr>
              <w:drawing>
                <wp:inline distT="0" distB="0" distL="0" distR="0" wp14:anchorId="2F78B560" wp14:editId="44D3038F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14:paraId="56537D00" w14:textId="3DE8C1BB" w:rsidR="008F2779" w:rsidRPr="00B8453F" w:rsidRDefault="00515E70" w:rsidP="008F2779">
            <w:pPr>
              <w:pStyle w:val="Contact1"/>
            </w:pPr>
            <w:r w:rsidRPr="00515E70">
              <w:t>https://www.linkedin.com/in/noor-albasara-742b41207/</w:t>
            </w:r>
          </w:p>
        </w:tc>
        <w:tc>
          <w:tcPr>
            <w:tcW w:w="720" w:type="dxa"/>
            <w:vMerge/>
          </w:tcPr>
          <w:p w14:paraId="5BEF532C" w14:textId="77777777" w:rsidR="008F2779" w:rsidRDefault="008F2779" w:rsidP="008F2779"/>
        </w:tc>
        <w:tc>
          <w:tcPr>
            <w:tcW w:w="7236" w:type="dxa"/>
            <w:vMerge/>
          </w:tcPr>
          <w:p w14:paraId="0756A797" w14:textId="77777777" w:rsidR="008F2779" w:rsidRDefault="008F2779" w:rsidP="00C50CE4">
            <w:pPr>
              <w:pStyle w:val="Title"/>
            </w:pPr>
          </w:p>
        </w:tc>
      </w:tr>
      <w:tr w:rsidR="008F2779" w:rsidRPr="004A28EA" w14:paraId="000A4349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0842CE02" w14:textId="6755121B" w:rsidR="008F2779" w:rsidRPr="008F2779" w:rsidRDefault="008F2779" w:rsidP="008F2779">
            <w:pPr>
              <w:pStyle w:val="Contact2"/>
              <w:rPr>
                <w:b w:val="0"/>
                <w:bCs/>
              </w:rPr>
            </w:pPr>
            <w:r w:rsidRPr="008F2779">
              <w:rPr>
                <w:b w:val="0"/>
                <w:bCs/>
              </w:rPr>
              <w:t>Saudi Arabia</w:t>
            </w:r>
          </w:p>
          <w:p w14:paraId="05E5C7AC" w14:textId="77777777" w:rsidR="008F2779" w:rsidRDefault="008F2779" w:rsidP="008F2779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E3C5D10" wp14:editId="1CCB2008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5B29B3A6" w14:textId="77777777" w:rsidR="008F2779" w:rsidRDefault="008F2779" w:rsidP="008F2779"/>
        </w:tc>
        <w:tc>
          <w:tcPr>
            <w:tcW w:w="7236" w:type="dxa"/>
            <w:vMerge/>
          </w:tcPr>
          <w:p w14:paraId="69DDE0E9" w14:textId="77777777" w:rsidR="008F2779" w:rsidRDefault="008F2779" w:rsidP="00C50CE4">
            <w:pPr>
              <w:pStyle w:val="Title"/>
            </w:pPr>
          </w:p>
        </w:tc>
      </w:tr>
      <w:tr w:rsidR="008F2779" w:rsidRPr="004A28EA" w14:paraId="510EE90D" w14:textId="77777777" w:rsidTr="008A171A">
        <w:trPr>
          <w:trHeight w:val="1008"/>
        </w:trPr>
        <w:tc>
          <w:tcPr>
            <w:tcW w:w="3420" w:type="dxa"/>
            <w:gridSpan w:val="6"/>
          </w:tcPr>
          <w:p w14:paraId="24C3E591" w14:textId="04C4EC24" w:rsidR="008F2779" w:rsidRDefault="008F2779" w:rsidP="008F2779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0A4ABF4D" w14:textId="77777777" w:rsidR="008F2779" w:rsidRDefault="008F2779" w:rsidP="008F2779"/>
        </w:tc>
        <w:tc>
          <w:tcPr>
            <w:tcW w:w="7236" w:type="dxa"/>
            <w:vMerge/>
          </w:tcPr>
          <w:p w14:paraId="7099A2FE" w14:textId="77777777" w:rsidR="008F2779" w:rsidRDefault="008F2779" w:rsidP="008F2779">
            <w:pPr>
              <w:pStyle w:val="Title"/>
            </w:pPr>
          </w:p>
        </w:tc>
      </w:tr>
      <w:tr w:rsidR="008F2779" w:rsidRPr="004A28EA" w14:paraId="1BA2CB3A" w14:textId="77777777" w:rsidTr="00AA1166">
        <w:trPr>
          <w:trHeight w:val="585"/>
        </w:trPr>
        <w:tc>
          <w:tcPr>
            <w:tcW w:w="450" w:type="dxa"/>
            <w:gridSpan w:val="2"/>
          </w:tcPr>
          <w:p w14:paraId="440F7E73" w14:textId="77777777" w:rsidR="008F2779" w:rsidRPr="00453A7B" w:rsidRDefault="008F2779" w:rsidP="008F2779">
            <w:pPr>
              <w:pStyle w:val="Heading4"/>
            </w:pPr>
          </w:p>
        </w:tc>
        <w:tc>
          <w:tcPr>
            <w:tcW w:w="2700" w:type="dxa"/>
            <w:gridSpan w:val="3"/>
            <w:tcBorders>
              <w:bottom w:val="single" w:sz="4" w:space="0" w:color="FFFFFF" w:themeColor="background1"/>
            </w:tcBorders>
          </w:tcPr>
          <w:p w14:paraId="2172DCBE" w14:textId="12607A6E" w:rsidR="008F2779" w:rsidRPr="00453A7B" w:rsidRDefault="006E0DC3" w:rsidP="00FB6AF4">
            <w:pPr>
              <w:pStyle w:val="Heading4"/>
            </w:pPr>
            <w:r>
              <w:t xml:space="preserve">skills </w:t>
            </w:r>
            <w:r w:rsidR="00AA3701">
              <w:t xml:space="preserve"> </w:t>
            </w:r>
            <w:r w:rsidR="00C54F23">
              <w:t xml:space="preserve"> </w:t>
            </w:r>
          </w:p>
        </w:tc>
        <w:tc>
          <w:tcPr>
            <w:tcW w:w="270" w:type="dxa"/>
          </w:tcPr>
          <w:p w14:paraId="4E8B2C21" w14:textId="52356CD8" w:rsidR="008F2779" w:rsidRPr="00453A7B" w:rsidRDefault="00FA470D" w:rsidP="008F2779">
            <w:pPr>
              <w:pStyle w:val="Heading4"/>
            </w:pPr>
            <w:r>
              <w:rPr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3D179EA" wp14:editId="01A2D8DF">
                      <wp:simplePos x="0" y="0"/>
                      <wp:positionH relativeFrom="column">
                        <wp:posOffset>-2306283</wp:posOffset>
                      </wp:positionH>
                      <wp:positionV relativeFrom="paragraph">
                        <wp:posOffset>347774</wp:posOffset>
                      </wp:positionV>
                      <wp:extent cx="2685059" cy="2494779"/>
                      <wp:effectExtent l="0" t="0" r="0" b="12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5059" cy="24947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D2015" w14:textId="36F23805" w:rsidR="006E0DC3" w:rsidRPr="006E0DC3" w:rsidRDefault="006E0DC3" w:rsidP="00FA470D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470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Interpersonal</w:t>
                                  </w:r>
                                  <w:r w:rsidRPr="006E0DC3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skills: </w:t>
                                  </w:r>
                                </w:p>
                                <w:p w14:paraId="0034706B" w14:textId="77777777" w:rsidR="006E0DC3" w:rsidRPr="006E0DC3" w:rsidRDefault="006E0DC3" w:rsidP="00FA470D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jc w:val="both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6E0DC3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Problem solving and Analytical skills.</w:t>
                                  </w:r>
                                </w:p>
                                <w:p w14:paraId="76C9617B" w14:textId="77777777" w:rsidR="006E0DC3" w:rsidRPr="006E0DC3" w:rsidRDefault="006E0DC3" w:rsidP="00FA470D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jc w:val="both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6E0DC3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Leadership and Teamwork.</w:t>
                                  </w:r>
                                </w:p>
                                <w:p w14:paraId="26AD96C2" w14:textId="77777777" w:rsidR="006E0DC3" w:rsidRPr="006E0DC3" w:rsidRDefault="006E0DC3" w:rsidP="00FA470D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6E0DC3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Technology skills:</w:t>
                                  </w:r>
                                </w:p>
                                <w:p w14:paraId="6C7D6811" w14:textId="77777777" w:rsidR="006E0DC3" w:rsidRPr="006E0DC3" w:rsidRDefault="006E0DC3" w:rsidP="00FA470D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jc w:val="both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6E0DC3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Java, Python and MATLAB programming languages.</w:t>
                                  </w:r>
                                </w:p>
                                <w:p w14:paraId="220E3AFB" w14:textId="77777777" w:rsidR="006E0DC3" w:rsidRPr="006E0DC3" w:rsidRDefault="006E0DC3" w:rsidP="00FA470D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jc w:val="both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6E0DC3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Working with different hardware platforms Arduino, Raspberry Pi, and Jetson Nano.  </w:t>
                                  </w:r>
                                </w:p>
                                <w:p w14:paraId="16F96AC1" w14:textId="77777777" w:rsidR="006E0DC3" w:rsidRPr="006E0DC3" w:rsidRDefault="006E0DC3" w:rsidP="00FA470D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jc w:val="both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6E0DC3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Microsoft (Word, PowerPoint, and Excel). </w:t>
                                  </w:r>
                                </w:p>
                                <w:p w14:paraId="20DCEA85" w14:textId="77777777" w:rsidR="0012518C" w:rsidRPr="00FA470D" w:rsidRDefault="0012518C" w:rsidP="00FA470D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79EA" id="Text Box 4" o:spid="_x0000_s1028" type="#_x0000_t202" style="position:absolute;left:0;text-align:left;margin-left:-181.6pt;margin-top:27.4pt;width:211.4pt;height:196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" filled="f" stroked="f">
                      <v:textbox>
                        <w:txbxContent>
                          <w:p w14:paraId="0A2D2015" w14:textId="36F23805" w:rsidR="006E0DC3" w:rsidRPr="006E0DC3" w:rsidRDefault="006E0DC3" w:rsidP="00FA470D">
                            <w:p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470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Interpersonal</w:t>
                            </w:r>
                            <w:r w:rsidRPr="006E0DC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skills: </w:t>
                            </w:r>
                          </w:p>
                          <w:p w14:paraId="0034706B" w14:textId="77777777" w:rsidR="006E0DC3" w:rsidRPr="006E0DC3" w:rsidRDefault="006E0DC3" w:rsidP="00FA470D">
                            <w:pPr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E0DC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Problem solving and Analytical skills.</w:t>
                            </w:r>
                          </w:p>
                          <w:p w14:paraId="76C9617B" w14:textId="77777777" w:rsidR="006E0DC3" w:rsidRPr="006E0DC3" w:rsidRDefault="006E0DC3" w:rsidP="00FA470D">
                            <w:pPr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E0DC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Leadership and Teamwork.</w:t>
                            </w:r>
                          </w:p>
                          <w:p w14:paraId="26AD96C2" w14:textId="77777777" w:rsidR="006E0DC3" w:rsidRPr="006E0DC3" w:rsidRDefault="006E0DC3" w:rsidP="00FA470D">
                            <w:p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E0DC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Technology skills:</w:t>
                            </w:r>
                          </w:p>
                          <w:p w14:paraId="6C7D6811" w14:textId="77777777" w:rsidR="006E0DC3" w:rsidRPr="006E0DC3" w:rsidRDefault="006E0DC3" w:rsidP="00FA470D">
                            <w:pPr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E0DC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Java, Python and MATLAB programming languages.</w:t>
                            </w:r>
                          </w:p>
                          <w:p w14:paraId="220E3AFB" w14:textId="77777777" w:rsidR="006E0DC3" w:rsidRPr="006E0DC3" w:rsidRDefault="006E0DC3" w:rsidP="00FA470D">
                            <w:pPr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E0DC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Working with different hardware platforms Arduino, Raspberry Pi, and Jetson Nano.  </w:t>
                            </w:r>
                          </w:p>
                          <w:p w14:paraId="16F96AC1" w14:textId="77777777" w:rsidR="006E0DC3" w:rsidRPr="006E0DC3" w:rsidRDefault="006E0DC3" w:rsidP="00FA470D">
                            <w:pPr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E0DC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Microsoft (Word, PowerPoint, and Excel). </w:t>
                            </w:r>
                          </w:p>
                          <w:p w14:paraId="20DCEA85" w14:textId="77777777" w:rsidR="0012518C" w:rsidRPr="00FA470D" w:rsidRDefault="0012518C" w:rsidP="00FA470D">
                            <w:p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</w:tcPr>
          <w:p w14:paraId="4C28D64A" w14:textId="77777777" w:rsidR="008F2779" w:rsidRDefault="008F2779" w:rsidP="008F2779">
            <w:pPr>
              <w:pStyle w:val="Heading4"/>
            </w:pPr>
          </w:p>
        </w:tc>
        <w:tc>
          <w:tcPr>
            <w:tcW w:w="7236" w:type="dxa"/>
            <w:vMerge/>
          </w:tcPr>
          <w:p w14:paraId="55B1A8BA" w14:textId="77777777" w:rsidR="008F2779" w:rsidRDefault="008F2779" w:rsidP="008F2779">
            <w:pPr>
              <w:pStyle w:val="Title"/>
            </w:pPr>
          </w:p>
        </w:tc>
      </w:tr>
      <w:tr w:rsidR="008F2779" w:rsidRPr="00124ED6" w14:paraId="49F3A9D5" w14:textId="77777777" w:rsidTr="00453A7B">
        <w:trPr>
          <w:trHeight w:val="170"/>
        </w:trPr>
        <w:tc>
          <w:tcPr>
            <w:tcW w:w="3420" w:type="dxa"/>
            <w:gridSpan w:val="6"/>
          </w:tcPr>
          <w:p w14:paraId="4F5B39E0" w14:textId="6CD64FEF" w:rsidR="008F2779" w:rsidRPr="00453A7B" w:rsidRDefault="008F2779" w:rsidP="008F2779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79C81CFD" w14:textId="77777777" w:rsidR="008F2779" w:rsidRPr="00124ED6" w:rsidRDefault="008F2779" w:rsidP="008F2779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0D0D1537" w14:textId="77777777" w:rsidR="008F2779" w:rsidRPr="00124ED6" w:rsidRDefault="008F2779" w:rsidP="008F2779">
            <w:pPr>
              <w:pStyle w:val="Title"/>
              <w:rPr>
                <w:lang w:val="it-IT"/>
              </w:rPr>
            </w:pPr>
          </w:p>
        </w:tc>
      </w:tr>
    </w:tbl>
    <w:p w14:paraId="2C13E7A4" w14:textId="3C03712D" w:rsidR="00871DB8" w:rsidRDefault="00871DB8" w:rsidP="008C7DF6"/>
    <w:p w14:paraId="47DF1A84" w14:textId="0B9854E3" w:rsidR="0012659A" w:rsidRPr="0012659A" w:rsidRDefault="0012659A" w:rsidP="0012659A">
      <w:pPr>
        <w:jc w:val="center"/>
      </w:pPr>
    </w:p>
    <w:sectPr w:rsidR="0012659A" w:rsidRPr="0012659A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AA0C" w14:textId="77777777" w:rsidR="005A55E6" w:rsidRDefault="005A55E6" w:rsidP="00AA35A8">
      <w:pPr>
        <w:spacing w:line="240" w:lineRule="auto"/>
      </w:pPr>
      <w:r>
        <w:separator/>
      </w:r>
    </w:p>
  </w:endnote>
  <w:endnote w:type="continuationSeparator" w:id="0">
    <w:p w14:paraId="4B3CC3F2" w14:textId="77777777" w:rsidR="005A55E6" w:rsidRDefault="005A55E6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E6CC" w14:textId="77777777" w:rsidR="005A55E6" w:rsidRDefault="005A55E6" w:rsidP="00AA35A8">
      <w:pPr>
        <w:spacing w:line="240" w:lineRule="auto"/>
      </w:pPr>
      <w:r>
        <w:separator/>
      </w:r>
    </w:p>
  </w:footnote>
  <w:footnote w:type="continuationSeparator" w:id="0">
    <w:p w14:paraId="6F8D4B46" w14:textId="77777777" w:rsidR="005A55E6" w:rsidRDefault="005A55E6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w14:anchorId="12AA3AC0" id="_x0000_i1031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5F2DD9"/>
    <w:multiLevelType w:val="hybridMultilevel"/>
    <w:tmpl w:val="19589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5B64"/>
    <w:multiLevelType w:val="hybridMultilevel"/>
    <w:tmpl w:val="8C06567C"/>
    <w:lvl w:ilvl="0" w:tplc="39C217E0">
      <w:numFmt w:val="bullet"/>
      <w:lvlText w:val=""/>
      <w:lvlJc w:val="left"/>
      <w:pPr>
        <w:ind w:left="16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5DC2D6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69288322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3" w:tplc="1BA04E66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4" w:tplc="2432EC90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184C9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6" w:tplc="CADAB9B2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 w:tplc="559232B6">
      <w:numFmt w:val="bullet"/>
      <w:lvlText w:val="•"/>
      <w:lvlJc w:val="left"/>
      <w:pPr>
        <w:ind w:left="7523" w:hanging="360"/>
      </w:pPr>
      <w:rPr>
        <w:rFonts w:hint="default"/>
        <w:lang w:val="en-US" w:eastAsia="en-US" w:bidi="ar-SA"/>
      </w:rPr>
    </w:lvl>
    <w:lvl w:ilvl="8" w:tplc="D20A79B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4C7B40"/>
    <w:multiLevelType w:val="hybridMultilevel"/>
    <w:tmpl w:val="019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6602F"/>
    <w:multiLevelType w:val="hybridMultilevel"/>
    <w:tmpl w:val="73F4F864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DB14D5B"/>
    <w:multiLevelType w:val="hybridMultilevel"/>
    <w:tmpl w:val="DF5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16F3E"/>
    <w:multiLevelType w:val="hybridMultilevel"/>
    <w:tmpl w:val="BBB0D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10929"/>
    <w:multiLevelType w:val="hybridMultilevel"/>
    <w:tmpl w:val="06D0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423E6"/>
    <w:multiLevelType w:val="hybridMultilevel"/>
    <w:tmpl w:val="09905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736662"/>
    <w:multiLevelType w:val="hybridMultilevel"/>
    <w:tmpl w:val="287A1BF8"/>
    <w:lvl w:ilvl="0" w:tplc="61428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25112"/>
    <w:multiLevelType w:val="hybridMultilevel"/>
    <w:tmpl w:val="38DCAD6E"/>
    <w:lvl w:ilvl="0" w:tplc="61989DE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AC63F2"/>
    <w:multiLevelType w:val="hybridMultilevel"/>
    <w:tmpl w:val="5DFA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84D26"/>
    <w:multiLevelType w:val="hybridMultilevel"/>
    <w:tmpl w:val="DFF8E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C5BBC"/>
    <w:multiLevelType w:val="hybridMultilevel"/>
    <w:tmpl w:val="0434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234188">
    <w:abstractNumId w:val="3"/>
  </w:num>
  <w:num w:numId="2" w16cid:durableId="1931112340">
    <w:abstractNumId w:val="15"/>
  </w:num>
  <w:num w:numId="3" w16cid:durableId="284972053">
    <w:abstractNumId w:val="6"/>
  </w:num>
  <w:num w:numId="4" w16cid:durableId="441341136">
    <w:abstractNumId w:val="8"/>
  </w:num>
  <w:num w:numId="5" w16cid:durableId="363408425">
    <w:abstractNumId w:val="10"/>
  </w:num>
  <w:num w:numId="6" w16cid:durableId="1179807405">
    <w:abstractNumId w:val="16"/>
  </w:num>
  <w:num w:numId="7" w16cid:durableId="1760443392">
    <w:abstractNumId w:val="5"/>
  </w:num>
  <w:num w:numId="8" w16cid:durableId="506136291">
    <w:abstractNumId w:val="2"/>
  </w:num>
  <w:num w:numId="9" w16cid:durableId="1155998874">
    <w:abstractNumId w:val="13"/>
  </w:num>
  <w:num w:numId="10" w16cid:durableId="606935583">
    <w:abstractNumId w:val="9"/>
  </w:num>
  <w:num w:numId="11" w16cid:durableId="10645359">
    <w:abstractNumId w:val="1"/>
  </w:num>
  <w:num w:numId="12" w16cid:durableId="500856737">
    <w:abstractNumId w:val="7"/>
  </w:num>
  <w:num w:numId="13" w16cid:durableId="1388065265">
    <w:abstractNumId w:val="4"/>
  </w:num>
  <w:num w:numId="14" w16cid:durableId="807745028">
    <w:abstractNumId w:val="14"/>
  </w:num>
  <w:num w:numId="15" w16cid:durableId="688143696">
    <w:abstractNumId w:val="0"/>
  </w:num>
  <w:num w:numId="16" w16cid:durableId="1697148354">
    <w:abstractNumId w:val="11"/>
  </w:num>
  <w:num w:numId="17" w16cid:durableId="1742751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79"/>
    <w:rsid w:val="00022F17"/>
    <w:rsid w:val="00026A9A"/>
    <w:rsid w:val="00033263"/>
    <w:rsid w:val="000334C1"/>
    <w:rsid w:val="000562B7"/>
    <w:rsid w:val="00062DEC"/>
    <w:rsid w:val="000873F6"/>
    <w:rsid w:val="000B286F"/>
    <w:rsid w:val="000D134B"/>
    <w:rsid w:val="000F16AC"/>
    <w:rsid w:val="00124ED6"/>
    <w:rsid w:val="0012518C"/>
    <w:rsid w:val="0012659A"/>
    <w:rsid w:val="00147DF5"/>
    <w:rsid w:val="00167789"/>
    <w:rsid w:val="001826B4"/>
    <w:rsid w:val="00184268"/>
    <w:rsid w:val="001935D9"/>
    <w:rsid w:val="00194704"/>
    <w:rsid w:val="001A6843"/>
    <w:rsid w:val="001B0B14"/>
    <w:rsid w:val="001B135D"/>
    <w:rsid w:val="001B160B"/>
    <w:rsid w:val="00203213"/>
    <w:rsid w:val="002236D5"/>
    <w:rsid w:val="00243756"/>
    <w:rsid w:val="0027193E"/>
    <w:rsid w:val="002C3D0A"/>
    <w:rsid w:val="002C4E0C"/>
    <w:rsid w:val="002D06C9"/>
    <w:rsid w:val="002E7306"/>
    <w:rsid w:val="002E756F"/>
    <w:rsid w:val="002F4419"/>
    <w:rsid w:val="00331DCE"/>
    <w:rsid w:val="003338A3"/>
    <w:rsid w:val="00352A17"/>
    <w:rsid w:val="003B4AEF"/>
    <w:rsid w:val="00415CF3"/>
    <w:rsid w:val="00453A7B"/>
    <w:rsid w:val="004936B2"/>
    <w:rsid w:val="004A28EA"/>
    <w:rsid w:val="004D4F8D"/>
    <w:rsid w:val="0051532F"/>
    <w:rsid w:val="00515E70"/>
    <w:rsid w:val="00541981"/>
    <w:rsid w:val="005A55E6"/>
    <w:rsid w:val="005C469B"/>
    <w:rsid w:val="005D1135"/>
    <w:rsid w:val="005F1651"/>
    <w:rsid w:val="006335EE"/>
    <w:rsid w:val="00696D14"/>
    <w:rsid w:val="006A1E18"/>
    <w:rsid w:val="006A6DF2"/>
    <w:rsid w:val="006C7F5A"/>
    <w:rsid w:val="006E0DC3"/>
    <w:rsid w:val="00791376"/>
    <w:rsid w:val="00831977"/>
    <w:rsid w:val="00871DB8"/>
    <w:rsid w:val="00887E05"/>
    <w:rsid w:val="008A171A"/>
    <w:rsid w:val="008C7DF6"/>
    <w:rsid w:val="008F180B"/>
    <w:rsid w:val="008F2779"/>
    <w:rsid w:val="008F48B9"/>
    <w:rsid w:val="008F76E0"/>
    <w:rsid w:val="009049BC"/>
    <w:rsid w:val="00906FA7"/>
    <w:rsid w:val="0092621E"/>
    <w:rsid w:val="00997DEC"/>
    <w:rsid w:val="009B1EDC"/>
    <w:rsid w:val="009D646A"/>
    <w:rsid w:val="00A21156"/>
    <w:rsid w:val="00A56300"/>
    <w:rsid w:val="00A577AB"/>
    <w:rsid w:val="00A633B0"/>
    <w:rsid w:val="00AA1166"/>
    <w:rsid w:val="00AA35A8"/>
    <w:rsid w:val="00AA3701"/>
    <w:rsid w:val="00AE562D"/>
    <w:rsid w:val="00B47F76"/>
    <w:rsid w:val="00B8453F"/>
    <w:rsid w:val="00B85473"/>
    <w:rsid w:val="00BA6D2F"/>
    <w:rsid w:val="00BC1646"/>
    <w:rsid w:val="00BE5968"/>
    <w:rsid w:val="00BE6B70"/>
    <w:rsid w:val="00BF2135"/>
    <w:rsid w:val="00C31B6F"/>
    <w:rsid w:val="00C4503E"/>
    <w:rsid w:val="00C50374"/>
    <w:rsid w:val="00C50CE4"/>
    <w:rsid w:val="00C54F23"/>
    <w:rsid w:val="00C62E97"/>
    <w:rsid w:val="00C85AD0"/>
    <w:rsid w:val="00C90695"/>
    <w:rsid w:val="00CB3E40"/>
    <w:rsid w:val="00CD486E"/>
    <w:rsid w:val="00CD7BD8"/>
    <w:rsid w:val="00CF22B3"/>
    <w:rsid w:val="00D01E8C"/>
    <w:rsid w:val="00D10B35"/>
    <w:rsid w:val="00D65181"/>
    <w:rsid w:val="00D86385"/>
    <w:rsid w:val="00D95726"/>
    <w:rsid w:val="00DB300E"/>
    <w:rsid w:val="00DB472D"/>
    <w:rsid w:val="00DE5F88"/>
    <w:rsid w:val="00DF2298"/>
    <w:rsid w:val="00E067BA"/>
    <w:rsid w:val="00EB74E8"/>
    <w:rsid w:val="00EC0F79"/>
    <w:rsid w:val="00F30552"/>
    <w:rsid w:val="00F46BDB"/>
    <w:rsid w:val="00F9279F"/>
    <w:rsid w:val="00F94EEC"/>
    <w:rsid w:val="00FA470D"/>
    <w:rsid w:val="00FB6AF4"/>
    <w:rsid w:val="00FB7551"/>
    <w:rsid w:val="00FD73C5"/>
    <w:rsid w:val="00FE350C"/>
    <w:rsid w:val="00FE5B6C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0E6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DC3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7030A0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7030A0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7030A0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7030A0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A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B9ED572C194A6583D37EF9E46F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17AA9-6BBD-42A6-B775-96596CABA13C}"/>
      </w:docPartPr>
      <w:docPartBody>
        <w:p w:rsidR="00821248" w:rsidRDefault="00243D4A" w:rsidP="00243D4A">
          <w:pPr>
            <w:pStyle w:val="51B9ED572C194A6583D37EF9E46F22DD"/>
          </w:pPr>
          <w:r>
            <w:t>Objective</w:t>
          </w:r>
        </w:p>
      </w:docPartBody>
    </w:docPart>
    <w:docPart>
      <w:docPartPr>
        <w:name w:val="50B6CD72D6134E1E8A414442AD97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A38C9-8992-4DEA-9105-57702ACA2389}"/>
      </w:docPartPr>
      <w:docPartBody>
        <w:p w:rsidR="00821248" w:rsidRDefault="00243D4A" w:rsidP="00243D4A">
          <w:pPr>
            <w:pStyle w:val="50B6CD72D6134E1E8A414442AD9766FC"/>
          </w:pPr>
          <w:r>
            <w:t>C O N T A C 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D4A"/>
    <w:rsid w:val="00062377"/>
    <w:rsid w:val="000E7837"/>
    <w:rsid w:val="00243D4A"/>
    <w:rsid w:val="00427344"/>
    <w:rsid w:val="004915D6"/>
    <w:rsid w:val="00555E7A"/>
    <w:rsid w:val="00665796"/>
    <w:rsid w:val="00821248"/>
    <w:rsid w:val="008F238D"/>
    <w:rsid w:val="00D63D5B"/>
    <w:rsid w:val="00DA6299"/>
    <w:rsid w:val="00E035DA"/>
    <w:rsid w:val="00E31926"/>
    <w:rsid w:val="00E7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9ED572C194A6583D37EF9E46F22DD">
    <w:name w:val="51B9ED572C194A6583D37EF9E46F22DD"/>
    <w:rsid w:val="00243D4A"/>
  </w:style>
  <w:style w:type="paragraph" w:customStyle="1" w:styleId="50B6CD72D6134E1E8A414442AD9766FC">
    <w:name w:val="50B6CD72D6134E1E8A414442AD9766FC"/>
    <w:rsid w:val="00243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9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7030A0"/>
      </a:accent1>
      <a:accent2>
        <a:srgbClr val="BDD9DE"/>
      </a:accent2>
      <a:accent3>
        <a:srgbClr val="7030A0"/>
      </a:accent3>
      <a:accent4>
        <a:srgbClr val="9BC7CE"/>
      </a:accent4>
      <a:accent5>
        <a:srgbClr val="7030A0"/>
      </a:accent5>
      <a:accent6>
        <a:srgbClr val="9D90A0"/>
      </a:accent6>
      <a:hlink>
        <a:srgbClr val="9454C3"/>
      </a:hlink>
      <a:folHlink>
        <a:srgbClr val="70369A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0FD660-C204-4433-89CD-6113CA215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2023-03-05T07:11:00Z</dcterms:created>
  <dcterms:modified xsi:type="dcterms:W3CDTF">2023-05-15T15:01:00Z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a02dd2ba0fb8e5fb8b127a671eb0ad7eb4011d9f4c6d7b58a548a2829b473735</vt:lpwstr>
  </property>
</Properties>
</file>