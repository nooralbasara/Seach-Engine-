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1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7247C5A" w14:textId="77777777" w:rsidTr="007756AA">
        <w:trPr>
          <w:trHeight w:val="4410"/>
        </w:trPr>
        <w:tc>
          <w:tcPr>
            <w:tcW w:w="3600" w:type="dxa"/>
            <w:vAlign w:val="center"/>
          </w:tcPr>
          <w:p w14:paraId="42FDBC59" w14:textId="580F6826" w:rsidR="001B2ABD" w:rsidRDefault="00E457FF" w:rsidP="00AB2276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84864" behindDoc="0" locked="0" layoutInCell="1" allowOverlap="1" wp14:anchorId="0EE1CEF2" wp14:editId="6C2E4AFE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675005</wp:posOffset>
                  </wp:positionV>
                  <wp:extent cx="1367790" cy="1367790"/>
                  <wp:effectExtent l="19050" t="0" r="22860" b="422910"/>
                  <wp:wrapSquare wrapText="bothSides"/>
                  <wp:docPr id="23" name="Picture 23" descr="نتيجة بحث الصور عن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نتيجة بحث الصور عن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Align w:val="center"/>
          </w:tcPr>
          <w:p w14:paraId="1B2F8970" w14:textId="77777777" w:rsidR="001B2ABD" w:rsidRDefault="001B2ABD" w:rsidP="00AB2276">
            <w:pPr>
              <w:tabs>
                <w:tab w:val="left" w:pos="990"/>
              </w:tabs>
              <w:jc w:val="center"/>
            </w:pPr>
          </w:p>
        </w:tc>
        <w:tc>
          <w:tcPr>
            <w:tcW w:w="6470" w:type="dxa"/>
            <w:vAlign w:val="center"/>
          </w:tcPr>
          <w:p w14:paraId="3B1E6751" w14:textId="77777777" w:rsidR="00A3754E" w:rsidRDefault="00A3754E" w:rsidP="00AB2276">
            <w:pPr>
              <w:pStyle w:val="Title"/>
              <w:jc w:val="center"/>
              <w:rPr>
                <w:caps w:val="0"/>
                <w:sz w:val="56"/>
                <w:szCs w:val="56"/>
              </w:rPr>
            </w:pPr>
          </w:p>
          <w:p w14:paraId="09B83EC5" w14:textId="6AD494A6" w:rsidR="001B2ABD" w:rsidRPr="00C474AC" w:rsidRDefault="00F15746" w:rsidP="00AB2276">
            <w:pPr>
              <w:pStyle w:val="Title"/>
              <w:jc w:val="center"/>
              <w:rPr>
                <w:sz w:val="52"/>
                <w:szCs w:val="52"/>
              </w:rPr>
            </w:pPr>
            <w:r w:rsidRPr="00C474AC">
              <w:rPr>
                <w:caps w:val="0"/>
                <w:sz w:val="52"/>
                <w:szCs w:val="52"/>
              </w:rPr>
              <w:t>A</w:t>
            </w:r>
            <w:r w:rsidR="00C474AC" w:rsidRPr="00C474AC">
              <w:rPr>
                <w:caps w:val="0"/>
                <w:sz w:val="52"/>
                <w:szCs w:val="52"/>
              </w:rPr>
              <w:t>bdulrazaq</w:t>
            </w:r>
            <w:r w:rsidR="00BA3140" w:rsidRPr="00C474AC">
              <w:rPr>
                <w:caps w:val="0"/>
                <w:sz w:val="52"/>
                <w:szCs w:val="52"/>
              </w:rPr>
              <w:t xml:space="preserve"> Al</w:t>
            </w:r>
            <w:r w:rsidR="00C474AC" w:rsidRPr="00C474AC">
              <w:rPr>
                <w:caps w:val="0"/>
                <w:sz w:val="52"/>
                <w:szCs w:val="52"/>
              </w:rPr>
              <w:t xml:space="preserve"> Samdan</w:t>
            </w:r>
          </w:p>
          <w:p w14:paraId="1F4ECAD9" w14:textId="7C56FB70" w:rsidR="001B2ABD" w:rsidRDefault="00C474AC" w:rsidP="00AB2276">
            <w:pPr>
              <w:pStyle w:val="Subtitle"/>
              <w:jc w:val="center"/>
              <w:rPr>
                <w:spacing w:val="0"/>
                <w:w w:val="95"/>
                <w:sz w:val="24"/>
                <w:szCs w:val="22"/>
              </w:rPr>
            </w:pPr>
            <w:r>
              <w:rPr>
                <w:spacing w:val="0"/>
                <w:w w:val="100"/>
                <w:sz w:val="24"/>
                <w:szCs w:val="22"/>
              </w:rPr>
              <w:t>Project Manager</w:t>
            </w:r>
          </w:p>
          <w:p w14:paraId="294A1E0D" w14:textId="77777777" w:rsidR="00232707" w:rsidRPr="00232707" w:rsidRDefault="00232707" w:rsidP="00232707"/>
          <w:p w14:paraId="240B938D" w14:textId="77777777" w:rsidR="00232707" w:rsidRPr="00232707" w:rsidRDefault="00232707" w:rsidP="00232707"/>
          <w:p w14:paraId="049210A8" w14:textId="77777777" w:rsidR="00232707" w:rsidRPr="00232707" w:rsidRDefault="00232707" w:rsidP="00232707"/>
          <w:p w14:paraId="72EF04EA" w14:textId="77777777" w:rsidR="00232707" w:rsidRPr="00FC098F" w:rsidRDefault="00232707" w:rsidP="00232707">
            <w:pPr>
              <w:rPr>
                <w:color w:val="000000" w:themeColor="text1"/>
                <w:w w:val="95"/>
                <w:sz w:val="24"/>
              </w:rPr>
            </w:pPr>
          </w:p>
          <w:p w14:paraId="7C4CBE11" w14:textId="483511B3" w:rsidR="00232707" w:rsidRPr="00232707" w:rsidRDefault="00232707" w:rsidP="00232707"/>
        </w:tc>
      </w:tr>
      <w:tr w:rsidR="001B2ABD" w14:paraId="6F285BC6" w14:textId="77777777" w:rsidTr="007756AA">
        <w:tc>
          <w:tcPr>
            <w:tcW w:w="3600" w:type="dxa"/>
          </w:tcPr>
          <w:p w14:paraId="3DC34B02" w14:textId="08BDFE02" w:rsidR="001B2ABD" w:rsidRDefault="00AF1CF9" w:rsidP="00AB2276">
            <w:pPr>
              <w:pStyle w:val="Heading3"/>
            </w:pPr>
            <w:r>
              <w:t>Ob</w:t>
            </w:r>
            <w:r w:rsidR="0018034F">
              <w:t>jective</w:t>
            </w:r>
          </w:p>
          <w:p w14:paraId="16DA3DA3" w14:textId="789E8415" w:rsidR="00A847DA" w:rsidRPr="00EF43E0" w:rsidRDefault="000932E3" w:rsidP="00EF43E0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t xml:space="preserve">Credited </w:t>
            </w:r>
            <w:r w:rsidR="00E52547">
              <w:rPr>
                <w:rFonts w:cstheme="minorHAnsi"/>
              </w:rPr>
              <w:t xml:space="preserve">bachelor’s degree </w:t>
            </w:r>
            <w:r w:rsidR="00635BDA">
              <w:rPr>
                <w:rFonts w:cstheme="minorHAnsi"/>
              </w:rPr>
              <w:t xml:space="preserve">holder </w:t>
            </w:r>
            <w:r w:rsidR="00E52547">
              <w:rPr>
                <w:rFonts w:cstheme="minorHAnsi"/>
              </w:rPr>
              <w:t>in business</w:t>
            </w:r>
            <w:r w:rsidR="00635BDA">
              <w:rPr>
                <w:rFonts w:cstheme="minorHAnsi"/>
              </w:rPr>
              <w:t xml:space="preserve"> – finance </w:t>
            </w:r>
            <w:r w:rsidRPr="00F94D1F">
              <w:rPr>
                <w:rFonts w:cstheme="minorHAnsi"/>
              </w:rPr>
              <w:t xml:space="preserve">from </w:t>
            </w:r>
            <w:r w:rsidR="00635BDA">
              <w:rPr>
                <w:rFonts w:cstheme="minorHAnsi"/>
              </w:rPr>
              <w:t>Tennessee Tech</w:t>
            </w:r>
            <w:r w:rsidRPr="00F94D1F">
              <w:rPr>
                <w:rFonts w:cstheme="minorHAnsi"/>
              </w:rPr>
              <w:t xml:space="preserve"> University with deep focus on </w:t>
            </w:r>
            <w:r w:rsidR="00E52547">
              <w:rPr>
                <w:rFonts w:cstheme="minorHAnsi"/>
              </w:rPr>
              <w:t>all business functions</w:t>
            </w:r>
            <w:r w:rsidRPr="00F94D1F">
              <w:rPr>
                <w:rFonts w:cstheme="minorHAnsi"/>
              </w:rPr>
              <w:t>. My expertise, interest and Knowl</w:t>
            </w:r>
            <w:r>
              <w:rPr>
                <w:rFonts w:cstheme="minorHAnsi"/>
              </w:rPr>
              <w:t>edge are in</w:t>
            </w:r>
            <w:r w:rsidR="00635BDA">
              <w:rPr>
                <w:rFonts w:cstheme="minorHAnsi"/>
              </w:rPr>
              <w:t xml:space="preserve"> project management, </w:t>
            </w:r>
            <w:r>
              <w:rPr>
                <w:rFonts w:cstheme="minorHAnsi"/>
              </w:rPr>
              <w:t>financial analysis</w:t>
            </w:r>
            <w:r w:rsidRPr="00F94D1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financial assets management,</w:t>
            </w:r>
            <w:r w:rsidRPr="00F94D1F">
              <w:rPr>
                <w:rFonts w:cstheme="minorHAnsi"/>
              </w:rPr>
              <w:t xml:space="preserve"> corporate </w:t>
            </w:r>
            <w:r w:rsidR="008E5932" w:rsidRPr="00F94D1F">
              <w:rPr>
                <w:rFonts w:cstheme="minorHAnsi"/>
              </w:rPr>
              <w:t>finance,</w:t>
            </w:r>
            <w:r>
              <w:rPr>
                <w:rFonts w:cstheme="minorHAnsi"/>
              </w:rPr>
              <w:t xml:space="preserve"> and investment</w:t>
            </w:r>
            <w:r w:rsidRPr="00F94D1F">
              <w:rPr>
                <w:rFonts w:cstheme="minorHAnsi"/>
              </w:rPr>
              <w:t xml:space="preserve">. Very excited to interact and solve business related problems with managerial skills gained and shined through my experience, and </w:t>
            </w:r>
            <w:r w:rsidR="00E52547">
              <w:rPr>
                <w:rFonts w:cstheme="minorHAnsi"/>
              </w:rPr>
              <w:t>my education</w:t>
            </w:r>
            <w:r w:rsidRPr="00F94D1F">
              <w:rPr>
                <w:rFonts w:cstheme="minorHAnsi"/>
              </w:rPr>
              <w:t xml:space="preserve">.  </w:t>
            </w:r>
          </w:p>
          <w:sdt>
            <w:sdtPr>
              <w:id w:val="-1954003311"/>
              <w:placeholder>
                <w:docPart w:val="E497EAE753964F05AC084FEE191B99BB"/>
              </w:placeholder>
              <w:temporary/>
              <w:showingPlcHdr/>
              <w15:appearance w15:val="hidden"/>
            </w:sdtPr>
            <w:sdtEndPr/>
            <w:sdtContent>
              <w:p w14:paraId="227D0C75" w14:textId="77777777" w:rsidR="00A847DA" w:rsidRPr="00CB0055" w:rsidRDefault="00A847DA" w:rsidP="00A847D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398A146D" w14:textId="16606F7A" w:rsidR="00A847DA" w:rsidRDefault="000C5F3B" w:rsidP="00C36EC9">
            <w:sdt>
              <w:sdtPr>
                <w:id w:val="1111563247"/>
                <w:placeholder>
                  <w:docPart w:val="FCF9CE4882354971AD8E86DD8E6390BD"/>
                </w:placeholder>
                <w:temporary/>
                <w:showingPlcHdr/>
                <w15:appearance w15:val="hidden"/>
              </w:sdtPr>
              <w:sdtEndPr/>
              <w:sdtContent>
                <w:r w:rsidR="00A847DA" w:rsidRPr="004D3011">
                  <w:t>PHONE:</w:t>
                </w:r>
              </w:sdtContent>
            </w:sdt>
            <w:r w:rsidR="00BE4B86">
              <w:t xml:space="preserve"> +9665</w:t>
            </w:r>
            <w:r w:rsidR="00A954ED">
              <w:t>53988539</w:t>
            </w:r>
          </w:p>
          <w:p w14:paraId="0FCB2D36" w14:textId="5C59E553" w:rsidR="004D3011" w:rsidRPr="00A847DA" w:rsidRDefault="000C5F3B" w:rsidP="00EF43E0">
            <w:sdt>
              <w:sdtPr>
                <w:id w:val="-240260293"/>
                <w:placeholder>
                  <w:docPart w:val="529FA5B2D5F94B62A709CFC5160EE6FB"/>
                </w:placeholder>
                <w:temporary/>
                <w:showingPlcHdr/>
                <w15:appearance w15:val="hidden"/>
              </w:sdtPr>
              <w:sdtEndPr/>
              <w:sdtContent>
                <w:r w:rsidR="00A847DA" w:rsidRPr="004D3011">
                  <w:t>EMAIL:</w:t>
                </w:r>
              </w:sdtContent>
            </w:sdt>
            <w:r w:rsidR="00830A04">
              <w:t xml:space="preserve"> </w:t>
            </w:r>
            <w:r w:rsidR="00A954ED">
              <w:t>mtn198555@gmail.com</w:t>
            </w:r>
          </w:p>
        </w:tc>
        <w:tc>
          <w:tcPr>
            <w:tcW w:w="720" w:type="dxa"/>
          </w:tcPr>
          <w:p w14:paraId="28D9BD5E" w14:textId="7AE3C161" w:rsidR="001B2ABD" w:rsidRDefault="001B2ABD" w:rsidP="00AB227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AB83DA557049E68C8ED743B56ED41C"/>
              </w:placeholder>
              <w:temporary/>
              <w:showingPlcHdr/>
              <w15:appearance w15:val="hidden"/>
            </w:sdtPr>
            <w:sdtEndPr/>
            <w:sdtContent>
              <w:p w14:paraId="44429398" w14:textId="77777777" w:rsidR="001B2ABD" w:rsidRDefault="00E25A26" w:rsidP="00AB2276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A92CD75" w14:textId="3B6A1F65" w:rsidR="00CD40B6" w:rsidRDefault="00C474AC" w:rsidP="00CD40B6">
            <w:pPr>
              <w:pStyle w:val="Date"/>
              <w:rPr>
                <w:b/>
                <w:color w:val="0070C0"/>
                <w:sz w:val="20"/>
                <w:szCs w:val="24"/>
              </w:rPr>
            </w:pPr>
            <w:r>
              <w:rPr>
                <w:b/>
                <w:color w:val="0070C0"/>
                <w:sz w:val="20"/>
                <w:szCs w:val="24"/>
              </w:rPr>
              <w:t>Tennessee Tech University</w:t>
            </w:r>
            <w:r w:rsidR="00886BDE">
              <w:rPr>
                <w:b/>
                <w:color w:val="0070C0"/>
                <w:sz w:val="20"/>
                <w:szCs w:val="24"/>
              </w:rPr>
              <w:t>, Tennessee United State of America</w:t>
            </w:r>
          </w:p>
          <w:p w14:paraId="2B06AC64" w14:textId="2CF6A44D" w:rsidR="00036450" w:rsidRPr="00B359E4" w:rsidRDefault="00E4780A" w:rsidP="00CD40B6">
            <w:pPr>
              <w:pStyle w:val="Date"/>
            </w:pPr>
            <w:r w:rsidRPr="00E4780A">
              <w:t>20</w:t>
            </w:r>
            <w:r w:rsidR="00C474AC">
              <w:t>15</w:t>
            </w:r>
          </w:p>
          <w:p w14:paraId="056DBBE1" w14:textId="5F1AD26B" w:rsidR="00F15746" w:rsidRDefault="00F15746" w:rsidP="005C5A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Bachelor’s </w:t>
            </w:r>
            <w:r w:rsidR="004F600E">
              <w:rPr>
                <w:b/>
                <w:bCs/>
                <w:i/>
                <w:iCs/>
              </w:rPr>
              <w:t>d</w:t>
            </w:r>
            <w:r>
              <w:rPr>
                <w:b/>
                <w:bCs/>
                <w:i/>
                <w:iCs/>
              </w:rPr>
              <w:t xml:space="preserve">egree in </w:t>
            </w:r>
            <w:r w:rsidR="004F600E">
              <w:rPr>
                <w:b/>
                <w:bCs/>
                <w:i/>
                <w:iCs/>
              </w:rPr>
              <w:t>B</w:t>
            </w:r>
            <w:r>
              <w:rPr>
                <w:b/>
                <w:bCs/>
                <w:i/>
                <w:iCs/>
              </w:rPr>
              <w:t xml:space="preserve">usiness </w:t>
            </w:r>
            <w:r w:rsidR="004F600E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>dministration</w:t>
            </w:r>
            <w:r w:rsidR="00A954ED">
              <w:rPr>
                <w:b/>
                <w:bCs/>
                <w:i/>
                <w:iCs/>
              </w:rPr>
              <w:t xml:space="preserve"> - Finance</w:t>
            </w:r>
          </w:p>
          <w:p w14:paraId="4CAA30C3" w14:textId="19058FE3" w:rsidR="005C5A0D" w:rsidRPr="005C5A0D" w:rsidRDefault="005C5A0D" w:rsidP="005C5A0D">
            <w:pPr>
              <w:rPr>
                <w:color w:val="E9F0F6" w:themeColor="accent1" w:themeTint="33"/>
                <w:u w:val="single"/>
              </w:rPr>
            </w:pPr>
            <w:r w:rsidRPr="006973AC">
              <w:rPr>
                <w:color w:val="E9F0F6" w:themeColor="accent1" w:themeTint="33"/>
                <w:u w:val="single"/>
              </w:rPr>
              <w:t>__________________________________________________________________</w:t>
            </w:r>
          </w:p>
          <w:p w14:paraId="0B64A602" w14:textId="63417CC4" w:rsidR="0069395F" w:rsidRDefault="0069395F" w:rsidP="00AB2276"/>
          <w:p w14:paraId="0C2FE1E0" w14:textId="6D7B3026" w:rsidR="008E785A" w:rsidRDefault="001840D8" w:rsidP="008E785A">
            <w:pPr>
              <w:pStyle w:val="Date"/>
              <w:rPr>
                <w:b/>
                <w:color w:val="0070C0"/>
                <w:sz w:val="20"/>
                <w:szCs w:val="24"/>
              </w:rPr>
            </w:pPr>
            <w:r>
              <w:rPr>
                <w:b/>
                <w:color w:val="0070C0"/>
                <w:sz w:val="20"/>
                <w:szCs w:val="24"/>
              </w:rPr>
              <w:t>FLS International</w:t>
            </w:r>
            <w:r w:rsidR="008E785A">
              <w:rPr>
                <w:b/>
                <w:color w:val="0070C0"/>
                <w:sz w:val="20"/>
                <w:szCs w:val="24"/>
              </w:rPr>
              <w:t xml:space="preserve">, </w:t>
            </w:r>
            <w:r>
              <w:rPr>
                <w:b/>
                <w:color w:val="0070C0"/>
                <w:sz w:val="20"/>
                <w:szCs w:val="24"/>
              </w:rPr>
              <w:t>at Tennessee Tech University</w:t>
            </w:r>
            <w:r w:rsidR="00D87A40">
              <w:rPr>
                <w:b/>
                <w:color w:val="0070C0"/>
                <w:sz w:val="20"/>
                <w:szCs w:val="24"/>
              </w:rPr>
              <w:t>, TN United States of America</w:t>
            </w:r>
          </w:p>
          <w:p w14:paraId="23F8F8B6" w14:textId="5E6ED82B" w:rsidR="008E785A" w:rsidRPr="00B359E4" w:rsidRDefault="008E785A" w:rsidP="008E785A">
            <w:pPr>
              <w:pStyle w:val="Date"/>
            </w:pPr>
            <w:r w:rsidRPr="00E4780A">
              <w:t>201</w:t>
            </w:r>
            <w:r w:rsidR="00A954ED">
              <w:t>1</w:t>
            </w:r>
          </w:p>
          <w:p w14:paraId="625C5B85" w14:textId="15AE3381" w:rsidR="008E785A" w:rsidRDefault="001840D8" w:rsidP="008E785A">
            <w:r>
              <w:rPr>
                <w:b/>
                <w:bCs/>
                <w:i/>
                <w:iCs/>
              </w:rPr>
              <w:t>Diploma, English Language</w:t>
            </w:r>
            <w:r w:rsidR="00A847DA">
              <w:rPr>
                <w:b/>
                <w:bCs/>
                <w:i/>
                <w:iCs/>
              </w:rPr>
              <w:t xml:space="preserve"> </w:t>
            </w:r>
            <w:r w:rsidR="008E785A" w:rsidRPr="006973AC">
              <w:rPr>
                <w:color w:val="E9F0F6" w:themeColor="accent1" w:themeTint="33"/>
                <w:u w:val="single"/>
              </w:rPr>
              <w:t>_____________________________________________________________________</w:t>
            </w:r>
          </w:p>
          <w:p w14:paraId="2628AF5F" w14:textId="221B74C7" w:rsidR="00F67AFC" w:rsidRPr="00AE59E2" w:rsidRDefault="00BA3140" w:rsidP="00CD40B6">
            <w:pPr>
              <w:pStyle w:val="Date"/>
              <w:rPr>
                <w:b/>
                <w:color w:val="0070C0"/>
                <w:sz w:val="20"/>
                <w:szCs w:val="24"/>
              </w:rPr>
            </w:pPr>
            <w:r>
              <w:rPr>
                <w:b/>
                <w:color w:val="0070C0"/>
                <w:sz w:val="20"/>
                <w:szCs w:val="24"/>
              </w:rPr>
              <w:t>ELS Nashville</w:t>
            </w:r>
            <w:r w:rsidR="008E785A">
              <w:rPr>
                <w:b/>
                <w:color w:val="0070C0"/>
                <w:sz w:val="20"/>
                <w:szCs w:val="24"/>
              </w:rPr>
              <w:t xml:space="preserve"> at Middle Tennessee State University </w:t>
            </w:r>
            <w:r w:rsidR="00886BDE">
              <w:rPr>
                <w:b/>
                <w:color w:val="0070C0"/>
                <w:sz w:val="20"/>
                <w:szCs w:val="24"/>
              </w:rPr>
              <w:t>TN United State of America</w:t>
            </w:r>
          </w:p>
          <w:p w14:paraId="6C3C7DD4" w14:textId="67C93714" w:rsidR="00036450" w:rsidRPr="00B359E4" w:rsidRDefault="00BA3140" w:rsidP="00AB2276">
            <w:pPr>
              <w:pStyle w:val="Date"/>
            </w:pPr>
            <w:r>
              <w:t>20</w:t>
            </w:r>
            <w:r w:rsidR="001840D8">
              <w:t>1</w:t>
            </w:r>
            <w:r w:rsidR="00A954ED">
              <w:t>0</w:t>
            </w:r>
          </w:p>
          <w:p w14:paraId="6A79019F" w14:textId="310860CD" w:rsidR="00CA736D" w:rsidRPr="00232707" w:rsidRDefault="00BA3140" w:rsidP="0023270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Diploma, English Language</w:t>
            </w:r>
          </w:p>
        </w:tc>
      </w:tr>
      <w:tr w:rsidR="00605FAC" w14:paraId="39DCC825" w14:textId="77777777" w:rsidTr="007756AA">
        <w:tc>
          <w:tcPr>
            <w:tcW w:w="3600" w:type="dxa"/>
          </w:tcPr>
          <w:p w14:paraId="44086B25" w14:textId="26C95AEF" w:rsidR="00BE4B86" w:rsidRDefault="00BE4B86" w:rsidP="00BE4B86">
            <w:pPr>
              <w:pStyle w:val="Heading3"/>
            </w:pPr>
            <w:r>
              <w:t>Languages</w:t>
            </w:r>
          </w:p>
          <w:p w14:paraId="15B24DAE" w14:textId="1E58F66C" w:rsidR="00BE4B86" w:rsidRPr="00BE4B86" w:rsidRDefault="00BE4B86" w:rsidP="00BE4B86">
            <w:r>
              <w:t xml:space="preserve">English </w:t>
            </w:r>
          </w:p>
          <w:p w14:paraId="464A9442" w14:textId="611FF814" w:rsidR="00605FAC" w:rsidRPr="00CD40B6" w:rsidRDefault="00605FAC" w:rsidP="004E415B"/>
        </w:tc>
        <w:tc>
          <w:tcPr>
            <w:tcW w:w="720" w:type="dxa"/>
          </w:tcPr>
          <w:p w14:paraId="36267FA5" w14:textId="77777777" w:rsidR="00605FAC" w:rsidRDefault="00605FAC" w:rsidP="00AB227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DD3CC573C161478F8540F8FDFB5CB96D"/>
              </w:placeholder>
              <w:temporary/>
              <w:showingPlcHdr/>
              <w15:appearance w15:val="hidden"/>
            </w:sdtPr>
            <w:sdtEndPr/>
            <w:sdtContent>
              <w:p w14:paraId="08310027" w14:textId="77777777" w:rsidR="00AB2276" w:rsidRDefault="00AB2276" w:rsidP="00AB227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5CC7E83" w14:textId="58A12926" w:rsidR="00CD40B6" w:rsidRDefault="00CD40B6" w:rsidP="000676B6">
            <w:pPr>
              <w:pStyle w:val="Heading4"/>
              <w:rPr>
                <w:noProof/>
              </w:rPr>
            </w:pPr>
          </w:p>
          <w:p w14:paraId="5ADF98D4" w14:textId="23DE860B" w:rsidR="00AB2276" w:rsidRDefault="004F600E" w:rsidP="000676B6">
            <w:pPr>
              <w:pStyle w:val="Heading4"/>
              <w:rPr>
                <w:bCs/>
              </w:rPr>
            </w:pPr>
            <w:r>
              <w:rPr>
                <w:bCs/>
              </w:rPr>
              <w:t xml:space="preserve"> </w:t>
            </w:r>
            <w:r w:rsidR="001B3A85">
              <w:rPr>
                <w:bCs/>
              </w:rPr>
              <w:t>EQEW Equipment &amp; Crew</w:t>
            </w:r>
            <w:r w:rsidR="00A954ED"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  <w:r w:rsidR="00A954ED">
              <w:rPr>
                <w:bCs/>
              </w:rPr>
              <w:t>Project Manager</w:t>
            </w:r>
          </w:p>
          <w:p w14:paraId="44A257F5" w14:textId="11C8E5EA" w:rsidR="00D17A72" w:rsidRDefault="000676B6" w:rsidP="00A847DA">
            <w:pPr>
              <w:pStyle w:val="Date"/>
            </w:pPr>
            <w:r>
              <w:t xml:space="preserve"> </w:t>
            </w:r>
            <w:r w:rsidR="004F600E">
              <w:t xml:space="preserve"> </w:t>
            </w:r>
            <w:r w:rsidR="001B3A85">
              <w:t xml:space="preserve">Aug </w:t>
            </w:r>
            <w:r w:rsidR="00AD2C18" w:rsidRPr="00AD2C18">
              <w:t>20</w:t>
            </w:r>
            <w:r w:rsidR="001B3A85">
              <w:t>21</w:t>
            </w:r>
            <w:r w:rsidR="00A847DA">
              <w:t xml:space="preserve"> – Present</w:t>
            </w:r>
          </w:p>
          <w:p w14:paraId="2A173D3A" w14:textId="5CD34915" w:rsidR="00251303" w:rsidRDefault="00251303" w:rsidP="00D17A72">
            <w:pPr>
              <w:pStyle w:val="Date"/>
            </w:pPr>
          </w:p>
          <w:p w14:paraId="30A7867E" w14:textId="4B512A91" w:rsidR="00A411D2" w:rsidRDefault="00A411D2" w:rsidP="00A411D2">
            <w:r>
              <w:t xml:space="preserve">Achievements </w:t>
            </w:r>
          </w:p>
          <w:p w14:paraId="03DACC1B" w14:textId="69CB3B48" w:rsidR="00784DA0" w:rsidRPr="00784DA0" w:rsidRDefault="00784DA0" w:rsidP="00784DA0">
            <w:pPr>
              <w:ind w:left="720" w:hanging="720"/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Controlled working capital management &amp; risks. </w:t>
            </w:r>
          </w:p>
          <w:p w14:paraId="7337FADF" w14:textId="75886D7F" w:rsidR="00931BDA" w:rsidRPr="00F94D1F" w:rsidRDefault="00A411D2" w:rsidP="00931BDA">
            <w:r w:rsidRPr="00F94D1F">
              <w:sym w:font="Symbol" w:char="F0B7"/>
            </w:r>
            <w:r w:rsidR="00931BDA">
              <w:t xml:space="preserve"> </w:t>
            </w:r>
            <w:r w:rsidR="00F50C1C">
              <w:t>Implemented 100% pay in advance policy due to an increase in account receivable delay</w:t>
            </w:r>
            <w:r w:rsidR="00784DA0">
              <w:t xml:space="preserve"> </w:t>
            </w:r>
            <w:r w:rsidR="008350BF">
              <w:t>due to</w:t>
            </w:r>
            <w:r w:rsidR="00981FC2">
              <w:t xml:space="preserve"> client default beyond aging schedule. </w:t>
            </w:r>
          </w:p>
          <w:p w14:paraId="57E7D429" w14:textId="0093B3FB" w:rsidR="00B138FF" w:rsidRDefault="00A411D2" w:rsidP="00981FC2">
            <w:pPr>
              <w:ind w:left="720" w:hanging="720"/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 w:rsidR="00611944">
              <w:rPr>
                <w:rFonts w:cstheme="minorHAnsi"/>
              </w:rPr>
              <w:t xml:space="preserve">Made a plan for </w:t>
            </w:r>
            <w:r w:rsidR="00B138FF">
              <w:rPr>
                <w:rFonts w:cstheme="minorHAnsi"/>
              </w:rPr>
              <w:t xml:space="preserve">default client of paying three installments within 6 </w:t>
            </w:r>
          </w:p>
          <w:p w14:paraId="719D243B" w14:textId="2274ED16" w:rsidR="00A411D2" w:rsidRPr="00F94D1F" w:rsidRDefault="00B138FF" w:rsidP="00981FC2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Months</w:t>
            </w:r>
            <w:r w:rsidR="00611944">
              <w:rPr>
                <w:rFonts w:cstheme="minorHAnsi"/>
              </w:rPr>
              <w:t xml:space="preserve"> and achieved collecting 75% of AR beyond aging schedule. </w:t>
            </w:r>
          </w:p>
          <w:p w14:paraId="4FFFD376" w14:textId="4E3B770C" w:rsidR="007A59F8" w:rsidRDefault="00A411D2" w:rsidP="007A59F8">
            <w:pPr>
              <w:pStyle w:val="NoSpacing"/>
            </w:pPr>
            <w:r w:rsidRPr="00F94D1F">
              <w:sym w:font="Symbol" w:char="F0B7"/>
            </w:r>
            <w:r w:rsidR="007A59F8">
              <w:t xml:space="preserve"> Managing clients’ campaigns </w:t>
            </w:r>
            <w:r w:rsidR="008E5932">
              <w:t>needs and</w:t>
            </w:r>
            <w:r w:rsidR="007A59F8">
              <w:t xml:space="preserve"> facilitating necessary equipment &amp; crew until closing the deal. </w:t>
            </w:r>
          </w:p>
          <w:p w14:paraId="683BF6E4" w14:textId="478B8F28" w:rsidR="00A411D2" w:rsidRPr="007A59F8" w:rsidRDefault="0022043B" w:rsidP="007A59F8">
            <w:pPr>
              <w:pStyle w:val="NoSpacing"/>
            </w:pPr>
            <w:r>
              <w:rPr>
                <w:rFonts w:cstheme="minorHAnsi"/>
              </w:rPr>
              <w:t xml:space="preserve"> </w:t>
            </w:r>
            <w:r w:rsidR="00A411D2" w:rsidRPr="00F94D1F">
              <w:rPr>
                <w:rFonts w:cstheme="minorHAnsi"/>
              </w:rPr>
              <w:t xml:space="preserve"> </w:t>
            </w:r>
          </w:p>
          <w:p w14:paraId="102D8928" w14:textId="21054319" w:rsidR="00715163" w:rsidRDefault="00715163" w:rsidP="008B24B3">
            <w:pPr>
              <w:pStyle w:val="Date"/>
              <w:rPr>
                <w:color w:val="E9F0F6" w:themeColor="accent1" w:themeTint="33"/>
                <w:u w:val="single"/>
              </w:rPr>
            </w:pPr>
            <w:r w:rsidRPr="008A5E66">
              <w:rPr>
                <w:color w:val="E9F0F6" w:themeColor="accent1" w:themeTint="33"/>
                <w:u w:val="single"/>
              </w:rPr>
              <w:t>___________________________________________________________________</w:t>
            </w:r>
          </w:p>
          <w:p w14:paraId="3160596D" w14:textId="14FD7C27" w:rsidR="0092183C" w:rsidRDefault="0092183C" w:rsidP="0092183C">
            <w:pPr>
              <w:pStyle w:val="Heading4"/>
              <w:rPr>
                <w:bCs/>
              </w:rPr>
            </w:pPr>
            <w:r>
              <w:rPr>
                <w:bCs/>
              </w:rPr>
              <w:t xml:space="preserve">Toward </w:t>
            </w:r>
            <w:r w:rsidR="00322667">
              <w:rPr>
                <w:bCs/>
              </w:rPr>
              <w:t>Entrepreneurship Group Holding</w:t>
            </w:r>
            <w:r>
              <w:rPr>
                <w:bCs/>
              </w:rPr>
              <w:t xml:space="preserve">– </w:t>
            </w:r>
            <w:r>
              <w:rPr>
                <w:bCs/>
              </w:rPr>
              <w:t>Consultant</w:t>
            </w:r>
          </w:p>
          <w:p w14:paraId="585388A2" w14:textId="4C0431D6" w:rsidR="0092183C" w:rsidRDefault="0092183C" w:rsidP="0092183C">
            <w:pPr>
              <w:pStyle w:val="Date"/>
            </w:pPr>
            <w:r>
              <w:t xml:space="preserve">  </w:t>
            </w:r>
            <w:r w:rsidR="00322667">
              <w:t>Feb 2019</w:t>
            </w:r>
            <w:r>
              <w:t xml:space="preserve"> – </w:t>
            </w:r>
            <w:r w:rsidR="00322667">
              <w:t>Feb 2021</w:t>
            </w:r>
          </w:p>
          <w:p w14:paraId="772562AF" w14:textId="66F71E36" w:rsidR="0092183C" w:rsidRPr="00A411D2" w:rsidRDefault="0092183C" w:rsidP="0092183C">
            <w:r>
              <w:t xml:space="preserve"> </w:t>
            </w:r>
          </w:p>
          <w:p w14:paraId="7047DD24" w14:textId="54CE8C0C" w:rsidR="0092183C" w:rsidRPr="00F94D1F" w:rsidRDefault="0092183C" w:rsidP="0092183C">
            <w:r w:rsidRPr="00F94D1F">
              <w:sym w:font="Symbol" w:char="F0B7"/>
            </w:r>
            <w:r>
              <w:t xml:space="preserve"> </w:t>
            </w:r>
            <w:r w:rsidR="00322667">
              <w:t xml:space="preserve">Consultant in small &amp; middle projects and feasible study. </w:t>
            </w:r>
          </w:p>
          <w:p w14:paraId="61EBE295" w14:textId="77777777" w:rsidR="0092183C" w:rsidRPr="0092183C" w:rsidRDefault="0092183C" w:rsidP="0092183C"/>
          <w:p w14:paraId="5B1A0182" w14:textId="78C6E3FC" w:rsidR="00AB2276" w:rsidRDefault="00AB2276" w:rsidP="00AB2276"/>
          <w:p w14:paraId="0FB8C45A" w14:textId="680CC09D" w:rsidR="00AB2276" w:rsidRPr="004D3011" w:rsidRDefault="001B3A85" w:rsidP="00AB2276">
            <w:pPr>
              <w:pStyle w:val="Heading4"/>
              <w:rPr>
                <w:bCs/>
                <w:rtl/>
              </w:rPr>
            </w:pPr>
            <w:r>
              <w:rPr>
                <w:bCs/>
              </w:rPr>
              <w:t>Saudi</w:t>
            </w:r>
            <w:r w:rsidR="00B17FFC">
              <w:rPr>
                <w:bCs/>
              </w:rPr>
              <w:t xml:space="preserve"> Aramco Total Refining &amp; Petrochemical Company</w:t>
            </w:r>
            <w:r w:rsidR="004F600E">
              <w:rPr>
                <w:bCs/>
              </w:rPr>
              <w:t xml:space="preserve"> </w:t>
            </w:r>
            <w:r w:rsidR="00B17FFC">
              <w:rPr>
                <w:bCs/>
              </w:rPr>
              <w:t>(SATORP)</w:t>
            </w:r>
            <w:r w:rsidR="00A411D2">
              <w:t xml:space="preserve">– </w:t>
            </w:r>
            <w:r>
              <w:t>Project Manager</w:t>
            </w:r>
          </w:p>
          <w:p w14:paraId="3E51684B" w14:textId="649AC77E" w:rsidR="00AB2276" w:rsidRDefault="00224E9A" w:rsidP="00A411D2">
            <w:pPr>
              <w:pStyle w:val="Date"/>
            </w:pPr>
            <w:r>
              <w:t>Mar</w:t>
            </w:r>
            <w:r w:rsidR="004F600E">
              <w:t xml:space="preserve"> </w:t>
            </w:r>
            <w:r w:rsidR="00AB2276" w:rsidRPr="004E197F">
              <w:t>20</w:t>
            </w:r>
            <w:r w:rsidR="00A411D2">
              <w:t>1</w:t>
            </w:r>
            <w:r>
              <w:t>6</w:t>
            </w:r>
            <w:r w:rsidR="00AB2276">
              <w:t xml:space="preserve"> </w:t>
            </w:r>
            <w:r w:rsidR="00AB2276" w:rsidRPr="004D3011">
              <w:t>–</w:t>
            </w:r>
            <w:r w:rsidR="00AB2276">
              <w:t xml:space="preserve"> </w:t>
            </w:r>
            <w:r>
              <w:t>Feb</w:t>
            </w:r>
            <w:r w:rsidR="00AB2276" w:rsidRPr="008F34DA">
              <w:t xml:space="preserve"> 201</w:t>
            </w:r>
            <w:r w:rsidR="004F600E">
              <w:t>9</w:t>
            </w:r>
          </w:p>
          <w:p w14:paraId="24DFAB62" w14:textId="0928CE1D" w:rsidR="00F44164" w:rsidRDefault="00F44164" w:rsidP="00876AAD">
            <w:pPr>
              <w:jc w:val="both"/>
            </w:pPr>
          </w:p>
          <w:p w14:paraId="01434FA3" w14:textId="77777777" w:rsidR="00A411D2" w:rsidRPr="00F94D1F" w:rsidRDefault="00A411D2" w:rsidP="00A411D2">
            <w:pPr>
              <w:rPr>
                <w:rFonts w:cstheme="minorHAnsi"/>
              </w:rPr>
            </w:pPr>
            <w:r>
              <w:rPr>
                <w:rFonts w:cstheme="minorHAnsi"/>
              </w:rPr>
              <w:t>Achievements</w:t>
            </w:r>
          </w:p>
          <w:p w14:paraId="0E52C7A1" w14:textId="7D64060C" w:rsidR="00A411D2" w:rsidRDefault="00A411D2" w:rsidP="00A411D2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 w:rsidR="00BA7220">
              <w:rPr>
                <w:rFonts w:cstheme="minorHAnsi"/>
              </w:rPr>
              <w:t>Managed roughly 67</w:t>
            </w:r>
            <w:r w:rsidR="002F7F8E">
              <w:rPr>
                <w:rFonts w:cstheme="minorHAnsi"/>
              </w:rPr>
              <w:t xml:space="preserve"> projects</w:t>
            </w:r>
            <w:r w:rsidR="00BA7220">
              <w:rPr>
                <w:rFonts w:cstheme="minorHAnsi"/>
              </w:rPr>
              <w:t xml:space="preserve"> in small &amp; middle projects support initiative.</w:t>
            </w:r>
            <w:r w:rsidR="0022043B">
              <w:rPr>
                <w:rFonts w:cstheme="minorHAnsi"/>
              </w:rPr>
              <w:t xml:space="preserve"> </w:t>
            </w:r>
          </w:p>
          <w:p w14:paraId="1CED0802" w14:textId="5A52D356" w:rsidR="00BA7220" w:rsidRPr="00F94D1F" w:rsidRDefault="00BA7220" w:rsidP="008E5932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Performed a market, technical and financial</w:t>
            </w:r>
            <w:r w:rsidR="003B41C4">
              <w:rPr>
                <w:rFonts w:cstheme="minorHAnsi"/>
              </w:rPr>
              <w:t>ly</w:t>
            </w:r>
            <w:r>
              <w:rPr>
                <w:rFonts w:cstheme="minorHAnsi"/>
              </w:rPr>
              <w:t xml:space="preserve"> feasible study</w:t>
            </w:r>
            <w:r w:rsidR="002F7F8E">
              <w:rPr>
                <w:rFonts w:cstheme="minorHAnsi"/>
              </w:rPr>
              <w:t xml:space="preserve"> to evaluate and determine </w:t>
            </w:r>
            <w:r w:rsidR="00703DD6">
              <w:rPr>
                <w:rFonts w:cstheme="minorHAnsi"/>
              </w:rPr>
              <w:t xml:space="preserve">the success of the project. </w:t>
            </w:r>
          </w:p>
          <w:p w14:paraId="18C133CC" w14:textId="7BC9DF07" w:rsidR="00A411D2" w:rsidRDefault="00A411D2" w:rsidP="00A411D2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 w:rsidR="00A47AD8">
              <w:rPr>
                <w:rFonts w:cstheme="minorHAnsi"/>
              </w:rPr>
              <w:t>Coordinated the I</w:t>
            </w:r>
            <w:r w:rsidR="003B41C4">
              <w:rPr>
                <w:rFonts w:cstheme="minorHAnsi"/>
              </w:rPr>
              <w:t xml:space="preserve">nitiation of </w:t>
            </w:r>
            <w:r w:rsidR="00A47AD8">
              <w:rPr>
                <w:rFonts w:cstheme="minorHAnsi"/>
              </w:rPr>
              <w:t>the approval</w:t>
            </w:r>
            <w:r w:rsidR="003B41C4">
              <w:rPr>
                <w:rFonts w:cstheme="minorHAnsi"/>
              </w:rPr>
              <w:t xml:space="preserve"> chain </w:t>
            </w:r>
            <w:r w:rsidR="00A47AD8">
              <w:rPr>
                <w:rFonts w:cstheme="minorHAnsi"/>
              </w:rPr>
              <w:t xml:space="preserve">for the projects and its finance. </w:t>
            </w:r>
          </w:p>
          <w:p w14:paraId="0A7E1C90" w14:textId="49A5E5DE" w:rsidR="00AA4BB0" w:rsidRPr="00F94D1F" w:rsidRDefault="00AA4BB0" w:rsidP="00A411D2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Performed Forecasting, budgeting, and </w:t>
            </w:r>
            <w:r w:rsidR="006F3202">
              <w:rPr>
                <w:rFonts w:cstheme="minorHAnsi"/>
              </w:rPr>
              <w:t>cash flow management.</w:t>
            </w:r>
          </w:p>
          <w:p w14:paraId="46ECE2F3" w14:textId="68406FCA" w:rsidR="00A411D2" w:rsidRPr="00F94D1F" w:rsidRDefault="00A411D2" w:rsidP="00A411D2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>
              <w:rPr>
                <w:rFonts w:cstheme="minorHAnsi"/>
              </w:rPr>
              <w:t xml:space="preserve"> </w:t>
            </w:r>
            <w:r w:rsidR="003B41C4">
              <w:rPr>
                <w:rFonts w:cstheme="minorHAnsi"/>
              </w:rPr>
              <w:t>Performed planning, initiating, executing, monitoring &amp; controlling AKA management process</w:t>
            </w:r>
            <w:r w:rsidR="00912F69">
              <w:rPr>
                <w:rFonts w:cstheme="minorHAnsi"/>
              </w:rPr>
              <w:t xml:space="preserve"> for projects portfolio under my management. </w:t>
            </w:r>
          </w:p>
          <w:p w14:paraId="7FD0650B" w14:textId="75467673" w:rsidR="00A411D2" w:rsidRPr="00F94D1F" w:rsidRDefault="00A411D2" w:rsidP="00770AA2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 w:rsidR="00AA4BB0">
              <w:rPr>
                <w:rFonts w:cstheme="minorHAnsi"/>
              </w:rPr>
              <w:t>P</w:t>
            </w:r>
            <w:r w:rsidR="00912F69">
              <w:rPr>
                <w:rFonts w:cstheme="minorHAnsi"/>
              </w:rPr>
              <w:t xml:space="preserve">eriodically visited projects sites to </w:t>
            </w:r>
            <w:r w:rsidR="00AA4BB0">
              <w:rPr>
                <w:rFonts w:cstheme="minorHAnsi"/>
              </w:rPr>
              <w:t>evaluate and follow up</w:t>
            </w:r>
            <w:r w:rsidR="00352D88">
              <w:rPr>
                <w:rFonts w:cstheme="minorHAnsi"/>
              </w:rPr>
              <w:t>.</w:t>
            </w:r>
            <w:r w:rsidR="0022043B">
              <w:rPr>
                <w:rFonts w:cstheme="minorHAnsi"/>
              </w:rPr>
              <w:t xml:space="preserve"> </w:t>
            </w:r>
          </w:p>
          <w:p w14:paraId="78C15EFD" w14:textId="77777777" w:rsidR="00A411D2" w:rsidRPr="00F94D1F" w:rsidRDefault="00A411D2" w:rsidP="00A411D2">
            <w:pPr>
              <w:rPr>
                <w:rFonts w:cstheme="minorHAnsi"/>
              </w:rPr>
            </w:pPr>
          </w:p>
          <w:p w14:paraId="0CCE0CB2" w14:textId="77777777" w:rsidR="007B0AAA" w:rsidRPr="008A5E66" w:rsidRDefault="007B0AAA" w:rsidP="007B0AAA">
            <w:pPr>
              <w:pStyle w:val="Date"/>
            </w:pPr>
            <w:r w:rsidRPr="008A5E66">
              <w:rPr>
                <w:color w:val="E9F0F6" w:themeColor="accent1" w:themeTint="33"/>
                <w:u w:val="single"/>
              </w:rPr>
              <w:t>_____________________________________________________________________</w:t>
            </w:r>
          </w:p>
          <w:p w14:paraId="24A56F69" w14:textId="57C9CA9A" w:rsidR="00AB2276" w:rsidRDefault="00AB2276" w:rsidP="00AB2276"/>
          <w:p w14:paraId="06186DDB" w14:textId="448327C5" w:rsidR="00382B6D" w:rsidRDefault="00382B6D" w:rsidP="00AB2276">
            <w:pPr>
              <w:pStyle w:val="Heading4"/>
            </w:pPr>
          </w:p>
          <w:p w14:paraId="79AFCB9C" w14:textId="2F0FCD57" w:rsidR="00AB2276" w:rsidRPr="004D3011" w:rsidRDefault="004F600E" w:rsidP="00AB2276">
            <w:pPr>
              <w:pStyle w:val="Heading4"/>
              <w:rPr>
                <w:bCs/>
              </w:rPr>
            </w:pPr>
            <w:r>
              <w:t>Ministry of National Guard</w:t>
            </w:r>
            <w:r w:rsidR="007B0AAA">
              <w:t xml:space="preserve"> – </w:t>
            </w:r>
            <w:r w:rsidR="00C5092C">
              <w:t xml:space="preserve">Administrative Assistant. </w:t>
            </w:r>
          </w:p>
          <w:p w14:paraId="5A7800C5" w14:textId="473F83D3" w:rsidR="001C2910" w:rsidRPr="006E01AC" w:rsidRDefault="00795D4E" w:rsidP="007B0AAA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Apr</w:t>
            </w:r>
            <w:r w:rsidR="00AB2276" w:rsidRPr="006E01AC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06</w:t>
            </w:r>
            <w:r w:rsidR="00AB2276" w:rsidRPr="006E01A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Feb</w:t>
            </w:r>
            <w:r w:rsidR="00AB2276" w:rsidRPr="006E01AC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10</w:t>
            </w:r>
          </w:p>
          <w:p w14:paraId="4E9A1BD1" w14:textId="77777777" w:rsidR="00A105D7" w:rsidRDefault="00A105D7" w:rsidP="00AB2276"/>
          <w:p w14:paraId="522B5E0F" w14:textId="77777777" w:rsidR="007B0AAA" w:rsidRPr="00F94D1F" w:rsidRDefault="007B0AAA" w:rsidP="007B0AAA">
            <w:pPr>
              <w:rPr>
                <w:rFonts w:cstheme="minorHAnsi"/>
              </w:rPr>
            </w:pPr>
            <w:r>
              <w:rPr>
                <w:rFonts w:cstheme="minorHAnsi"/>
              </w:rPr>
              <w:t>Achievements</w:t>
            </w:r>
          </w:p>
          <w:p w14:paraId="64C442A8" w14:textId="60BEE922" w:rsidR="007B0AAA" w:rsidRPr="00F94D1F" w:rsidRDefault="007B0AAA" w:rsidP="007B0AAA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 w:rsidRPr="00F94D1F">
              <w:rPr>
                <w:rFonts w:cstheme="minorHAnsi"/>
              </w:rPr>
              <w:t xml:space="preserve"> </w:t>
            </w:r>
            <w:r w:rsidR="0067315B">
              <w:rPr>
                <w:rFonts w:cstheme="minorHAnsi"/>
              </w:rPr>
              <w:t xml:space="preserve">Performed administrative duties for executive management. </w:t>
            </w:r>
            <w:r w:rsidR="003E1B2B">
              <w:rPr>
                <w:rFonts w:cstheme="minorHAnsi"/>
              </w:rPr>
              <w:t xml:space="preserve"> </w:t>
            </w:r>
          </w:p>
          <w:p w14:paraId="583E25BC" w14:textId="71FE40D2" w:rsidR="007B0AAA" w:rsidRPr="00F94D1F" w:rsidRDefault="007B0AAA" w:rsidP="007B0AAA">
            <w:pPr>
              <w:rPr>
                <w:rFonts w:cstheme="minorHAnsi"/>
              </w:rPr>
            </w:pPr>
            <w:r w:rsidRPr="00F94D1F">
              <w:rPr>
                <w:rFonts w:cstheme="minorHAnsi"/>
              </w:rPr>
              <w:sym w:font="Symbol" w:char="F0B7"/>
            </w:r>
            <w:r>
              <w:rPr>
                <w:rFonts w:cstheme="minorHAnsi"/>
              </w:rPr>
              <w:t xml:space="preserve"> </w:t>
            </w:r>
            <w:r w:rsidR="0067315B">
              <w:rPr>
                <w:rFonts w:cstheme="minorHAnsi"/>
              </w:rPr>
              <w:t>Have done various secretary &amp; clerical duties.</w:t>
            </w:r>
          </w:p>
          <w:p w14:paraId="0E4198CA" w14:textId="1770F665" w:rsidR="007B0AAA" w:rsidRPr="008A5E66" w:rsidRDefault="007B0AAA" w:rsidP="008C6727">
            <w:r w:rsidRPr="00F94D1F">
              <w:rPr>
                <w:rFonts w:cstheme="minorHAnsi"/>
              </w:rPr>
              <w:sym w:font="Symbol" w:char="F0B7"/>
            </w:r>
            <w:r w:rsidR="00232707">
              <w:rPr>
                <w:rFonts w:cstheme="minorHAnsi"/>
              </w:rPr>
              <w:t xml:space="preserve"> </w:t>
            </w:r>
            <w:r w:rsidR="0067315B">
              <w:rPr>
                <w:rFonts w:cstheme="minorHAnsi"/>
              </w:rPr>
              <w:t xml:space="preserve">Stored </w:t>
            </w:r>
            <w:r w:rsidR="00C5092C">
              <w:rPr>
                <w:rFonts w:cstheme="minorHAnsi"/>
              </w:rPr>
              <w:t xml:space="preserve">and distributed incoming communication data. </w:t>
            </w:r>
          </w:p>
          <w:p w14:paraId="00A16058" w14:textId="77777777" w:rsidR="007B0AAA" w:rsidRDefault="007B0AAA" w:rsidP="007B0AAA">
            <w:pPr>
              <w:jc w:val="both"/>
            </w:pPr>
          </w:p>
          <w:p w14:paraId="7FCF2004" w14:textId="0F8CD477" w:rsidR="007B0AAA" w:rsidRPr="006E01AC" w:rsidRDefault="007B0AAA" w:rsidP="008C6727">
            <w:pPr>
              <w:pStyle w:val="Heading4"/>
              <w:rPr>
                <w:i/>
                <w:iCs/>
              </w:rPr>
            </w:pPr>
            <w:r>
              <w:t xml:space="preserve"> </w:t>
            </w:r>
          </w:p>
          <w:p w14:paraId="480C35C2" w14:textId="77777777" w:rsidR="007B0AAA" w:rsidRDefault="007B0AAA" w:rsidP="007B0AAA"/>
          <w:p w14:paraId="2E533564" w14:textId="77777777" w:rsidR="00B974F7" w:rsidRDefault="00B974F7" w:rsidP="009A777D">
            <w:pPr>
              <w:rPr>
                <w:rFonts w:cstheme="minorHAnsi"/>
              </w:rPr>
            </w:pPr>
          </w:p>
          <w:p w14:paraId="1296426F" w14:textId="3E4AFF7A" w:rsidR="009A777D" w:rsidRPr="009A777D" w:rsidRDefault="009A777D" w:rsidP="009A777D">
            <w:pPr>
              <w:pStyle w:val="Heading2"/>
            </w:pPr>
            <w:r>
              <w:t>skills</w:t>
            </w:r>
          </w:p>
          <w:p w14:paraId="7F1614D4" w14:textId="533E4295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Advance MS Excel</w:t>
            </w:r>
          </w:p>
          <w:p w14:paraId="168D36F5" w14:textId="30F0E1A0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Superior Mathematical</w:t>
            </w:r>
          </w:p>
          <w:p w14:paraId="25E06018" w14:textId="425030A5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Financial Modeling</w:t>
            </w:r>
          </w:p>
          <w:p w14:paraId="1966F579" w14:textId="40F9AE4F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Statistical Analysis</w:t>
            </w:r>
          </w:p>
          <w:p w14:paraId="45A0EBEF" w14:textId="7FB8D8E2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Critical Thinking &amp; Problem Solving</w:t>
            </w:r>
          </w:p>
          <w:p w14:paraId="71656224" w14:textId="49FAEDB0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Excellent </w:t>
            </w:r>
            <w:r w:rsidR="0049011A">
              <w:rPr>
                <w:rFonts w:cstheme="minorHAnsi"/>
              </w:rPr>
              <w:t>C</w:t>
            </w:r>
            <w:r>
              <w:rPr>
                <w:rFonts w:cstheme="minorHAnsi"/>
              </w:rPr>
              <w:t>ommunication</w:t>
            </w:r>
          </w:p>
          <w:p w14:paraId="2A21E7FB" w14:textId="0F3426BD" w:rsidR="009A777D" w:rsidRDefault="009A777D" w:rsidP="009A777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Research Skills</w:t>
            </w:r>
          </w:p>
          <w:p w14:paraId="7DFBA458" w14:textId="663BE55D" w:rsidR="009A777D" w:rsidRPr="00FC098F" w:rsidRDefault="0049011A" w:rsidP="00FC098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Details Oriented </w:t>
            </w:r>
          </w:p>
        </w:tc>
      </w:tr>
      <w:tr w:rsidR="007A59F8" w14:paraId="6ACB20E4" w14:textId="77777777" w:rsidTr="007756AA">
        <w:tc>
          <w:tcPr>
            <w:tcW w:w="3600" w:type="dxa"/>
          </w:tcPr>
          <w:p w14:paraId="2AD44D7C" w14:textId="77777777" w:rsidR="007A59F8" w:rsidRDefault="007A59F8" w:rsidP="00BE4B86">
            <w:pPr>
              <w:pStyle w:val="Heading3"/>
            </w:pPr>
          </w:p>
          <w:p w14:paraId="2A376C1C" w14:textId="0DB9C557" w:rsidR="007A59F8" w:rsidRPr="007A59F8" w:rsidRDefault="007A59F8" w:rsidP="007A59F8"/>
        </w:tc>
        <w:tc>
          <w:tcPr>
            <w:tcW w:w="720" w:type="dxa"/>
          </w:tcPr>
          <w:p w14:paraId="2B3B39DA" w14:textId="77777777" w:rsidR="007A59F8" w:rsidRDefault="007A59F8" w:rsidP="00AB227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A272535" w14:textId="77777777" w:rsidR="007A59F8" w:rsidRDefault="007A59F8" w:rsidP="00AB2276">
            <w:pPr>
              <w:pStyle w:val="Heading2"/>
            </w:pPr>
          </w:p>
        </w:tc>
      </w:tr>
      <w:tr w:rsidR="00605FAC" w14:paraId="1CA75670" w14:textId="77777777" w:rsidTr="007756AA">
        <w:tc>
          <w:tcPr>
            <w:tcW w:w="3600" w:type="dxa"/>
          </w:tcPr>
          <w:p w14:paraId="2C2F1764" w14:textId="77777777" w:rsidR="00605FAC" w:rsidRDefault="00605FAC" w:rsidP="00AB2276">
            <w:pPr>
              <w:pStyle w:val="Heading3"/>
            </w:pPr>
          </w:p>
        </w:tc>
        <w:tc>
          <w:tcPr>
            <w:tcW w:w="720" w:type="dxa"/>
          </w:tcPr>
          <w:p w14:paraId="25A115E5" w14:textId="77777777" w:rsidR="00605FAC" w:rsidRDefault="00605FAC" w:rsidP="00AB227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D13654B" w14:textId="0259953B" w:rsidR="000810B2" w:rsidRPr="00E27D65" w:rsidRDefault="00AB2276" w:rsidP="00E27D65">
            <w:pPr>
              <w:pStyle w:val="Heading2"/>
            </w:pPr>
            <w:r w:rsidRPr="004F5311">
              <w:t xml:space="preserve">Training </w:t>
            </w:r>
            <w:r>
              <w:t xml:space="preserve">&amp; </w:t>
            </w:r>
            <w:r w:rsidRPr="00BB296E">
              <w:t>Certifications</w:t>
            </w:r>
          </w:p>
          <w:p w14:paraId="7E147C44" w14:textId="11930FEE" w:rsidR="007206A0" w:rsidRPr="007206A0" w:rsidRDefault="007206A0" w:rsidP="007206A0">
            <w:pPr>
              <w:rPr>
                <w:szCs w:val="18"/>
              </w:rPr>
            </w:pPr>
            <w:r>
              <w:rPr>
                <w:sz w:val="22"/>
              </w:rPr>
              <w:t>Finance</w:t>
            </w:r>
            <w:r w:rsidRPr="007464EC">
              <w:rPr>
                <w:szCs w:val="18"/>
              </w:rPr>
              <w:t xml:space="preserve">, </w:t>
            </w:r>
            <w:r>
              <w:rPr>
                <w:szCs w:val="18"/>
              </w:rPr>
              <w:t>Money Experts Institute</w:t>
            </w:r>
            <w:r w:rsidRPr="007464EC">
              <w:rPr>
                <w:szCs w:val="18"/>
              </w:rPr>
              <w:t xml:space="preserve"> 20</w:t>
            </w:r>
            <w:r>
              <w:rPr>
                <w:szCs w:val="18"/>
              </w:rPr>
              <w:t>1</w:t>
            </w:r>
            <w:r>
              <w:rPr>
                <w:szCs w:val="18"/>
              </w:rPr>
              <w:t>7.</w:t>
            </w:r>
          </w:p>
          <w:p w14:paraId="3D07BA5F" w14:textId="177EFF4A" w:rsidR="00243310" w:rsidRDefault="00A90842" w:rsidP="00243310">
            <w:pPr>
              <w:rPr>
                <w:szCs w:val="18"/>
              </w:rPr>
            </w:pPr>
            <w:r>
              <w:rPr>
                <w:sz w:val="22"/>
              </w:rPr>
              <w:t>Feasibility Study</w:t>
            </w:r>
            <w:r w:rsidR="00243310" w:rsidRPr="007464EC">
              <w:rPr>
                <w:szCs w:val="18"/>
              </w:rPr>
              <w:t xml:space="preserve">, </w:t>
            </w:r>
            <w:r w:rsidR="00105595">
              <w:rPr>
                <w:szCs w:val="18"/>
              </w:rPr>
              <w:t>Money Experts Institute</w:t>
            </w:r>
            <w:r w:rsidR="00243310" w:rsidRPr="007464EC">
              <w:rPr>
                <w:szCs w:val="18"/>
              </w:rPr>
              <w:t xml:space="preserve"> 20</w:t>
            </w:r>
            <w:r>
              <w:rPr>
                <w:szCs w:val="18"/>
              </w:rPr>
              <w:t>16</w:t>
            </w:r>
            <w:r w:rsidR="00243310" w:rsidRPr="007464EC">
              <w:rPr>
                <w:szCs w:val="18"/>
              </w:rPr>
              <w:t>.</w:t>
            </w:r>
          </w:p>
          <w:p w14:paraId="4DC2060B" w14:textId="39E182F3" w:rsidR="00105595" w:rsidRDefault="00105595" w:rsidP="00105595">
            <w:pPr>
              <w:rPr>
                <w:szCs w:val="18"/>
              </w:rPr>
            </w:pPr>
            <w:r>
              <w:rPr>
                <w:sz w:val="22"/>
              </w:rPr>
              <w:t>Portfolio Management</w:t>
            </w:r>
            <w:r w:rsidRPr="007464EC">
              <w:rPr>
                <w:szCs w:val="18"/>
              </w:rPr>
              <w:t xml:space="preserve">, </w:t>
            </w:r>
            <w:r>
              <w:rPr>
                <w:szCs w:val="18"/>
              </w:rPr>
              <w:t>Money Experts Institute</w:t>
            </w:r>
            <w:r w:rsidRPr="007464EC">
              <w:rPr>
                <w:szCs w:val="18"/>
              </w:rPr>
              <w:t xml:space="preserve"> 20</w:t>
            </w:r>
            <w:r>
              <w:rPr>
                <w:szCs w:val="18"/>
              </w:rPr>
              <w:t>1</w:t>
            </w:r>
            <w:r>
              <w:rPr>
                <w:szCs w:val="18"/>
              </w:rPr>
              <w:t>6</w:t>
            </w:r>
            <w:r w:rsidRPr="007464EC">
              <w:rPr>
                <w:szCs w:val="18"/>
              </w:rPr>
              <w:t>.</w:t>
            </w:r>
          </w:p>
          <w:p w14:paraId="314392E4" w14:textId="705D9952" w:rsidR="007206A0" w:rsidRDefault="007206A0" w:rsidP="007206A0">
            <w:pPr>
              <w:rPr>
                <w:szCs w:val="18"/>
              </w:rPr>
            </w:pPr>
            <w:r>
              <w:rPr>
                <w:sz w:val="22"/>
              </w:rPr>
              <w:t>Global Negotiation Workshop</w:t>
            </w:r>
            <w:r w:rsidRPr="007464EC">
              <w:rPr>
                <w:szCs w:val="18"/>
              </w:rPr>
              <w:t xml:space="preserve">, </w:t>
            </w:r>
            <w:r>
              <w:rPr>
                <w:szCs w:val="18"/>
              </w:rPr>
              <w:t>Western Michigan University</w:t>
            </w:r>
            <w:r w:rsidRPr="007464EC">
              <w:rPr>
                <w:szCs w:val="18"/>
              </w:rPr>
              <w:t xml:space="preserve"> 2</w:t>
            </w:r>
            <w:r>
              <w:rPr>
                <w:szCs w:val="18"/>
              </w:rPr>
              <w:t>014</w:t>
            </w:r>
            <w:r w:rsidRPr="007464EC">
              <w:rPr>
                <w:szCs w:val="18"/>
              </w:rPr>
              <w:t>.</w:t>
            </w:r>
          </w:p>
          <w:p w14:paraId="2F6B1F6E" w14:textId="4252D7EE" w:rsidR="007206A0" w:rsidRDefault="007206A0" w:rsidP="007206A0">
            <w:pPr>
              <w:rPr>
                <w:szCs w:val="18"/>
              </w:rPr>
            </w:pPr>
            <w:r>
              <w:rPr>
                <w:sz w:val="22"/>
              </w:rPr>
              <w:t>Supply Chain Management Workshop</w:t>
            </w:r>
            <w:r w:rsidRPr="007464EC">
              <w:rPr>
                <w:szCs w:val="18"/>
              </w:rPr>
              <w:t xml:space="preserve">, </w:t>
            </w:r>
            <w:r>
              <w:rPr>
                <w:szCs w:val="18"/>
              </w:rPr>
              <w:t>Western Michigan University</w:t>
            </w:r>
            <w:r w:rsidRPr="007464EC">
              <w:rPr>
                <w:szCs w:val="18"/>
              </w:rPr>
              <w:t xml:space="preserve"> 2</w:t>
            </w:r>
            <w:r>
              <w:rPr>
                <w:szCs w:val="18"/>
              </w:rPr>
              <w:t>014</w:t>
            </w:r>
            <w:r w:rsidRPr="007464EC">
              <w:rPr>
                <w:szCs w:val="18"/>
              </w:rPr>
              <w:t>.</w:t>
            </w:r>
          </w:p>
          <w:p w14:paraId="51391F9F" w14:textId="77777777" w:rsidR="007206A0" w:rsidRDefault="007206A0" w:rsidP="007206A0">
            <w:pPr>
              <w:rPr>
                <w:szCs w:val="18"/>
              </w:rPr>
            </w:pPr>
            <w:r>
              <w:rPr>
                <w:sz w:val="22"/>
              </w:rPr>
              <w:t>Lean Six Sigma Training Belt Program</w:t>
            </w:r>
            <w:r w:rsidRPr="007464EC">
              <w:rPr>
                <w:szCs w:val="18"/>
              </w:rPr>
              <w:t xml:space="preserve">, </w:t>
            </w:r>
            <w:r>
              <w:rPr>
                <w:szCs w:val="18"/>
              </w:rPr>
              <w:t xml:space="preserve">Purdue University </w:t>
            </w:r>
            <w:r w:rsidRPr="007464EC">
              <w:rPr>
                <w:szCs w:val="18"/>
              </w:rPr>
              <w:t>2</w:t>
            </w:r>
            <w:r>
              <w:rPr>
                <w:szCs w:val="18"/>
              </w:rPr>
              <w:t>013</w:t>
            </w:r>
            <w:r w:rsidRPr="007464EC">
              <w:rPr>
                <w:szCs w:val="18"/>
              </w:rPr>
              <w:t>.</w:t>
            </w:r>
          </w:p>
          <w:p w14:paraId="7F328C31" w14:textId="77777777" w:rsidR="007206A0" w:rsidRPr="007464EC" w:rsidRDefault="007206A0" w:rsidP="007206A0">
            <w:pPr>
              <w:rPr>
                <w:szCs w:val="18"/>
              </w:rPr>
            </w:pPr>
          </w:p>
          <w:p w14:paraId="51CFE403" w14:textId="77777777" w:rsidR="007206A0" w:rsidRDefault="007206A0" w:rsidP="007206A0">
            <w:pPr>
              <w:rPr>
                <w:szCs w:val="18"/>
              </w:rPr>
            </w:pPr>
          </w:p>
          <w:p w14:paraId="38A872A9" w14:textId="77777777" w:rsidR="007206A0" w:rsidRDefault="007206A0" w:rsidP="00105595">
            <w:pPr>
              <w:rPr>
                <w:szCs w:val="18"/>
              </w:rPr>
            </w:pPr>
          </w:p>
          <w:p w14:paraId="2FD1BF5E" w14:textId="17CB4A36" w:rsidR="00E27D65" w:rsidRPr="00FC098F" w:rsidRDefault="00E27D65" w:rsidP="007206A0">
            <w:pPr>
              <w:rPr>
                <w:szCs w:val="18"/>
              </w:rPr>
            </w:pPr>
          </w:p>
        </w:tc>
      </w:tr>
    </w:tbl>
    <w:p w14:paraId="657F2720" w14:textId="3C5ACC3A" w:rsidR="00E27D65" w:rsidRPr="00E27D65" w:rsidRDefault="00E27D65" w:rsidP="00E27D65">
      <w:pPr>
        <w:tabs>
          <w:tab w:val="left" w:pos="6028"/>
        </w:tabs>
      </w:pPr>
    </w:p>
    <w:sectPr w:rsidR="00E27D65" w:rsidRPr="00E27D65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CBB2" w14:textId="77777777" w:rsidR="000C5F3B" w:rsidRDefault="000C5F3B" w:rsidP="000C45FF">
      <w:r>
        <w:separator/>
      </w:r>
    </w:p>
  </w:endnote>
  <w:endnote w:type="continuationSeparator" w:id="0">
    <w:p w14:paraId="14AC473F" w14:textId="77777777" w:rsidR="000C5F3B" w:rsidRDefault="000C5F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186A" w14:textId="77777777" w:rsidR="000C5F3B" w:rsidRDefault="000C5F3B" w:rsidP="000C45FF">
      <w:r>
        <w:separator/>
      </w:r>
    </w:p>
  </w:footnote>
  <w:footnote w:type="continuationSeparator" w:id="0">
    <w:p w14:paraId="78FC1C2F" w14:textId="77777777" w:rsidR="000C5F3B" w:rsidRDefault="000C5F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55AFE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4CB9D80" wp14:editId="226618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3B2"/>
    <w:multiLevelType w:val="hybridMultilevel"/>
    <w:tmpl w:val="3DF2F4F4"/>
    <w:lvl w:ilvl="0" w:tplc="5A12D3F4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53D7"/>
    <w:multiLevelType w:val="hybridMultilevel"/>
    <w:tmpl w:val="F5E046F6"/>
    <w:lvl w:ilvl="0" w:tplc="5A12D3F4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7AD"/>
    <w:multiLevelType w:val="hybridMultilevel"/>
    <w:tmpl w:val="4454CB72"/>
    <w:lvl w:ilvl="0" w:tplc="B37E6EC2">
      <w:start w:val="3201"/>
      <w:numFmt w:val="bullet"/>
      <w:lvlText w:val="-"/>
      <w:lvlJc w:val="left"/>
      <w:pPr>
        <w:ind w:left="773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812E2A1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16A627D"/>
    <w:multiLevelType w:val="hybridMultilevel"/>
    <w:tmpl w:val="72F485A4"/>
    <w:lvl w:ilvl="0" w:tplc="B37E6EC2">
      <w:start w:val="320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D581A"/>
    <w:multiLevelType w:val="hybridMultilevel"/>
    <w:tmpl w:val="650285DE"/>
    <w:lvl w:ilvl="0" w:tplc="9B7EA92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D0277"/>
    <w:multiLevelType w:val="hybridMultilevel"/>
    <w:tmpl w:val="716A7F24"/>
    <w:lvl w:ilvl="0" w:tplc="B37E6EC2">
      <w:start w:val="320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D764F"/>
    <w:multiLevelType w:val="hybridMultilevel"/>
    <w:tmpl w:val="153023D8"/>
    <w:lvl w:ilvl="0" w:tplc="B37E6EC2">
      <w:start w:val="320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37EA"/>
    <w:multiLevelType w:val="hybridMultilevel"/>
    <w:tmpl w:val="92E4E326"/>
    <w:lvl w:ilvl="0" w:tplc="B37E6EC2">
      <w:start w:val="320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4528C"/>
    <w:multiLevelType w:val="hybridMultilevel"/>
    <w:tmpl w:val="040A4F4A"/>
    <w:lvl w:ilvl="0" w:tplc="B37E6EC2">
      <w:start w:val="320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482581">
    <w:abstractNumId w:val="6"/>
  </w:num>
  <w:num w:numId="2" w16cid:durableId="586303242">
    <w:abstractNumId w:val="8"/>
  </w:num>
  <w:num w:numId="3" w16cid:durableId="1243370197">
    <w:abstractNumId w:val="2"/>
  </w:num>
  <w:num w:numId="4" w16cid:durableId="87697729">
    <w:abstractNumId w:val="9"/>
  </w:num>
  <w:num w:numId="5" w16cid:durableId="1819224969">
    <w:abstractNumId w:val="1"/>
  </w:num>
  <w:num w:numId="6" w16cid:durableId="157574107">
    <w:abstractNumId w:val="0"/>
  </w:num>
  <w:num w:numId="7" w16cid:durableId="1865903237">
    <w:abstractNumId w:val="4"/>
  </w:num>
  <w:num w:numId="8" w16cid:durableId="207840532">
    <w:abstractNumId w:val="7"/>
  </w:num>
  <w:num w:numId="9" w16cid:durableId="1606575192">
    <w:abstractNumId w:val="3"/>
  </w:num>
  <w:num w:numId="10" w16cid:durableId="363749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316"/>
    <w:rsid w:val="000028D2"/>
    <w:rsid w:val="00011381"/>
    <w:rsid w:val="00011F56"/>
    <w:rsid w:val="00013F29"/>
    <w:rsid w:val="00016CC6"/>
    <w:rsid w:val="000270F0"/>
    <w:rsid w:val="00036450"/>
    <w:rsid w:val="000465AF"/>
    <w:rsid w:val="00060FB7"/>
    <w:rsid w:val="000676B6"/>
    <w:rsid w:val="00072AC9"/>
    <w:rsid w:val="000810B2"/>
    <w:rsid w:val="00085869"/>
    <w:rsid w:val="00090EA0"/>
    <w:rsid w:val="000932E3"/>
    <w:rsid w:val="00094499"/>
    <w:rsid w:val="000A2E31"/>
    <w:rsid w:val="000B4F35"/>
    <w:rsid w:val="000C265E"/>
    <w:rsid w:val="000C45FF"/>
    <w:rsid w:val="000C5F3B"/>
    <w:rsid w:val="000D49EC"/>
    <w:rsid w:val="000E27BC"/>
    <w:rsid w:val="000E3F0E"/>
    <w:rsid w:val="000E3FD1"/>
    <w:rsid w:val="000F35B3"/>
    <w:rsid w:val="00105595"/>
    <w:rsid w:val="00112054"/>
    <w:rsid w:val="001142AC"/>
    <w:rsid w:val="00136BF9"/>
    <w:rsid w:val="00141610"/>
    <w:rsid w:val="001525E1"/>
    <w:rsid w:val="00152985"/>
    <w:rsid w:val="00157600"/>
    <w:rsid w:val="00171846"/>
    <w:rsid w:val="00173710"/>
    <w:rsid w:val="00180329"/>
    <w:rsid w:val="0018034F"/>
    <w:rsid w:val="0018171E"/>
    <w:rsid w:val="001840D8"/>
    <w:rsid w:val="0019001F"/>
    <w:rsid w:val="00196AF9"/>
    <w:rsid w:val="00197165"/>
    <w:rsid w:val="001A74A5"/>
    <w:rsid w:val="001B2ABD"/>
    <w:rsid w:val="001B3A85"/>
    <w:rsid w:val="001C1A8F"/>
    <w:rsid w:val="001C2910"/>
    <w:rsid w:val="001D31E4"/>
    <w:rsid w:val="001E0391"/>
    <w:rsid w:val="001E1759"/>
    <w:rsid w:val="001F0E03"/>
    <w:rsid w:val="001F1ECC"/>
    <w:rsid w:val="001F652C"/>
    <w:rsid w:val="002027B7"/>
    <w:rsid w:val="00205382"/>
    <w:rsid w:val="002127A3"/>
    <w:rsid w:val="002154D6"/>
    <w:rsid w:val="00217C19"/>
    <w:rsid w:val="0022043B"/>
    <w:rsid w:val="002216BB"/>
    <w:rsid w:val="00224E9A"/>
    <w:rsid w:val="0023049E"/>
    <w:rsid w:val="00232707"/>
    <w:rsid w:val="002400EB"/>
    <w:rsid w:val="00243310"/>
    <w:rsid w:val="00251303"/>
    <w:rsid w:val="00256CF7"/>
    <w:rsid w:val="00264B2C"/>
    <w:rsid w:val="00280D4C"/>
    <w:rsid w:val="00281FD5"/>
    <w:rsid w:val="002A62C3"/>
    <w:rsid w:val="002C1670"/>
    <w:rsid w:val="002C6985"/>
    <w:rsid w:val="002D2E3E"/>
    <w:rsid w:val="002E3C0D"/>
    <w:rsid w:val="002E7A6F"/>
    <w:rsid w:val="002F0A9F"/>
    <w:rsid w:val="002F5E03"/>
    <w:rsid w:val="002F7F8E"/>
    <w:rsid w:val="00302259"/>
    <w:rsid w:val="003026FE"/>
    <w:rsid w:val="0030481B"/>
    <w:rsid w:val="003156FC"/>
    <w:rsid w:val="00322667"/>
    <w:rsid w:val="003254B5"/>
    <w:rsid w:val="00340F72"/>
    <w:rsid w:val="00352D88"/>
    <w:rsid w:val="0035711E"/>
    <w:rsid w:val="0037121F"/>
    <w:rsid w:val="00382B6D"/>
    <w:rsid w:val="00392226"/>
    <w:rsid w:val="003A08F1"/>
    <w:rsid w:val="003A2CC7"/>
    <w:rsid w:val="003A6B7D"/>
    <w:rsid w:val="003B004B"/>
    <w:rsid w:val="003B06CA"/>
    <w:rsid w:val="003B41C4"/>
    <w:rsid w:val="003C1D80"/>
    <w:rsid w:val="003D0D8D"/>
    <w:rsid w:val="003D3C6F"/>
    <w:rsid w:val="003D7879"/>
    <w:rsid w:val="003E1B2B"/>
    <w:rsid w:val="003F2905"/>
    <w:rsid w:val="003F72DD"/>
    <w:rsid w:val="00402EC1"/>
    <w:rsid w:val="004071FC"/>
    <w:rsid w:val="0041311A"/>
    <w:rsid w:val="00415F18"/>
    <w:rsid w:val="00420AD3"/>
    <w:rsid w:val="00423B7C"/>
    <w:rsid w:val="004242B0"/>
    <w:rsid w:val="004262F8"/>
    <w:rsid w:val="00441306"/>
    <w:rsid w:val="00445947"/>
    <w:rsid w:val="00447D04"/>
    <w:rsid w:val="004628A3"/>
    <w:rsid w:val="004740C9"/>
    <w:rsid w:val="004813B3"/>
    <w:rsid w:val="0048446F"/>
    <w:rsid w:val="004859E8"/>
    <w:rsid w:val="00487609"/>
    <w:rsid w:val="0049011A"/>
    <w:rsid w:val="00493AB7"/>
    <w:rsid w:val="004964E4"/>
    <w:rsid w:val="00496591"/>
    <w:rsid w:val="00496689"/>
    <w:rsid w:val="004A4DD6"/>
    <w:rsid w:val="004B3889"/>
    <w:rsid w:val="004C63E4"/>
    <w:rsid w:val="004D1863"/>
    <w:rsid w:val="004D3011"/>
    <w:rsid w:val="004E197F"/>
    <w:rsid w:val="004E415B"/>
    <w:rsid w:val="004F346C"/>
    <w:rsid w:val="004F5311"/>
    <w:rsid w:val="004F58F7"/>
    <w:rsid w:val="004F600E"/>
    <w:rsid w:val="005157F9"/>
    <w:rsid w:val="00517733"/>
    <w:rsid w:val="005262AC"/>
    <w:rsid w:val="00532AB2"/>
    <w:rsid w:val="00541365"/>
    <w:rsid w:val="0055636C"/>
    <w:rsid w:val="0056511C"/>
    <w:rsid w:val="00573746"/>
    <w:rsid w:val="00576074"/>
    <w:rsid w:val="00581FCB"/>
    <w:rsid w:val="00594E6D"/>
    <w:rsid w:val="005A1CFD"/>
    <w:rsid w:val="005B2184"/>
    <w:rsid w:val="005C5A0D"/>
    <w:rsid w:val="005E0D62"/>
    <w:rsid w:val="005E1FC3"/>
    <w:rsid w:val="005E338F"/>
    <w:rsid w:val="005E39D5"/>
    <w:rsid w:val="005F29A5"/>
    <w:rsid w:val="00600670"/>
    <w:rsid w:val="00605FAC"/>
    <w:rsid w:val="00611944"/>
    <w:rsid w:val="00620120"/>
    <w:rsid w:val="0062123A"/>
    <w:rsid w:val="00625897"/>
    <w:rsid w:val="0062765A"/>
    <w:rsid w:val="00635BDA"/>
    <w:rsid w:val="00646E75"/>
    <w:rsid w:val="006627C2"/>
    <w:rsid w:val="0067315B"/>
    <w:rsid w:val="006739A3"/>
    <w:rsid w:val="006771D0"/>
    <w:rsid w:val="006918A8"/>
    <w:rsid w:val="006936EE"/>
    <w:rsid w:val="0069395F"/>
    <w:rsid w:val="0069428D"/>
    <w:rsid w:val="006957BB"/>
    <w:rsid w:val="006973AC"/>
    <w:rsid w:val="006A4696"/>
    <w:rsid w:val="006B12D6"/>
    <w:rsid w:val="006C396D"/>
    <w:rsid w:val="006E01AC"/>
    <w:rsid w:val="006E02CC"/>
    <w:rsid w:val="006E26A3"/>
    <w:rsid w:val="006E7CDB"/>
    <w:rsid w:val="006F3202"/>
    <w:rsid w:val="006F7D69"/>
    <w:rsid w:val="00701999"/>
    <w:rsid w:val="00703DD6"/>
    <w:rsid w:val="0070516E"/>
    <w:rsid w:val="00705559"/>
    <w:rsid w:val="007058E2"/>
    <w:rsid w:val="00710721"/>
    <w:rsid w:val="0071173B"/>
    <w:rsid w:val="00715163"/>
    <w:rsid w:val="00715C39"/>
    <w:rsid w:val="00715FCB"/>
    <w:rsid w:val="0071707A"/>
    <w:rsid w:val="00717FAF"/>
    <w:rsid w:val="007206A0"/>
    <w:rsid w:val="0073025E"/>
    <w:rsid w:val="007353EF"/>
    <w:rsid w:val="007377E0"/>
    <w:rsid w:val="007406E1"/>
    <w:rsid w:val="00743101"/>
    <w:rsid w:val="007464EC"/>
    <w:rsid w:val="00746838"/>
    <w:rsid w:val="00753A3E"/>
    <w:rsid w:val="00770AA2"/>
    <w:rsid w:val="0077505B"/>
    <w:rsid w:val="007756AA"/>
    <w:rsid w:val="007775E1"/>
    <w:rsid w:val="007822AB"/>
    <w:rsid w:val="00784DA0"/>
    <w:rsid w:val="007867A0"/>
    <w:rsid w:val="00790B6D"/>
    <w:rsid w:val="00790B7E"/>
    <w:rsid w:val="007927F5"/>
    <w:rsid w:val="00793C3A"/>
    <w:rsid w:val="00795D4E"/>
    <w:rsid w:val="007A1264"/>
    <w:rsid w:val="007A59F8"/>
    <w:rsid w:val="007B0AAA"/>
    <w:rsid w:val="007B3EF7"/>
    <w:rsid w:val="007B6093"/>
    <w:rsid w:val="007C76DC"/>
    <w:rsid w:val="007E1738"/>
    <w:rsid w:val="007E5007"/>
    <w:rsid w:val="007E75CE"/>
    <w:rsid w:val="007F144C"/>
    <w:rsid w:val="007F7B5E"/>
    <w:rsid w:val="00802CA0"/>
    <w:rsid w:val="00803291"/>
    <w:rsid w:val="00806169"/>
    <w:rsid w:val="00814505"/>
    <w:rsid w:val="00822F53"/>
    <w:rsid w:val="00830A04"/>
    <w:rsid w:val="008350BF"/>
    <w:rsid w:val="0083614F"/>
    <w:rsid w:val="00843880"/>
    <w:rsid w:val="00853FCF"/>
    <w:rsid w:val="008554E3"/>
    <w:rsid w:val="00861961"/>
    <w:rsid w:val="00876AAD"/>
    <w:rsid w:val="00886BDE"/>
    <w:rsid w:val="00886F31"/>
    <w:rsid w:val="00890B6C"/>
    <w:rsid w:val="008A52B3"/>
    <w:rsid w:val="008A5E66"/>
    <w:rsid w:val="008B24B3"/>
    <w:rsid w:val="008B2FA0"/>
    <w:rsid w:val="008C6727"/>
    <w:rsid w:val="008D3C22"/>
    <w:rsid w:val="008E5932"/>
    <w:rsid w:val="008E785A"/>
    <w:rsid w:val="008F34DA"/>
    <w:rsid w:val="0090314C"/>
    <w:rsid w:val="00905A0C"/>
    <w:rsid w:val="00907316"/>
    <w:rsid w:val="00907F09"/>
    <w:rsid w:val="00912F69"/>
    <w:rsid w:val="0091313E"/>
    <w:rsid w:val="009150B4"/>
    <w:rsid w:val="0092183C"/>
    <w:rsid w:val="009260CD"/>
    <w:rsid w:val="00931BDA"/>
    <w:rsid w:val="00935CA7"/>
    <w:rsid w:val="00942301"/>
    <w:rsid w:val="00952C25"/>
    <w:rsid w:val="00953FB7"/>
    <w:rsid w:val="009549A5"/>
    <w:rsid w:val="009567E4"/>
    <w:rsid w:val="009643E6"/>
    <w:rsid w:val="00972F5E"/>
    <w:rsid w:val="009774C2"/>
    <w:rsid w:val="00981FC2"/>
    <w:rsid w:val="00983552"/>
    <w:rsid w:val="0098379F"/>
    <w:rsid w:val="009852A1"/>
    <w:rsid w:val="00991D19"/>
    <w:rsid w:val="009A7764"/>
    <w:rsid w:val="009A777D"/>
    <w:rsid w:val="009B4F0C"/>
    <w:rsid w:val="009D052F"/>
    <w:rsid w:val="009D3ED8"/>
    <w:rsid w:val="009D4FFE"/>
    <w:rsid w:val="009E16BE"/>
    <w:rsid w:val="009F267B"/>
    <w:rsid w:val="009F75D5"/>
    <w:rsid w:val="009F7F5C"/>
    <w:rsid w:val="00A01985"/>
    <w:rsid w:val="00A105D7"/>
    <w:rsid w:val="00A14E2C"/>
    <w:rsid w:val="00A1649F"/>
    <w:rsid w:val="00A2118D"/>
    <w:rsid w:val="00A35633"/>
    <w:rsid w:val="00A3754E"/>
    <w:rsid w:val="00A411D2"/>
    <w:rsid w:val="00A46631"/>
    <w:rsid w:val="00A47AD8"/>
    <w:rsid w:val="00A5667E"/>
    <w:rsid w:val="00A608AB"/>
    <w:rsid w:val="00A60B77"/>
    <w:rsid w:val="00A62865"/>
    <w:rsid w:val="00A642D9"/>
    <w:rsid w:val="00A847DA"/>
    <w:rsid w:val="00A90842"/>
    <w:rsid w:val="00A90EC1"/>
    <w:rsid w:val="00A954ED"/>
    <w:rsid w:val="00A95610"/>
    <w:rsid w:val="00AA4BB0"/>
    <w:rsid w:val="00AB1C8B"/>
    <w:rsid w:val="00AB1D38"/>
    <w:rsid w:val="00AB2276"/>
    <w:rsid w:val="00AB4A78"/>
    <w:rsid w:val="00AD097C"/>
    <w:rsid w:val="00AD2C18"/>
    <w:rsid w:val="00AD76E2"/>
    <w:rsid w:val="00AE59E2"/>
    <w:rsid w:val="00AF1CF9"/>
    <w:rsid w:val="00B10534"/>
    <w:rsid w:val="00B126AF"/>
    <w:rsid w:val="00B138FF"/>
    <w:rsid w:val="00B15F8E"/>
    <w:rsid w:val="00B17FFC"/>
    <w:rsid w:val="00B20152"/>
    <w:rsid w:val="00B2786A"/>
    <w:rsid w:val="00B359E4"/>
    <w:rsid w:val="00B40ED7"/>
    <w:rsid w:val="00B41FD4"/>
    <w:rsid w:val="00B42106"/>
    <w:rsid w:val="00B530AE"/>
    <w:rsid w:val="00B53C00"/>
    <w:rsid w:val="00B560F8"/>
    <w:rsid w:val="00B57D98"/>
    <w:rsid w:val="00B6540C"/>
    <w:rsid w:val="00B70850"/>
    <w:rsid w:val="00B77F62"/>
    <w:rsid w:val="00B804CC"/>
    <w:rsid w:val="00B84731"/>
    <w:rsid w:val="00B974F7"/>
    <w:rsid w:val="00BA3140"/>
    <w:rsid w:val="00BA5D7F"/>
    <w:rsid w:val="00BA7220"/>
    <w:rsid w:val="00BB296E"/>
    <w:rsid w:val="00BC015B"/>
    <w:rsid w:val="00BD0A4C"/>
    <w:rsid w:val="00BD16E0"/>
    <w:rsid w:val="00BE2720"/>
    <w:rsid w:val="00BE32A5"/>
    <w:rsid w:val="00BE4B86"/>
    <w:rsid w:val="00BF1021"/>
    <w:rsid w:val="00BF35D1"/>
    <w:rsid w:val="00C010A0"/>
    <w:rsid w:val="00C066B6"/>
    <w:rsid w:val="00C261E3"/>
    <w:rsid w:val="00C33E2E"/>
    <w:rsid w:val="00C35CC2"/>
    <w:rsid w:val="00C36EC9"/>
    <w:rsid w:val="00C37BA1"/>
    <w:rsid w:val="00C45B22"/>
    <w:rsid w:val="00C4674C"/>
    <w:rsid w:val="00C474AC"/>
    <w:rsid w:val="00C506CF"/>
    <w:rsid w:val="00C5092C"/>
    <w:rsid w:val="00C53F70"/>
    <w:rsid w:val="00C60344"/>
    <w:rsid w:val="00C72BED"/>
    <w:rsid w:val="00C8099F"/>
    <w:rsid w:val="00C844A9"/>
    <w:rsid w:val="00C91C25"/>
    <w:rsid w:val="00C945B7"/>
    <w:rsid w:val="00C9578B"/>
    <w:rsid w:val="00CA736D"/>
    <w:rsid w:val="00CB0055"/>
    <w:rsid w:val="00CC0938"/>
    <w:rsid w:val="00CD34CF"/>
    <w:rsid w:val="00CD36A6"/>
    <w:rsid w:val="00CD40B6"/>
    <w:rsid w:val="00CE7989"/>
    <w:rsid w:val="00CF125B"/>
    <w:rsid w:val="00CF3F8D"/>
    <w:rsid w:val="00D13568"/>
    <w:rsid w:val="00D17A72"/>
    <w:rsid w:val="00D22907"/>
    <w:rsid w:val="00D2522B"/>
    <w:rsid w:val="00D379B2"/>
    <w:rsid w:val="00D40D2B"/>
    <w:rsid w:val="00D422DE"/>
    <w:rsid w:val="00D501FA"/>
    <w:rsid w:val="00D5459D"/>
    <w:rsid w:val="00D57B06"/>
    <w:rsid w:val="00D709D2"/>
    <w:rsid w:val="00D72A60"/>
    <w:rsid w:val="00D83BA4"/>
    <w:rsid w:val="00D87A40"/>
    <w:rsid w:val="00D910A7"/>
    <w:rsid w:val="00D92FE9"/>
    <w:rsid w:val="00D96936"/>
    <w:rsid w:val="00DA1F4D"/>
    <w:rsid w:val="00DA3B6B"/>
    <w:rsid w:val="00DA5023"/>
    <w:rsid w:val="00DC0FEA"/>
    <w:rsid w:val="00DC3C33"/>
    <w:rsid w:val="00DC5976"/>
    <w:rsid w:val="00DC722B"/>
    <w:rsid w:val="00DD148B"/>
    <w:rsid w:val="00DD172A"/>
    <w:rsid w:val="00DD3967"/>
    <w:rsid w:val="00DE7110"/>
    <w:rsid w:val="00DE7A98"/>
    <w:rsid w:val="00E02F50"/>
    <w:rsid w:val="00E13E20"/>
    <w:rsid w:val="00E25A26"/>
    <w:rsid w:val="00E27D65"/>
    <w:rsid w:val="00E328FD"/>
    <w:rsid w:val="00E43415"/>
    <w:rsid w:val="00E4381A"/>
    <w:rsid w:val="00E452D3"/>
    <w:rsid w:val="00E457FF"/>
    <w:rsid w:val="00E4780A"/>
    <w:rsid w:val="00E52547"/>
    <w:rsid w:val="00E55D74"/>
    <w:rsid w:val="00E6003D"/>
    <w:rsid w:val="00E6244C"/>
    <w:rsid w:val="00E77265"/>
    <w:rsid w:val="00E841CA"/>
    <w:rsid w:val="00E87E66"/>
    <w:rsid w:val="00EA1AD2"/>
    <w:rsid w:val="00EB4C15"/>
    <w:rsid w:val="00EC072D"/>
    <w:rsid w:val="00EC3F90"/>
    <w:rsid w:val="00ED2D20"/>
    <w:rsid w:val="00ED7A00"/>
    <w:rsid w:val="00EF1AEA"/>
    <w:rsid w:val="00EF3179"/>
    <w:rsid w:val="00EF43E0"/>
    <w:rsid w:val="00EF53E5"/>
    <w:rsid w:val="00F00148"/>
    <w:rsid w:val="00F00254"/>
    <w:rsid w:val="00F07601"/>
    <w:rsid w:val="00F15746"/>
    <w:rsid w:val="00F17BAF"/>
    <w:rsid w:val="00F25EC2"/>
    <w:rsid w:val="00F44164"/>
    <w:rsid w:val="00F455E1"/>
    <w:rsid w:val="00F46BFC"/>
    <w:rsid w:val="00F50C1C"/>
    <w:rsid w:val="00F56632"/>
    <w:rsid w:val="00F60274"/>
    <w:rsid w:val="00F64B49"/>
    <w:rsid w:val="00F67AFC"/>
    <w:rsid w:val="00F71ACB"/>
    <w:rsid w:val="00F72279"/>
    <w:rsid w:val="00F77FB9"/>
    <w:rsid w:val="00F80C8F"/>
    <w:rsid w:val="00F80F5A"/>
    <w:rsid w:val="00F93791"/>
    <w:rsid w:val="00FA0F7A"/>
    <w:rsid w:val="00FA469A"/>
    <w:rsid w:val="00FB068F"/>
    <w:rsid w:val="00FB3FD0"/>
    <w:rsid w:val="00FB6B30"/>
    <w:rsid w:val="00FC098F"/>
    <w:rsid w:val="00FC0A0C"/>
    <w:rsid w:val="00FC5C2A"/>
    <w:rsid w:val="00FC7BB4"/>
    <w:rsid w:val="00FF0B63"/>
    <w:rsid w:val="00FF5F04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958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2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B4A78"/>
    <w:pPr>
      <w:ind w:left="720"/>
      <w:contextualSpacing/>
    </w:pPr>
  </w:style>
  <w:style w:type="paragraph" w:styleId="NoSpacing">
    <w:name w:val="No Spacing"/>
    <w:uiPriority w:val="1"/>
    <w:qFormat/>
    <w:rsid w:val="00A411D2"/>
    <w:rPr>
      <w:sz w:val="18"/>
      <w:szCs w:val="22"/>
    </w:rPr>
  </w:style>
  <w:style w:type="paragraph" w:styleId="ListBullet">
    <w:name w:val="List Bullet"/>
    <w:basedOn w:val="Normal"/>
    <w:uiPriority w:val="11"/>
    <w:qFormat/>
    <w:rsid w:val="009A777D"/>
    <w:pPr>
      <w:numPr>
        <w:numId w:val="9"/>
      </w:numPr>
    </w:pPr>
    <w:rPr>
      <w:rFonts w:eastAsiaTheme="minorHAnsi"/>
      <w:color w:val="595959" w:themeColor="text1" w:themeTint="A6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es%20Alarab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AB83DA557049E68C8ED743B56ED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2CB7-C9CB-4E81-975E-6A23364FCE5C}"/>
      </w:docPartPr>
      <w:docPartBody>
        <w:p w:rsidR="0091462C" w:rsidRDefault="000D5198">
          <w:pPr>
            <w:pStyle w:val="C1AB83DA557049E68C8ED743B56ED41C"/>
          </w:pPr>
          <w:r w:rsidRPr="00036450">
            <w:t>EDUCATION</w:t>
          </w:r>
        </w:p>
      </w:docPartBody>
    </w:docPart>
    <w:docPart>
      <w:docPartPr>
        <w:name w:val="DD3CC573C161478F8540F8FDFB5CB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C3A34-04EA-46EF-BA70-F0E7F0EF888A}"/>
      </w:docPartPr>
      <w:docPartBody>
        <w:p w:rsidR="0091462C" w:rsidRDefault="000D5198" w:rsidP="000D5198">
          <w:pPr>
            <w:pStyle w:val="DD3CC573C161478F8540F8FDFB5CB96D"/>
          </w:pPr>
          <w:r w:rsidRPr="00036450">
            <w:t>WORK EXPERIENCE</w:t>
          </w:r>
        </w:p>
      </w:docPartBody>
    </w:docPart>
    <w:docPart>
      <w:docPartPr>
        <w:name w:val="E497EAE753964F05AC084FEE191B9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2AD4C-099B-41E5-BB99-D00DDC4815F0}"/>
      </w:docPartPr>
      <w:docPartBody>
        <w:p w:rsidR="00CE1794" w:rsidRDefault="0012134A" w:rsidP="0012134A">
          <w:pPr>
            <w:pStyle w:val="E497EAE753964F05AC084FEE191B99BB"/>
          </w:pPr>
          <w:r w:rsidRPr="00CB0055">
            <w:t>Contact</w:t>
          </w:r>
        </w:p>
      </w:docPartBody>
    </w:docPart>
    <w:docPart>
      <w:docPartPr>
        <w:name w:val="FCF9CE4882354971AD8E86DD8E63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B37A1-4500-40D9-B7E2-55F71B78A0D5}"/>
      </w:docPartPr>
      <w:docPartBody>
        <w:p w:rsidR="00CE1794" w:rsidRDefault="0012134A" w:rsidP="0012134A">
          <w:pPr>
            <w:pStyle w:val="FCF9CE4882354971AD8E86DD8E6390BD"/>
          </w:pPr>
          <w:r w:rsidRPr="004D3011">
            <w:t>PHONE:</w:t>
          </w:r>
        </w:p>
      </w:docPartBody>
    </w:docPart>
    <w:docPart>
      <w:docPartPr>
        <w:name w:val="529FA5B2D5F94B62A709CFC5160EE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C080-DA29-4420-8231-2B26C8EA4390}"/>
      </w:docPartPr>
      <w:docPartBody>
        <w:p w:rsidR="00CE1794" w:rsidRDefault="0012134A" w:rsidP="0012134A">
          <w:pPr>
            <w:pStyle w:val="529FA5B2D5F94B62A709CFC5160EE6F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198"/>
    <w:rsid w:val="000D5198"/>
    <w:rsid w:val="0012134A"/>
    <w:rsid w:val="00306BC4"/>
    <w:rsid w:val="00352023"/>
    <w:rsid w:val="0044498A"/>
    <w:rsid w:val="005346DD"/>
    <w:rsid w:val="00576514"/>
    <w:rsid w:val="006631B5"/>
    <w:rsid w:val="00794A5C"/>
    <w:rsid w:val="0091462C"/>
    <w:rsid w:val="00B361FB"/>
    <w:rsid w:val="00B96F65"/>
    <w:rsid w:val="00CE1794"/>
    <w:rsid w:val="00D4662C"/>
    <w:rsid w:val="00F2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D519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198"/>
    <w:rPr>
      <w:color w:val="C45911" w:themeColor="accent2" w:themeShade="BF"/>
      <w:u w:val="single"/>
    </w:rPr>
  </w:style>
  <w:style w:type="paragraph" w:customStyle="1" w:styleId="C1AB83DA557049E68C8ED743B56ED41C">
    <w:name w:val="C1AB83DA557049E68C8ED743B56ED41C"/>
  </w:style>
  <w:style w:type="character" w:customStyle="1" w:styleId="Heading2Char">
    <w:name w:val="Heading 2 Char"/>
    <w:basedOn w:val="DefaultParagraphFont"/>
    <w:link w:val="Heading2"/>
    <w:uiPriority w:val="9"/>
    <w:rsid w:val="000D519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3CC573C161478F8540F8FDFB5CB96D">
    <w:name w:val="DD3CC573C161478F8540F8FDFB5CB96D"/>
    <w:rsid w:val="000D5198"/>
  </w:style>
  <w:style w:type="paragraph" w:customStyle="1" w:styleId="E497EAE753964F05AC084FEE191B99BB">
    <w:name w:val="E497EAE753964F05AC084FEE191B99BB"/>
    <w:rsid w:val="0012134A"/>
  </w:style>
  <w:style w:type="paragraph" w:customStyle="1" w:styleId="FCF9CE4882354971AD8E86DD8E6390BD">
    <w:name w:val="FCF9CE4882354971AD8E86DD8E6390BD"/>
    <w:rsid w:val="0012134A"/>
  </w:style>
  <w:style w:type="paragraph" w:customStyle="1" w:styleId="529FA5B2D5F94B62A709CFC5160EE6FB">
    <w:name w:val="529FA5B2D5F94B62A709CFC5160EE6FB"/>
    <w:rsid w:val="00121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C:\Users\Fares Alarabi\AppData\Roaming\Microsoft\Templates\Blue grey resume.dotx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2022-07-26T14:45:00Z</dcterms:created>
  <dcterms:modified xsi:type="dcterms:W3CDTF">2022-07-27T19:39:00Z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