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F4586" w14:textId="61FF98B2" w:rsidR="003D5D82" w:rsidRPr="001B62B2" w:rsidRDefault="008E22A5" w:rsidP="007D4618">
      <w:pPr>
        <w:pStyle w:val="ListParagraph"/>
        <w:tabs>
          <w:tab w:val="right" w:pos="1701"/>
          <w:tab w:val="right" w:pos="1985"/>
          <w:tab w:val="right" w:pos="2127"/>
        </w:tabs>
        <w:bidi w:val="0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>
        <w:rPr>
          <w:rFonts w:ascii="Times New Roman" w:hAnsi="Times New Roman" w:cs="Times New Roman"/>
          <w:sz w:val="28"/>
          <w:szCs w:val="28"/>
        </w:rPr>
        <w:t>Muhanna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</w:t>
      </w:r>
      <w:r w:rsidR="003D5D82" w:rsidRPr="001B62B2">
        <w:rPr>
          <w:rFonts w:ascii="Times New Roman" w:hAnsi="Times New Roman" w:cs="Times New Roman"/>
          <w:sz w:val="28"/>
          <w:szCs w:val="28"/>
        </w:rPr>
        <w:t>Hamad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22A5">
        <w:rPr>
          <w:rFonts w:asciiTheme="majorBidi" w:hAnsiTheme="majorBidi" w:cstheme="majorBidi"/>
          <w:sz w:val="28"/>
          <w:szCs w:val="28"/>
        </w:rPr>
        <w:t>PMP®, PMI- RMP®</w:t>
      </w:r>
      <w:r w:rsidR="00F62C7E">
        <w:rPr>
          <w:rFonts w:asciiTheme="majorBidi" w:hAnsiTheme="majorBidi" w:cstheme="majorBidi"/>
          <w:sz w:val="28"/>
          <w:szCs w:val="28"/>
        </w:rPr>
        <w:t xml:space="preserve">, </w:t>
      </w:r>
      <w:r w:rsidR="00F62C7E" w:rsidRPr="008E22A5">
        <w:rPr>
          <w:rFonts w:asciiTheme="majorBidi" w:hAnsiTheme="majorBidi" w:cstheme="majorBidi"/>
          <w:sz w:val="28"/>
          <w:szCs w:val="28"/>
        </w:rPr>
        <w:t xml:space="preserve">PMI- </w:t>
      </w:r>
      <w:r w:rsidR="00F62C7E">
        <w:rPr>
          <w:rFonts w:asciiTheme="majorBidi" w:hAnsiTheme="majorBidi" w:cstheme="majorBidi"/>
          <w:sz w:val="28"/>
          <w:szCs w:val="28"/>
        </w:rPr>
        <w:t>SP</w:t>
      </w:r>
      <w:r w:rsidR="00F62C7E" w:rsidRPr="008E22A5">
        <w:rPr>
          <w:rFonts w:asciiTheme="majorBidi" w:hAnsiTheme="majorBidi" w:cstheme="majorBidi"/>
          <w:sz w:val="28"/>
          <w:szCs w:val="28"/>
        </w:rPr>
        <w:t>®</w:t>
      </w:r>
      <w:r w:rsidR="004911AA">
        <w:rPr>
          <w:rFonts w:ascii="Times New Roman" w:hAnsi="Times New Roman" w:cs="Times New Roman"/>
          <w:sz w:val="28"/>
          <w:szCs w:val="28"/>
        </w:rPr>
        <w:t xml:space="preserve">, </w:t>
      </w:r>
      <w:r w:rsidR="004911AA" w:rsidRPr="008E22A5">
        <w:rPr>
          <w:rFonts w:asciiTheme="majorBidi" w:hAnsiTheme="majorBidi" w:cstheme="majorBidi"/>
          <w:sz w:val="28"/>
          <w:szCs w:val="28"/>
        </w:rPr>
        <w:t xml:space="preserve">PMI- </w:t>
      </w:r>
      <w:r w:rsidR="004911AA">
        <w:rPr>
          <w:rFonts w:asciiTheme="majorBidi" w:hAnsiTheme="majorBidi" w:cstheme="majorBidi"/>
          <w:sz w:val="28"/>
          <w:szCs w:val="28"/>
        </w:rPr>
        <w:t>ACP</w:t>
      </w:r>
      <w:r w:rsidR="004911AA" w:rsidRPr="008E22A5">
        <w:rPr>
          <w:rFonts w:asciiTheme="majorBidi" w:hAnsiTheme="majorBidi" w:cstheme="majorBidi"/>
          <w:sz w:val="28"/>
          <w:szCs w:val="28"/>
        </w:rPr>
        <w:t>®</w:t>
      </w:r>
      <w:r w:rsidR="007D4618">
        <w:rPr>
          <w:rFonts w:asciiTheme="majorBidi" w:hAnsiTheme="majorBidi" w:cstheme="majorBidi"/>
          <w:sz w:val="28"/>
          <w:szCs w:val="28"/>
        </w:rPr>
        <w:t xml:space="preserve">, </w:t>
      </w:r>
      <w:r w:rsidR="007D4618" w:rsidRPr="008E22A5">
        <w:rPr>
          <w:rFonts w:asciiTheme="majorBidi" w:hAnsiTheme="majorBidi" w:cstheme="majorBidi"/>
          <w:sz w:val="28"/>
          <w:szCs w:val="28"/>
        </w:rPr>
        <w:t xml:space="preserve">PMI- </w:t>
      </w:r>
      <w:r w:rsidR="007D4618">
        <w:rPr>
          <w:rFonts w:asciiTheme="majorBidi" w:hAnsiTheme="majorBidi" w:cstheme="majorBidi"/>
          <w:sz w:val="28"/>
          <w:szCs w:val="28"/>
        </w:rPr>
        <w:t>PBA</w:t>
      </w:r>
      <w:bookmarkStart w:id="0" w:name="_GoBack"/>
      <w:bookmarkEnd w:id="0"/>
      <w:r w:rsidR="007D4618" w:rsidRPr="008E22A5">
        <w:rPr>
          <w:rFonts w:asciiTheme="majorBidi" w:hAnsiTheme="majorBidi" w:cstheme="majorBidi"/>
          <w:sz w:val="28"/>
          <w:szCs w:val="28"/>
        </w:rPr>
        <w:t>®</w:t>
      </w:r>
    </w:p>
    <w:p w14:paraId="4A8F4587" w14:textId="77777777" w:rsidR="003D5D82" w:rsidRPr="001839C6" w:rsidRDefault="005217FF" w:rsidP="00BA614B">
      <w:pPr>
        <w:pStyle w:val="ListParagraph"/>
        <w:tabs>
          <w:tab w:val="right" w:pos="1701"/>
          <w:tab w:val="right" w:pos="1985"/>
          <w:tab w:val="right" w:pos="2127"/>
        </w:tabs>
        <w:bidi w:val="0"/>
        <w:spacing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966560069995</w:t>
      </w:r>
    </w:p>
    <w:p w14:paraId="4A8F4588" w14:textId="77777777" w:rsidR="005217FF" w:rsidRDefault="007D4618" w:rsidP="00BA614B">
      <w:pPr>
        <w:pStyle w:val="ListParagraph"/>
        <w:tabs>
          <w:tab w:val="right" w:pos="1701"/>
          <w:tab w:val="right" w:pos="1985"/>
          <w:tab w:val="right" w:pos="2127"/>
        </w:tabs>
        <w:bidi w:val="0"/>
        <w:spacing w:line="240" w:lineRule="auto"/>
        <w:ind w:left="0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5" w:history="1">
        <w:r w:rsidR="005217FF" w:rsidRPr="001B62B2">
          <w:rPr>
            <w:rStyle w:val="Hyperlink"/>
            <w:rFonts w:ascii="Times New Roman" w:hAnsi="Times New Roman" w:cs="Times New Roman"/>
            <w:color w:val="auto"/>
            <w:u w:val="none"/>
          </w:rPr>
          <w:t>Aloooy_1989@hotmail.com</w:t>
        </w:r>
      </w:hyperlink>
    </w:p>
    <w:p w14:paraId="4A8F4589" w14:textId="77777777" w:rsidR="004C0BF7" w:rsidRPr="001839C6" w:rsidRDefault="004C0BF7" w:rsidP="00BA614B">
      <w:pPr>
        <w:pStyle w:val="ListParagraph"/>
        <w:tabs>
          <w:tab w:val="right" w:pos="1701"/>
          <w:tab w:val="right" w:pos="1985"/>
          <w:tab w:val="right" w:pos="2127"/>
        </w:tabs>
        <w:bidi w:val="0"/>
        <w:spacing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Dammam, Saudi Arabia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674"/>
        <w:gridCol w:w="1645"/>
      </w:tblGrid>
      <w:tr w:rsidR="001804E4" w:rsidRPr="001839C6" w14:paraId="4A8F458B" w14:textId="77777777" w:rsidTr="00F73F8D">
        <w:trPr>
          <w:trHeight w:val="523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8A" w14:textId="77777777" w:rsidR="001804E4" w:rsidRPr="001839C6" w:rsidRDefault="006F07EB" w:rsidP="00BA614B">
            <w:pPr>
              <w:pStyle w:val="SectionTitle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839C6">
              <w:rPr>
                <w:rFonts w:ascii="Times New Roman" w:hAnsi="Times New Roman"/>
                <w:b/>
                <w:bCs/>
                <w:sz w:val="22"/>
                <w:szCs w:val="22"/>
              </w:rPr>
              <w:t>objective</w:t>
            </w:r>
          </w:p>
        </w:tc>
      </w:tr>
      <w:tr w:rsidR="002F0838" w:rsidRPr="001839C6" w14:paraId="4A8F458D" w14:textId="77777777" w:rsidTr="00F73F8D">
        <w:trPr>
          <w:trHeight w:val="368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8C" w14:textId="5F81DFA4" w:rsidR="002F0838" w:rsidRPr="001839C6" w:rsidRDefault="008C7FD7" w:rsidP="00BA614B">
            <w:pPr>
              <w:pStyle w:val="ListParagraph"/>
              <w:tabs>
                <w:tab w:val="right" w:pos="1701"/>
                <w:tab w:val="right" w:pos="1985"/>
                <w:tab w:val="right" w:pos="2127"/>
              </w:tabs>
              <w:bidi w:val="0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a responsible </w:t>
            </w:r>
            <w:r w:rsidR="009962F4">
              <w:rPr>
                <w:rFonts w:ascii="Times New Roman" w:hAnsi="Times New Roman" w:cs="Times New Roman"/>
              </w:rPr>
              <w:t xml:space="preserve">professional </w:t>
            </w:r>
            <w:r w:rsidR="000F5B3C">
              <w:rPr>
                <w:rFonts w:ascii="Times New Roman" w:hAnsi="Times New Roman" w:cs="Times New Roman"/>
              </w:rPr>
              <w:t xml:space="preserve">career </w:t>
            </w:r>
            <w:r w:rsidR="00E51421">
              <w:rPr>
                <w:rFonts w:ascii="Times New Roman" w:hAnsi="Times New Roman" w:cs="Times New Roman"/>
              </w:rPr>
              <w:t>opportunity to</w:t>
            </w:r>
            <w:r w:rsidR="006C0625">
              <w:rPr>
                <w:rFonts w:ascii="Times New Roman" w:hAnsi="Times New Roman" w:cs="Times New Roman"/>
              </w:rPr>
              <w:t xml:space="preserve"> fully utilize </w:t>
            </w:r>
            <w:r w:rsidR="004C7FDB">
              <w:rPr>
                <w:rFonts w:ascii="Times New Roman" w:hAnsi="Times New Roman" w:cs="Times New Roman"/>
              </w:rPr>
              <w:t xml:space="preserve">my training and skills and </w:t>
            </w:r>
            <w:r w:rsidR="00B47596" w:rsidRPr="001839C6">
              <w:rPr>
                <w:rFonts w:ascii="Times New Roman" w:hAnsi="Times New Roman" w:cs="Times New Roman"/>
              </w:rPr>
              <w:t>appl</w:t>
            </w:r>
            <w:r w:rsidR="00494AA4">
              <w:rPr>
                <w:rFonts w:ascii="Times New Roman" w:hAnsi="Times New Roman" w:cs="Times New Roman"/>
              </w:rPr>
              <w:t xml:space="preserve">y </w:t>
            </w:r>
            <w:r w:rsidR="00E51421">
              <w:rPr>
                <w:rFonts w:ascii="Times New Roman" w:hAnsi="Times New Roman" w:cs="Times New Roman"/>
              </w:rPr>
              <w:t>the knowledge</w:t>
            </w:r>
            <w:r w:rsidR="00B47596" w:rsidRPr="001839C6">
              <w:rPr>
                <w:rFonts w:ascii="Times New Roman" w:hAnsi="Times New Roman" w:cs="Times New Roman"/>
              </w:rPr>
              <w:t xml:space="preserve"> </w:t>
            </w:r>
            <w:r w:rsidR="004D22D3" w:rsidRPr="001839C6">
              <w:rPr>
                <w:rFonts w:ascii="Times New Roman" w:hAnsi="Times New Roman" w:cs="Times New Roman"/>
              </w:rPr>
              <w:t>learned</w:t>
            </w:r>
            <w:r w:rsidR="00E51421">
              <w:rPr>
                <w:rFonts w:ascii="Times New Roman" w:hAnsi="Times New Roman" w:cs="Times New Roman"/>
              </w:rPr>
              <w:t xml:space="preserve"> </w:t>
            </w:r>
            <w:r w:rsidR="001A4D25">
              <w:rPr>
                <w:rFonts w:ascii="Times New Roman" w:hAnsi="Times New Roman" w:cs="Times New Roman"/>
              </w:rPr>
              <w:t>from</w:t>
            </w:r>
            <w:r w:rsidR="00494AA4">
              <w:rPr>
                <w:rFonts w:ascii="Times New Roman" w:hAnsi="Times New Roman" w:cs="Times New Roman"/>
              </w:rPr>
              <w:t xml:space="preserve"> SABIC and Saudi Aramco (Project Management</w:t>
            </w:r>
            <w:r w:rsidR="00E01BE9">
              <w:rPr>
                <w:rFonts w:ascii="Times New Roman" w:hAnsi="Times New Roman" w:cs="Times New Roman"/>
              </w:rPr>
              <w:t xml:space="preserve"> Team</w:t>
            </w:r>
            <w:r w:rsidR="0022549C">
              <w:rPr>
                <w:rFonts w:ascii="Times New Roman" w:hAnsi="Times New Roman" w:cs="Times New Roman"/>
              </w:rPr>
              <w:t>).</w:t>
            </w:r>
          </w:p>
        </w:tc>
      </w:tr>
      <w:tr w:rsidR="001804E4" w:rsidRPr="001839C6" w14:paraId="4A8F458F" w14:textId="77777777" w:rsidTr="00F73F8D">
        <w:trPr>
          <w:trHeight w:val="523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8E" w14:textId="77777777" w:rsidR="001804E4" w:rsidRPr="001839C6" w:rsidRDefault="001804E4" w:rsidP="00BA614B">
            <w:pPr>
              <w:pStyle w:val="SectionTitle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839C6">
              <w:rPr>
                <w:rFonts w:ascii="Times New Roman" w:hAnsi="Times New Roman"/>
                <w:b/>
                <w:bCs/>
                <w:sz w:val="22"/>
                <w:szCs w:val="22"/>
              </w:rPr>
              <w:t>Education</w:t>
            </w:r>
          </w:p>
        </w:tc>
      </w:tr>
      <w:tr w:rsidR="000C0D66" w:rsidRPr="001839C6" w14:paraId="4A8F4598" w14:textId="77777777" w:rsidTr="00F73F8D">
        <w:trPr>
          <w:trHeight w:val="645"/>
          <w:jc w:val="center"/>
        </w:trPr>
        <w:tc>
          <w:tcPr>
            <w:tcW w:w="8674" w:type="dxa"/>
            <w:shd w:val="clear" w:color="auto" w:fill="auto"/>
          </w:tcPr>
          <w:p w14:paraId="4A8F4590" w14:textId="5ED2530C" w:rsidR="00B66AE8" w:rsidRPr="001839C6" w:rsidRDefault="00E51421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 w:hanging="240"/>
              <w:jc w:val="left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 xml:space="preserve">UNIVERSITY OF DAYTON              </w:t>
            </w:r>
            <w:r w:rsidR="00B66AE8" w:rsidRPr="001839C6">
              <w:rPr>
                <w:rFonts w:ascii="Times New Roman" w:hAnsi="Times New Roman"/>
                <w:b/>
                <w:bCs/>
                <w:szCs w:val="22"/>
              </w:rPr>
              <w:t xml:space="preserve">                                            </w:t>
            </w:r>
            <w:r w:rsidR="004E6028">
              <w:rPr>
                <w:rFonts w:ascii="Times New Roman" w:hAnsi="Times New Roman"/>
                <w:b/>
                <w:bCs/>
                <w:szCs w:val="22"/>
              </w:rPr>
              <w:t xml:space="preserve">            </w:t>
            </w:r>
            <w:r w:rsidR="001B62B2">
              <w:rPr>
                <w:rFonts w:ascii="Times New Roman" w:hAnsi="Times New Roman"/>
                <w:b/>
                <w:bCs/>
                <w:szCs w:val="22"/>
              </w:rPr>
              <w:t xml:space="preserve">     </w:t>
            </w:r>
            <w:r w:rsidR="00B66AE8" w:rsidRPr="001839C6">
              <w:rPr>
                <w:rFonts w:ascii="Times New Roman" w:hAnsi="Times New Roman"/>
                <w:szCs w:val="22"/>
              </w:rPr>
              <w:t>2014-2017</w:t>
            </w:r>
            <w:r w:rsidR="00B66AE8" w:rsidRPr="001839C6">
              <w:rPr>
                <w:rFonts w:ascii="Times New Roman" w:hAnsi="Times New Roman"/>
                <w:b/>
                <w:bCs/>
                <w:szCs w:val="22"/>
              </w:rPr>
              <w:t xml:space="preserve">                                                                             </w:t>
            </w:r>
          </w:p>
          <w:p w14:paraId="4A8F4591" w14:textId="7677C70E" w:rsidR="00B66AE8" w:rsidRDefault="00E51421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720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Bachelor of Science, I</w:t>
            </w:r>
            <w:r w:rsidR="00B66AE8" w:rsidRPr="001839C6">
              <w:rPr>
                <w:rFonts w:ascii="Times New Roman" w:hAnsi="Times New Roman"/>
                <w:szCs w:val="22"/>
              </w:rPr>
              <w:t>ndustri</w:t>
            </w:r>
            <w:r>
              <w:rPr>
                <w:rFonts w:ascii="Times New Roman" w:hAnsi="Times New Roman"/>
                <w:szCs w:val="22"/>
              </w:rPr>
              <w:t>al Engineering Technology</w:t>
            </w:r>
            <w:r w:rsidR="005D11D0">
              <w:rPr>
                <w:rFonts w:ascii="Times New Roman" w:hAnsi="Times New Roman"/>
                <w:szCs w:val="22"/>
              </w:rPr>
              <w:t xml:space="preserve">                   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B66AE8" w:rsidRPr="001839C6">
              <w:rPr>
                <w:rFonts w:ascii="Times New Roman" w:hAnsi="Times New Roman"/>
                <w:b/>
                <w:bCs/>
                <w:szCs w:val="22"/>
              </w:rPr>
              <w:t>GPA</w:t>
            </w:r>
            <w:r w:rsidR="001839C6" w:rsidRPr="001839C6">
              <w:rPr>
                <w:rFonts w:ascii="Times New Roman" w:hAnsi="Times New Roman"/>
                <w:szCs w:val="22"/>
              </w:rPr>
              <w:t>: 3.11</w:t>
            </w:r>
          </w:p>
          <w:p w14:paraId="6C1C69E8" w14:textId="77777777" w:rsidR="00AC387B" w:rsidRPr="001839C6" w:rsidRDefault="00AC387B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720"/>
              <w:jc w:val="left"/>
              <w:rPr>
                <w:rFonts w:ascii="Times New Roman" w:hAnsi="Times New Roman"/>
                <w:szCs w:val="22"/>
              </w:rPr>
            </w:pPr>
          </w:p>
          <w:p w14:paraId="4A8F4592" w14:textId="5C0B68E3" w:rsidR="000C0D66" w:rsidRPr="001839C6" w:rsidRDefault="00E51421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JUBAIL INDUSTRIAL COLLEGE</w:t>
            </w:r>
            <w:r w:rsidR="00B66AE8" w:rsidRPr="001839C6">
              <w:rPr>
                <w:rFonts w:ascii="Times New Roman" w:hAnsi="Times New Roman"/>
                <w:b/>
                <w:bCs/>
                <w:szCs w:val="22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Cs w:val="22"/>
              </w:rPr>
              <w:t xml:space="preserve">                                             </w:t>
            </w:r>
            <w:r w:rsidR="004E6028">
              <w:rPr>
                <w:rFonts w:ascii="Times New Roman" w:hAnsi="Times New Roman"/>
                <w:b/>
                <w:bCs/>
                <w:szCs w:val="22"/>
              </w:rPr>
              <w:t xml:space="preserve">    </w:t>
            </w:r>
            <w:r w:rsidR="005A04B0">
              <w:rPr>
                <w:rFonts w:ascii="Times New Roman" w:hAnsi="Times New Roman"/>
                <w:b/>
                <w:bCs/>
                <w:szCs w:val="22"/>
              </w:rPr>
              <w:t xml:space="preserve">             </w:t>
            </w:r>
            <w:r w:rsidR="00B66AE8" w:rsidRPr="001839C6">
              <w:rPr>
                <w:rFonts w:ascii="Times New Roman" w:hAnsi="Times New Roman"/>
                <w:szCs w:val="22"/>
              </w:rPr>
              <w:t>2008-2011</w:t>
            </w:r>
          </w:p>
          <w:p w14:paraId="4A8F4593" w14:textId="29FBF886" w:rsidR="004D22D3" w:rsidRPr="001839C6" w:rsidRDefault="00E51421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 w:hanging="24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    Associate of Science, Chemical Engineering Technology</w:t>
            </w:r>
            <w:r w:rsidR="008A224E" w:rsidRPr="001839C6">
              <w:rPr>
                <w:rFonts w:ascii="Times New Roman" w:hAnsi="Times New Roman"/>
                <w:szCs w:val="22"/>
              </w:rPr>
              <w:tab/>
            </w:r>
            <w:r>
              <w:rPr>
                <w:rFonts w:ascii="Times New Roman" w:hAnsi="Times New Roman"/>
                <w:szCs w:val="22"/>
              </w:rPr>
              <w:t xml:space="preserve">               </w:t>
            </w:r>
            <w:r w:rsidR="00590560" w:rsidRPr="00E51421">
              <w:rPr>
                <w:rFonts w:ascii="Times New Roman" w:hAnsi="Times New Roman"/>
                <w:b/>
                <w:bCs/>
                <w:szCs w:val="22"/>
              </w:rPr>
              <w:t>GPA</w:t>
            </w:r>
            <w:r w:rsidR="00590560" w:rsidRPr="00E51421">
              <w:rPr>
                <w:rFonts w:ascii="Times New Roman" w:hAnsi="Times New Roman"/>
                <w:szCs w:val="22"/>
              </w:rPr>
              <w:t>: 2.</w:t>
            </w:r>
            <w:r w:rsidR="003D5D82" w:rsidRPr="00E51421">
              <w:rPr>
                <w:rFonts w:ascii="Times New Roman" w:hAnsi="Times New Roman"/>
                <w:szCs w:val="22"/>
              </w:rPr>
              <w:t>95</w:t>
            </w:r>
            <w:r w:rsidR="00864BC5" w:rsidRPr="001839C6">
              <w:rPr>
                <w:rFonts w:ascii="Times New Roman" w:hAnsi="Times New Roman"/>
                <w:szCs w:val="22"/>
              </w:rPr>
              <w:t xml:space="preserve"> </w:t>
            </w:r>
          </w:p>
        </w:tc>
        <w:tc>
          <w:tcPr>
            <w:tcW w:w="1645" w:type="dxa"/>
            <w:shd w:val="clear" w:color="auto" w:fill="auto"/>
          </w:tcPr>
          <w:p w14:paraId="4A8F4594" w14:textId="77777777" w:rsidR="00DA2FE4" w:rsidRPr="001839C6" w:rsidRDefault="00DA2FE4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right"/>
              <w:rPr>
                <w:rFonts w:ascii="Times New Roman" w:hAnsi="Times New Roman"/>
                <w:szCs w:val="22"/>
              </w:rPr>
            </w:pPr>
          </w:p>
          <w:p w14:paraId="4A8F4595" w14:textId="77777777" w:rsidR="00DA2FE4" w:rsidRPr="001839C6" w:rsidRDefault="00DA2FE4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right"/>
              <w:rPr>
                <w:rFonts w:ascii="Times New Roman" w:hAnsi="Times New Roman"/>
                <w:szCs w:val="22"/>
              </w:rPr>
            </w:pPr>
          </w:p>
          <w:p w14:paraId="4A8F4596" w14:textId="77777777" w:rsidR="004D22D3" w:rsidRPr="001839C6" w:rsidRDefault="004D22D3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</w:p>
          <w:p w14:paraId="4A8F4597" w14:textId="77777777" w:rsidR="00DA2FE4" w:rsidRPr="001839C6" w:rsidRDefault="00DA2FE4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right"/>
              <w:rPr>
                <w:rFonts w:ascii="Times New Roman" w:hAnsi="Times New Roman"/>
                <w:szCs w:val="22"/>
              </w:rPr>
            </w:pPr>
          </w:p>
        </w:tc>
      </w:tr>
      <w:tr w:rsidR="000C0D66" w:rsidRPr="001839C6" w14:paraId="4A8F459A" w14:textId="77777777" w:rsidTr="00F73F8D">
        <w:trPr>
          <w:trHeight w:val="413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99" w14:textId="77777777" w:rsidR="000C0D66" w:rsidRPr="001839C6" w:rsidRDefault="00F42434" w:rsidP="00BA614B">
            <w:pPr>
              <w:pStyle w:val="SectionTitle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839C6">
              <w:rPr>
                <w:rFonts w:ascii="Times New Roman" w:hAnsi="Times New Roman"/>
                <w:b/>
                <w:bCs/>
                <w:sz w:val="22"/>
                <w:szCs w:val="22"/>
              </w:rPr>
              <w:t>experience</w:t>
            </w:r>
          </w:p>
        </w:tc>
      </w:tr>
      <w:tr w:rsidR="00A65A53" w:rsidRPr="001839C6" w14:paraId="4A8F45BF" w14:textId="77777777" w:rsidTr="00F73F8D">
        <w:trPr>
          <w:trHeight w:val="99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1EE34E33" w14:textId="12C75FDC" w:rsidR="00D406FA" w:rsidRDefault="00AB2DB6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 w:rsidRPr="00ED5AB8">
              <w:rPr>
                <w:rFonts w:ascii="Times New Roman" w:hAnsi="Times New Roman"/>
                <w:b/>
                <w:bCs/>
                <w:szCs w:val="22"/>
              </w:rPr>
              <w:t xml:space="preserve">SMP </w:t>
            </w:r>
            <w:r w:rsidR="00F81829" w:rsidRPr="00ED5AB8">
              <w:rPr>
                <w:rFonts w:ascii="Times New Roman" w:hAnsi="Times New Roman"/>
                <w:b/>
                <w:bCs/>
                <w:szCs w:val="22"/>
              </w:rPr>
              <w:t>C</w:t>
            </w:r>
            <w:r w:rsidRPr="00ED5AB8">
              <w:rPr>
                <w:rFonts w:ascii="Times New Roman" w:hAnsi="Times New Roman"/>
                <w:b/>
                <w:bCs/>
                <w:szCs w:val="22"/>
              </w:rPr>
              <w:t xml:space="preserve">ontractor at Saudi Aramco Project </w:t>
            </w:r>
            <w:r w:rsidR="002C0CDD" w:rsidRPr="00ED5AB8">
              <w:rPr>
                <w:rFonts w:ascii="Times New Roman" w:hAnsi="Times New Roman"/>
                <w:b/>
                <w:bCs/>
                <w:szCs w:val="22"/>
              </w:rPr>
              <w:t>M</w:t>
            </w:r>
            <w:r w:rsidRPr="00ED5AB8">
              <w:rPr>
                <w:rFonts w:ascii="Times New Roman" w:hAnsi="Times New Roman"/>
                <w:b/>
                <w:bCs/>
                <w:szCs w:val="22"/>
              </w:rPr>
              <w:t>anagement</w:t>
            </w:r>
            <w:r w:rsidR="001F16F7" w:rsidRPr="00ED5AB8">
              <w:rPr>
                <w:rFonts w:ascii="Times New Roman" w:hAnsi="Times New Roman"/>
                <w:b/>
                <w:bCs/>
                <w:szCs w:val="22"/>
              </w:rPr>
              <w:t xml:space="preserve"> Team (</w:t>
            </w:r>
            <w:r w:rsidR="00693631" w:rsidRPr="00ED5AB8">
              <w:rPr>
                <w:rFonts w:ascii="Times New Roman" w:hAnsi="Times New Roman"/>
                <w:b/>
                <w:bCs/>
                <w:szCs w:val="22"/>
              </w:rPr>
              <w:t xml:space="preserve">PMT) </w:t>
            </w:r>
            <w:r w:rsidR="00D406FA" w:rsidRPr="00ED5AB8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D406FA">
              <w:rPr>
                <w:rFonts w:ascii="Times New Roman" w:hAnsi="Times New Roman"/>
                <w:szCs w:val="22"/>
              </w:rPr>
              <w:t xml:space="preserve">   </w:t>
            </w:r>
            <w:r w:rsidR="000F086E">
              <w:rPr>
                <w:rFonts w:ascii="Times New Roman" w:hAnsi="Times New Roman"/>
                <w:szCs w:val="22"/>
              </w:rPr>
              <w:t xml:space="preserve">November 6, 2017 </w:t>
            </w:r>
            <w:r w:rsidR="00E02D70">
              <w:rPr>
                <w:rFonts w:ascii="Times New Roman" w:hAnsi="Times New Roman"/>
                <w:szCs w:val="22"/>
              </w:rPr>
              <w:t>- Current</w:t>
            </w:r>
          </w:p>
          <w:p w14:paraId="4A8F459B" w14:textId="756B1D12" w:rsidR="00AB2DB6" w:rsidRPr="0006723C" w:rsidRDefault="008A44FB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 xml:space="preserve">Project </w:t>
            </w:r>
            <w:r w:rsidR="00AB2DB6" w:rsidRPr="0006723C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310EC0" w:rsidRPr="0006723C">
              <w:rPr>
                <w:rFonts w:ascii="Times New Roman" w:hAnsi="Times New Roman"/>
                <w:b/>
                <w:bCs/>
                <w:szCs w:val="22"/>
              </w:rPr>
              <w:t>Engineer</w:t>
            </w:r>
          </w:p>
          <w:p w14:paraId="3FF326FC" w14:textId="62FCA6CC" w:rsidR="00E02D70" w:rsidRDefault="00E02D70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Gas Compression Project </w:t>
            </w:r>
            <w:r w:rsidR="000F64F1">
              <w:rPr>
                <w:rFonts w:ascii="Times New Roman" w:hAnsi="Times New Roman"/>
                <w:szCs w:val="22"/>
              </w:rPr>
              <w:t>/Infrastructure and Support Division</w:t>
            </w:r>
          </w:p>
          <w:p w14:paraId="4A8F459D" w14:textId="60026DC5" w:rsidR="00C867DB" w:rsidRDefault="00C867DB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</w:p>
          <w:p w14:paraId="4A8F459F" w14:textId="6C245620" w:rsidR="003805ED" w:rsidRPr="000513E4" w:rsidRDefault="00BB4F31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Monitor and handles</w:t>
            </w:r>
            <w:r w:rsidR="003805ED">
              <w:rPr>
                <w:rFonts w:ascii="Times New Roman" w:hAnsi="Times New Roman"/>
                <w:szCs w:val="22"/>
              </w:rPr>
              <w:t xml:space="preserve"> the</w:t>
            </w:r>
            <w:r w:rsidR="00A06E0A">
              <w:rPr>
                <w:rFonts w:ascii="Times New Roman" w:hAnsi="Times New Roman"/>
                <w:szCs w:val="22"/>
              </w:rPr>
              <w:t xml:space="preserve"> design </w:t>
            </w:r>
            <w:r w:rsidR="00F62FCD">
              <w:rPr>
                <w:rFonts w:ascii="Times New Roman" w:hAnsi="Times New Roman"/>
                <w:szCs w:val="22"/>
              </w:rPr>
              <w:t>of</w:t>
            </w:r>
            <w:r w:rsidR="003805ED">
              <w:rPr>
                <w:rFonts w:ascii="Times New Roman" w:hAnsi="Times New Roman"/>
                <w:szCs w:val="22"/>
              </w:rPr>
              <w:t xml:space="preserve"> </w:t>
            </w:r>
            <w:r w:rsidR="00B51565">
              <w:rPr>
                <w:rFonts w:ascii="Times New Roman" w:hAnsi="Times New Roman"/>
                <w:szCs w:val="22"/>
              </w:rPr>
              <w:t>I</w:t>
            </w:r>
            <w:r w:rsidR="003805ED">
              <w:rPr>
                <w:rFonts w:ascii="Times New Roman" w:hAnsi="Times New Roman"/>
                <w:szCs w:val="22"/>
              </w:rPr>
              <w:t xml:space="preserve">nterim </w:t>
            </w:r>
            <w:r w:rsidR="00B51565">
              <w:rPr>
                <w:rFonts w:ascii="Times New Roman" w:hAnsi="Times New Roman"/>
                <w:szCs w:val="22"/>
              </w:rPr>
              <w:t>F</w:t>
            </w:r>
            <w:r w:rsidR="003805ED">
              <w:rPr>
                <w:rFonts w:ascii="Times New Roman" w:hAnsi="Times New Roman"/>
                <w:szCs w:val="22"/>
              </w:rPr>
              <w:t>acilities</w:t>
            </w:r>
            <w:r w:rsidR="00167248">
              <w:rPr>
                <w:rFonts w:ascii="Times New Roman" w:hAnsi="Times New Roman"/>
                <w:szCs w:val="22"/>
              </w:rPr>
              <w:t xml:space="preserve"> </w:t>
            </w:r>
            <w:r w:rsidR="000513E4">
              <w:rPr>
                <w:rFonts w:ascii="Times New Roman" w:hAnsi="Times New Roman"/>
                <w:szCs w:val="22"/>
              </w:rPr>
              <w:t>and ensure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 </w:t>
            </w:r>
            <w:r w:rsidR="00F5268A">
              <w:rPr>
                <w:rFonts w:ascii="Times New Roman" w:hAnsi="Times New Roman"/>
                <w:szCs w:val="22"/>
              </w:rPr>
              <w:t xml:space="preserve">the 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design is approved by </w:t>
            </w:r>
            <w:r w:rsidR="008B628E" w:rsidRPr="000513E4">
              <w:rPr>
                <w:rFonts w:ascii="Times New Roman" w:hAnsi="Times New Roman"/>
                <w:szCs w:val="22"/>
              </w:rPr>
              <w:t>L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oss </w:t>
            </w:r>
            <w:r w:rsidR="008B628E" w:rsidRPr="000513E4">
              <w:rPr>
                <w:rFonts w:ascii="Times New Roman" w:hAnsi="Times New Roman"/>
                <w:szCs w:val="22"/>
              </w:rPr>
              <w:t>P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revention </w:t>
            </w:r>
            <w:r w:rsidR="008B628E" w:rsidRPr="000513E4">
              <w:rPr>
                <w:rFonts w:ascii="Times New Roman" w:hAnsi="Times New Roman"/>
                <w:szCs w:val="22"/>
              </w:rPr>
              <w:t>D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epartment and Fire </w:t>
            </w:r>
            <w:r w:rsidR="008B628E" w:rsidRPr="000513E4">
              <w:rPr>
                <w:rFonts w:ascii="Times New Roman" w:hAnsi="Times New Roman"/>
                <w:szCs w:val="22"/>
              </w:rPr>
              <w:t>D</w:t>
            </w:r>
            <w:r w:rsidR="003805ED" w:rsidRPr="000513E4">
              <w:rPr>
                <w:rFonts w:ascii="Times New Roman" w:hAnsi="Times New Roman"/>
                <w:szCs w:val="22"/>
              </w:rPr>
              <w:t>epartments</w:t>
            </w:r>
            <w:r w:rsidR="009C2C52" w:rsidRPr="000513E4">
              <w:rPr>
                <w:rFonts w:ascii="Times New Roman" w:hAnsi="Times New Roman"/>
                <w:szCs w:val="22"/>
              </w:rPr>
              <w:t>;</w:t>
            </w:r>
            <w:r w:rsidR="003805ED" w:rsidRPr="000513E4">
              <w:rPr>
                <w:rFonts w:ascii="Times New Roman" w:hAnsi="Times New Roman"/>
                <w:szCs w:val="22"/>
              </w:rPr>
              <w:t xml:space="preserve"> </w:t>
            </w:r>
          </w:p>
          <w:p w14:paraId="4A8F45A0" w14:textId="4CE32731" w:rsidR="003805ED" w:rsidRDefault="003805ED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Working with E-review for TCF </w:t>
            </w:r>
            <w:r w:rsidR="00B268BD">
              <w:rPr>
                <w:rFonts w:ascii="Times New Roman" w:hAnsi="Times New Roman"/>
                <w:szCs w:val="22"/>
              </w:rPr>
              <w:t>C</w:t>
            </w:r>
            <w:r>
              <w:rPr>
                <w:rFonts w:ascii="Times New Roman" w:hAnsi="Times New Roman"/>
                <w:szCs w:val="22"/>
              </w:rPr>
              <w:t xml:space="preserve">ommunication </w:t>
            </w:r>
            <w:r w:rsidR="00B268BD">
              <w:rPr>
                <w:rFonts w:ascii="Times New Roman" w:hAnsi="Times New Roman"/>
                <w:szCs w:val="22"/>
              </w:rPr>
              <w:t>P</w:t>
            </w:r>
            <w:r>
              <w:rPr>
                <w:rFonts w:ascii="Times New Roman" w:hAnsi="Times New Roman"/>
                <w:szCs w:val="22"/>
              </w:rPr>
              <w:t>ackage</w:t>
            </w:r>
            <w:r w:rsidR="009C2C52">
              <w:rPr>
                <w:rFonts w:ascii="Times New Roman" w:hAnsi="Times New Roman"/>
                <w:szCs w:val="22"/>
              </w:rPr>
              <w:t>;</w:t>
            </w:r>
          </w:p>
          <w:p w14:paraId="4A8F45A1" w14:textId="430BFE3B" w:rsidR="00494AA4" w:rsidRDefault="00494AA4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Interface </w:t>
            </w:r>
            <w:r w:rsidR="001060AE">
              <w:rPr>
                <w:rFonts w:ascii="Times New Roman" w:hAnsi="Times New Roman"/>
                <w:szCs w:val="22"/>
              </w:rPr>
              <w:t>C</w:t>
            </w:r>
            <w:r>
              <w:rPr>
                <w:rFonts w:ascii="Times New Roman" w:hAnsi="Times New Roman"/>
                <w:szCs w:val="22"/>
              </w:rPr>
              <w:t xml:space="preserve">oordinator for TCF package </w:t>
            </w:r>
            <w:r w:rsidR="00C467C0">
              <w:rPr>
                <w:rFonts w:ascii="Times New Roman" w:hAnsi="Times New Roman"/>
                <w:szCs w:val="22"/>
              </w:rPr>
              <w:t>and Land</w:t>
            </w:r>
            <w:r>
              <w:rPr>
                <w:rFonts w:ascii="Times New Roman" w:hAnsi="Times New Roman"/>
                <w:szCs w:val="22"/>
              </w:rPr>
              <w:t xml:space="preserve"> Use Permit (LUP</w:t>
            </w:r>
            <w:r w:rsidR="00C467C0">
              <w:rPr>
                <w:rFonts w:ascii="Times New Roman" w:hAnsi="Times New Roman"/>
                <w:szCs w:val="22"/>
              </w:rPr>
              <w:t xml:space="preserve">) </w:t>
            </w:r>
            <w:r w:rsidR="00AC387B">
              <w:rPr>
                <w:rFonts w:ascii="Times New Roman" w:hAnsi="Times New Roman"/>
                <w:szCs w:val="22"/>
              </w:rPr>
              <w:t>C</w:t>
            </w:r>
            <w:r w:rsidR="00C467C0">
              <w:rPr>
                <w:rFonts w:ascii="Times New Roman" w:hAnsi="Times New Roman"/>
                <w:szCs w:val="22"/>
              </w:rPr>
              <w:t xml:space="preserve">oordinator </w:t>
            </w:r>
            <w:r>
              <w:rPr>
                <w:rFonts w:ascii="Times New Roman" w:hAnsi="Times New Roman"/>
                <w:szCs w:val="22"/>
              </w:rPr>
              <w:t>for Contractor inside the TCF</w:t>
            </w:r>
            <w:r w:rsidR="009C2C52">
              <w:rPr>
                <w:rFonts w:ascii="Times New Roman" w:hAnsi="Times New Roman"/>
                <w:szCs w:val="22"/>
              </w:rPr>
              <w:t>;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</w:p>
          <w:p w14:paraId="4A8F45A2" w14:textId="19122EC4" w:rsidR="003805ED" w:rsidRDefault="003805ED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Keeping track of incoming and outgoing </w:t>
            </w:r>
            <w:r w:rsidR="006B643C">
              <w:rPr>
                <w:rFonts w:ascii="Times New Roman" w:hAnsi="Times New Roman"/>
                <w:szCs w:val="22"/>
              </w:rPr>
              <w:t>t</w:t>
            </w:r>
            <w:r>
              <w:rPr>
                <w:rFonts w:ascii="Times New Roman" w:hAnsi="Times New Roman"/>
                <w:szCs w:val="22"/>
              </w:rPr>
              <w:t>ransmittals and letters</w:t>
            </w:r>
            <w:r w:rsidR="006B643C">
              <w:rPr>
                <w:rFonts w:ascii="Times New Roman" w:hAnsi="Times New Roman"/>
                <w:szCs w:val="22"/>
              </w:rPr>
              <w:t xml:space="preserve"> of all contractors</w:t>
            </w:r>
            <w:r w:rsidR="009C2C52">
              <w:rPr>
                <w:rFonts w:ascii="Times New Roman" w:hAnsi="Times New Roman"/>
                <w:szCs w:val="22"/>
              </w:rPr>
              <w:t>;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</w:p>
          <w:p w14:paraId="4A8F45A3" w14:textId="0D230DAF" w:rsidR="00B55149" w:rsidRDefault="0034334B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Supervise</w:t>
            </w:r>
            <w:r w:rsidR="00B55149">
              <w:rPr>
                <w:rFonts w:ascii="Times New Roman" w:hAnsi="Times New Roman"/>
                <w:szCs w:val="22"/>
              </w:rPr>
              <w:t xml:space="preserve"> the construction work at the site and </w:t>
            </w:r>
            <w:r w:rsidR="00CA2AB6">
              <w:rPr>
                <w:rFonts w:ascii="Times New Roman" w:hAnsi="Times New Roman"/>
                <w:szCs w:val="22"/>
              </w:rPr>
              <w:t>ensure</w:t>
            </w:r>
            <w:r w:rsidR="00B55149">
              <w:rPr>
                <w:rFonts w:ascii="Times New Roman" w:hAnsi="Times New Roman"/>
                <w:szCs w:val="22"/>
              </w:rPr>
              <w:t xml:space="preserve"> that the contractor meet the </w:t>
            </w:r>
            <w:proofErr w:type="spellStart"/>
            <w:r w:rsidR="00480C51">
              <w:rPr>
                <w:rFonts w:ascii="Times New Roman" w:hAnsi="Times New Roman"/>
                <w:szCs w:val="22"/>
              </w:rPr>
              <w:t>m</w:t>
            </w:r>
            <w:r w:rsidR="00B55149">
              <w:rPr>
                <w:rFonts w:ascii="Times New Roman" w:hAnsi="Times New Roman"/>
                <w:szCs w:val="22"/>
              </w:rPr>
              <w:t>il</w:t>
            </w:r>
            <w:r w:rsidR="00BB1BDA">
              <w:rPr>
                <w:rFonts w:ascii="Times New Roman" w:hAnsi="Times New Roman"/>
                <w:szCs w:val="22"/>
              </w:rPr>
              <w:t>e</w:t>
            </w:r>
            <w:r w:rsidR="00B55149">
              <w:rPr>
                <w:rFonts w:ascii="Times New Roman" w:hAnsi="Times New Roman"/>
                <w:szCs w:val="22"/>
              </w:rPr>
              <w:t>tones</w:t>
            </w:r>
            <w:proofErr w:type="spellEnd"/>
            <w:r w:rsidR="00B55149">
              <w:rPr>
                <w:rFonts w:ascii="Times New Roman" w:hAnsi="Times New Roman"/>
                <w:szCs w:val="22"/>
              </w:rPr>
              <w:t xml:space="preserve"> date</w:t>
            </w:r>
            <w:r w:rsidR="009C2C52">
              <w:rPr>
                <w:rFonts w:ascii="Times New Roman" w:hAnsi="Times New Roman"/>
                <w:szCs w:val="22"/>
              </w:rPr>
              <w:t>;</w:t>
            </w:r>
          </w:p>
          <w:p w14:paraId="4A8F45A4" w14:textId="501F480D" w:rsidR="002915BE" w:rsidRDefault="0034334B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Review</w:t>
            </w:r>
            <w:r w:rsidR="00D6133D">
              <w:rPr>
                <w:rFonts w:ascii="Times New Roman" w:hAnsi="Times New Roman"/>
                <w:szCs w:val="22"/>
              </w:rPr>
              <w:t>, evaluate</w:t>
            </w:r>
            <w:r>
              <w:rPr>
                <w:rFonts w:ascii="Times New Roman" w:hAnsi="Times New Roman"/>
                <w:szCs w:val="22"/>
              </w:rPr>
              <w:t xml:space="preserve"> and facilitate</w:t>
            </w:r>
            <w:r w:rsidR="002915BE">
              <w:rPr>
                <w:rFonts w:ascii="Times New Roman" w:hAnsi="Times New Roman"/>
                <w:szCs w:val="22"/>
              </w:rPr>
              <w:t xml:space="preserve"> the Change Order in TCF package</w:t>
            </w:r>
            <w:r w:rsidR="009C2C52">
              <w:rPr>
                <w:rFonts w:ascii="Times New Roman" w:hAnsi="Times New Roman"/>
                <w:szCs w:val="22"/>
              </w:rPr>
              <w:t>;</w:t>
            </w:r>
          </w:p>
          <w:p w14:paraId="4A8F45A5" w14:textId="40DA6962" w:rsidR="005240C7" w:rsidRDefault="00F63217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Assign as </w:t>
            </w:r>
            <w:r w:rsidR="005240C7">
              <w:rPr>
                <w:rFonts w:ascii="Times New Roman" w:hAnsi="Times New Roman"/>
                <w:szCs w:val="22"/>
              </w:rPr>
              <w:t xml:space="preserve">Lead </w:t>
            </w:r>
            <w:r w:rsidR="00895361">
              <w:rPr>
                <w:rFonts w:ascii="Times New Roman" w:hAnsi="Times New Roman"/>
                <w:szCs w:val="22"/>
              </w:rPr>
              <w:t xml:space="preserve">Project </w:t>
            </w:r>
            <w:r w:rsidR="005240C7">
              <w:rPr>
                <w:rFonts w:ascii="Times New Roman" w:hAnsi="Times New Roman"/>
                <w:szCs w:val="22"/>
              </w:rPr>
              <w:t>Engineer for TCF 1 since F</w:t>
            </w:r>
            <w:r>
              <w:rPr>
                <w:rFonts w:ascii="Times New Roman" w:hAnsi="Times New Roman"/>
                <w:szCs w:val="22"/>
              </w:rPr>
              <w:t xml:space="preserve">ebruary </w:t>
            </w:r>
            <w:r w:rsidR="005240C7">
              <w:rPr>
                <w:rFonts w:ascii="Times New Roman" w:hAnsi="Times New Roman"/>
                <w:szCs w:val="22"/>
              </w:rPr>
              <w:t>05</w:t>
            </w:r>
            <w:r>
              <w:rPr>
                <w:rFonts w:ascii="Times New Roman" w:hAnsi="Times New Roman"/>
                <w:szCs w:val="22"/>
              </w:rPr>
              <w:t>,</w:t>
            </w:r>
            <w:r w:rsidR="005240C7">
              <w:rPr>
                <w:rFonts w:ascii="Times New Roman" w:hAnsi="Times New Roman"/>
                <w:szCs w:val="22"/>
              </w:rPr>
              <w:t xml:space="preserve"> 2019</w:t>
            </w:r>
            <w:r w:rsidR="00BC2C93">
              <w:rPr>
                <w:rFonts w:ascii="Times New Roman" w:hAnsi="Times New Roman"/>
                <w:szCs w:val="22"/>
              </w:rPr>
              <w:t>;</w:t>
            </w:r>
          </w:p>
          <w:p w14:paraId="4A8F45A6" w14:textId="34A610CD" w:rsidR="00BE4895" w:rsidRDefault="00BE4895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Review</w:t>
            </w:r>
            <w:r w:rsidR="00BC2C93">
              <w:rPr>
                <w:rFonts w:ascii="Times New Roman" w:hAnsi="Times New Roman"/>
                <w:szCs w:val="22"/>
              </w:rPr>
              <w:t>, comment and approval of</w:t>
            </w:r>
            <w:r>
              <w:rPr>
                <w:rFonts w:ascii="Times New Roman" w:hAnsi="Times New Roman"/>
                <w:szCs w:val="22"/>
              </w:rPr>
              <w:t xml:space="preserve"> monthly </w:t>
            </w:r>
            <w:r w:rsidR="00861EE9">
              <w:rPr>
                <w:rFonts w:ascii="Times New Roman" w:hAnsi="Times New Roman"/>
                <w:szCs w:val="22"/>
              </w:rPr>
              <w:t>invoices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F5268A">
              <w:rPr>
                <w:rFonts w:ascii="Times New Roman" w:hAnsi="Times New Roman"/>
                <w:szCs w:val="22"/>
              </w:rPr>
              <w:t>from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861EE9">
              <w:rPr>
                <w:rFonts w:ascii="Times New Roman" w:hAnsi="Times New Roman"/>
                <w:szCs w:val="22"/>
              </w:rPr>
              <w:t>Contractors</w:t>
            </w:r>
            <w:r w:rsidR="00BC2C93">
              <w:rPr>
                <w:rFonts w:ascii="Times New Roman" w:hAnsi="Times New Roman"/>
                <w:szCs w:val="22"/>
              </w:rPr>
              <w:t xml:space="preserve"> pertaining on materials and constructions</w:t>
            </w:r>
            <w:r w:rsidR="00A32B17">
              <w:rPr>
                <w:rFonts w:ascii="Times New Roman" w:hAnsi="Times New Roman"/>
                <w:szCs w:val="22"/>
              </w:rPr>
              <w:t xml:space="preserve"> progress activities;</w:t>
            </w:r>
          </w:p>
          <w:p w14:paraId="4A8F45A7" w14:textId="6E60F53C" w:rsidR="00BE4895" w:rsidRDefault="00FB7898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Facilitate and </w:t>
            </w:r>
            <w:r w:rsidR="00182253">
              <w:rPr>
                <w:rFonts w:ascii="Times New Roman" w:hAnsi="Times New Roman"/>
                <w:szCs w:val="22"/>
              </w:rPr>
              <w:t>handles</w:t>
            </w:r>
            <w:r w:rsidR="00494AA4">
              <w:rPr>
                <w:rFonts w:ascii="Times New Roman" w:hAnsi="Times New Roman"/>
                <w:szCs w:val="22"/>
              </w:rPr>
              <w:t xml:space="preserve"> </w:t>
            </w:r>
            <w:r w:rsidR="00BB1BDA">
              <w:rPr>
                <w:rFonts w:ascii="Times New Roman" w:hAnsi="Times New Roman"/>
                <w:szCs w:val="22"/>
              </w:rPr>
              <w:t>the three (</w:t>
            </w:r>
            <w:r w:rsidR="00494AA4">
              <w:rPr>
                <w:rFonts w:ascii="Times New Roman" w:hAnsi="Times New Roman"/>
                <w:szCs w:val="22"/>
              </w:rPr>
              <w:t>3</w:t>
            </w:r>
            <w:r w:rsidR="00BB1BDA">
              <w:rPr>
                <w:rFonts w:ascii="Times New Roman" w:hAnsi="Times New Roman"/>
                <w:szCs w:val="22"/>
              </w:rPr>
              <w:t>)</w:t>
            </w:r>
            <w:r w:rsidR="00494AA4">
              <w:rPr>
                <w:rFonts w:ascii="Times New Roman" w:hAnsi="Times New Roman"/>
                <w:szCs w:val="22"/>
              </w:rPr>
              <w:t xml:space="preserve"> Mid Form </w:t>
            </w:r>
            <w:r w:rsidR="00C26E0C">
              <w:rPr>
                <w:rFonts w:ascii="Times New Roman" w:hAnsi="Times New Roman"/>
                <w:szCs w:val="22"/>
              </w:rPr>
              <w:t>Contractors</w:t>
            </w:r>
            <w:r w:rsidR="00494AA4">
              <w:rPr>
                <w:rFonts w:ascii="Times New Roman" w:hAnsi="Times New Roman"/>
                <w:szCs w:val="22"/>
              </w:rPr>
              <w:t xml:space="preserve"> (</w:t>
            </w:r>
            <w:proofErr w:type="spellStart"/>
            <w:r w:rsidR="00494AA4">
              <w:rPr>
                <w:rFonts w:ascii="Times New Roman" w:hAnsi="Times New Roman"/>
                <w:szCs w:val="22"/>
              </w:rPr>
              <w:t>Alr</w:t>
            </w:r>
            <w:r w:rsidR="00BE4895">
              <w:rPr>
                <w:rFonts w:ascii="Times New Roman" w:hAnsi="Times New Roman"/>
                <w:szCs w:val="22"/>
              </w:rPr>
              <w:t>ashed</w:t>
            </w:r>
            <w:proofErr w:type="spellEnd"/>
            <w:r w:rsidR="00494AA4">
              <w:rPr>
                <w:rFonts w:ascii="Times New Roman" w:hAnsi="Times New Roman"/>
                <w:szCs w:val="22"/>
              </w:rPr>
              <w:t xml:space="preserve"> Wood Factory, </w:t>
            </w:r>
            <w:proofErr w:type="spellStart"/>
            <w:r w:rsidR="00494AA4">
              <w:rPr>
                <w:rFonts w:ascii="Times New Roman" w:hAnsi="Times New Roman"/>
                <w:szCs w:val="22"/>
              </w:rPr>
              <w:t>Alzahid</w:t>
            </w:r>
            <w:proofErr w:type="spellEnd"/>
            <w:r w:rsidR="00494AA4">
              <w:rPr>
                <w:rFonts w:ascii="Times New Roman" w:hAnsi="Times New Roman"/>
                <w:szCs w:val="22"/>
              </w:rPr>
              <w:t xml:space="preserve"> </w:t>
            </w:r>
            <w:r w:rsidR="00B91B18">
              <w:rPr>
                <w:rFonts w:ascii="Times New Roman" w:hAnsi="Times New Roman"/>
                <w:szCs w:val="22"/>
              </w:rPr>
              <w:t>T</w:t>
            </w:r>
            <w:r w:rsidR="00494AA4">
              <w:rPr>
                <w:rFonts w:ascii="Times New Roman" w:hAnsi="Times New Roman"/>
                <w:szCs w:val="22"/>
              </w:rPr>
              <w:t>ract</w:t>
            </w:r>
            <w:r w:rsidR="00BE4895">
              <w:rPr>
                <w:rFonts w:ascii="Times New Roman" w:hAnsi="Times New Roman"/>
                <w:szCs w:val="22"/>
              </w:rPr>
              <w:t xml:space="preserve">or and </w:t>
            </w:r>
            <w:proofErr w:type="spellStart"/>
            <w:r w:rsidR="00BE4895">
              <w:rPr>
                <w:rFonts w:ascii="Times New Roman" w:hAnsi="Times New Roman"/>
                <w:szCs w:val="22"/>
              </w:rPr>
              <w:t>Alfanar</w:t>
            </w:r>
            <w:proofErr w:type="spellEnd"/>
            <w:r w:rsidR="00BE4895">
              <w:rPr>
                <w:rFonts w:ascii="Times New Roman" w:hAnsi="Times New Roman"/>
                <w:szCs w:val="22"/>
              </w:rPr>
              <w:t>)</w:t>
            </w:r>
            <w:r w:rsidR="00A32B17">
              <w:rPr>
                <w:rFonts w:ascii="Times New Roman" w:hAnsi="Times New Roman"/>
                <w:szCs w:val="22"/>
              </w:rPr>
              <w:t>;</w:t>
            </w:r>
          </w:p>
          <w:p w14:paraId="4A8F45A8" w14:textId="7BC7E295" w:rsidR="000D4BA6" w:rsidRDefault="00684E90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Facilitate</w:t>
            </w:r>
            <w:r w:rsidR="00A67836">
              <w:rPr>
                <w:rFonts w:ascii="Times New Roman" w:hAnsi="Times New Roman"/>
                <w:szCs w:val="22"/>
              </w:rPr>
              <w:t>, m</w:t>
            </w:r>
            <w:r w:rsidR="004B4A43">
              <w:rPr>
                <w:rFonts w:ascii="Times New Roman" w:hAnsi="Times New Roman"/>
                <w:szCs w:val="22"/>
              </w:rPr>
              <w:t xml:space="preserve">onitor and evaluate </w:t>
            </w:r>
            <w:proofErr w:type="spellStart"/>
            <w:r w:rsidR="00C467C0">
              <w:rPr>
                <w:rFonts w:ascii="Times New Roman" w:hAnsi="Times New Roman"/>
                <w:szCs w:val="22"/>
              </w:rPr>
              <w:t>Alrashed</w:t>
            </w:r>
            <w:proofErr w:type="spellEnd"/>
            <w:r w:rsidR="00C467C0">
              <w:rPr>
                <w:rFonts w:ascii="Times New Roman" w:hAnsi="Times New Roman"/>
                <w:szCs w:val="22"/>
              </w:rPr>
              <w:t xml:space="preserve"> Mid-form</w:t>
            </w:r>
            <w:r w:rsidR="00B0704B">
              <w:rPr>
                <w:rFonts w:ascii="Times New Roman" w:hAnsi="Times New Roman"/>
                <w:szCs w:val="22"/>
              </w:rPr>
              <w:t xml:space="preserve"> contract's</w:t>
            </w:r>
            <w:r w:rsidR="00C467C0">
              <w:rPr>
                <w:rFonts w:ascii="Times New Roman" w:hAnsi="Times New Roman"/>
                <w:szCs w:val="22"/>
              </w:rPr>
              <w:t xml:space="preserve"> scope</w:t>
            </w:r>
            <w:r w:rsidR="006D20DB">
              <w:rPr>
                <w:rFonts w:ascii="Times New Roman" w:hAnsi="Times New Roman"/>
                <w:szCs w:val="22"/>
              </w:rPr>
              <w:t xml:space="preserve"> pertaining</w:t>
            </w:r>
            <w:r w:rsidR="00C467C0">
              <w:rPr>
                <w:rFonts w:ascii="Times New Roman" w:hAnsi="Times New Roman"/>
                <w:szCs w:val="22"/>
              </w:rPr>
              <w:t xml:space="preserve"> to</w:t>
            </w:r>
            <w:r w:rsidR="006D20DB">
              <w:rPr>
                <w:rFonts w:ascii="Times New Roman" w:hAnsi="Times New Roman"/>
                <w:szCs w:val="22"/>
              </w:rPr>
              <w:t xml:space="preserve"> the</w:t>
            </w:r>
            <w:r w:rsidR="00C467C0">
              <w:rPr>
                <w:rFonts w:ascii="Times New Roman" w:hAnsi="Times New Roman"/>
                <w:szCs w:val="22"/>
              </w:rPr>
              <w:t xml:space="preserve"> </w:t>
            </w:r>
            <w:r w:rsidR="006D20DB">
              <w:rPr>
                <w:rFonts w:ascii="Times New Roman" w:hAnsi="Times New Roman"/>
                <w:szCs w:val="22"/>
              </w:rPr>
              <w:t>fabrication</w:t>
            </w:r>
            <w:r w:rsidR="00C467C0">
              <w:rPr>
                <w:rFonts w:ascii="Times New Roman" w:hAnsi="Times New Roman"/>
                <w:szCs w:val="22"/>
              </w:rPr>
              <w:t xml:space="preserve">, </w:t>
            </w:r>
            <w:r w:rsidR="000E24F1">
              <w:rPr>
                <w:rFonts w:ascii="Times New Roman" w:hAnsi="Times New Roman"/>
                <w:szCs w:val="22"/>
              </w:rPr>
              <w:t>inspection</w:t>
            </w:r>
            <w:r w:rsidR="00C467C0">
              <w:rPr>
                <w:rFonts w:ascii="Times New Roman" w:hAnsi="Times New Roman"/>
                <w:szCs w:val="22"/>
              </w:rPr>
              <w:t xml:space="preserve"> and </w:t>
            </w:r>
            <w:r w:rsidR="00182253">
              <w:rPr>
                <w:rFonts w:ascii="Times New Roman" w:hAnsi="Times New Roman"/>
                <w:szCs w:val="22"/>
              </w:rPr>
              <w:t>delivery</w:t>
            </w:r>
            <w:r w:rsidR="000E24F1">
              <w:rPr>
                <w:rFonts w:ascii="Times New Roman" w:hAnsi="Times New Roman"/>
                <w:szCs w:val="22"/>
              </w:rPr>
              <w:t xml:space="preserve"> of</w:t>
            </w:r>
            <w:r w:rsidR="000D4BA6">
              <w:rPr>
                <w:rFonts w:ascii="Times New Roman" w:hAnsi="Times New Roman"/>
                <w:szCs w:val="22"/>
              </w:rPr>
              <w:t xml:space="preserve"> Porta cabin to TCF </w:t>
            </w:r>
            <w:r w:rsidR="00DC09F0">
              <w:rPr>
                <w:rFonts w:ascii="Times New Roman" w:hAnsi="Times New Roman"/>
                <w:szCs w:val="22"/>
              </w:rPr>
              <w:t xml:space="preserve">1. </w:t>
            </w:r>
            <w:r w:rsidR="00C467C0">
              <w:rPr>
                <w:rFonts w:ascii="Times New Roman" w:hAnsi="Times New Roman"/>
                <w:szCs w:val="22"/>
              </w:rPr>
              <w:t>Lum</w:t>
            </w:r>
            <w:r w:rsidR="000D4BA6">
              <w:rPr>
                <w:rFonts w:ascii="Times New Roman" w:hAnsi="Times New Roman"/>
                <w:szCs w:val="22"/>
              </w:rPr>
              <w:t>p</w:t>
            </w:r>
            <w:r w:rsidR="00C467C0">
              <w:rPr>
                <w:rFonts w:ascii="Times New Roman" w:hAnsi="Times New Roman"/>
                <w:szCs w:val="22"/>
              </w:rPr>
              <w:t xml:space="preserve"> sum price is </w:t>
            </w:r>
            <w:r w:rsidR="000D4BA6">
              <w:rPr>
                <w:rFonts w:ascii="Times New Roman" w:hAnsi="Times New Roman"/>
                <w:szCs w:val="22"/>
              </w:rPr>
              <w:t>32 million SAR</w:t>
            </w:r>
            <w:r w:rsidR="00A32B17">
              <w:rPr>
                <w:rFonts w:ascii="Times New Roman" w:hAnsi="Times New Roman"/>
                <w:szCs w:val="22"/>
              </w:rPr>
              <w:t>;</w:t>
            </w:r>
          </w:p>
          <w:p w14:paraId="4A8F45A9" w14:textId="220C714D" w:rsidR="000D4BA6" w:rsidRDefault="00B45618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Monitor and </w:t>
            </w:r>
            <w:r w:rsidR="008A44FB">
              <w:rPr>
                <w:rFonts w:ascii="Times New Roman" w:hAnsi="Times New Roman"/>
                <w:szCs w:val="22"/>
              </w:rPr>
              <w:t xml:space="preserve">expedite </w:t>
            </w:r>
            <w:proofErr w:type="spellStart"/>
            <w:r w:rsidR="008A44FB">
              <w:rPr>
                <w:rFonts w:ascii="Times New Roman" w:hAnsi="Times New Roman"/>
                <w:szCs w:val="22"/>
              </w:rPr>
              <w:t>Alzahid</w:t>
            </w:r>
            <w:proofErr w:type="spellEnd"/>
            <w:r w:rsidR="000D4BA6">
              <w:rPr>
                <w:rFonts w:ascii="Times New Roman" w:hAnsi="Times New Roman"/>
                <w:szCs w:val="22"/>
              </w:rPr>
              <w:t xml:space="preserve"> Mid- form</w:t>
            </w:r>
            <w:r w:rsidR="00796EFD">
              <w:rPr>
                <w:rFonts w:ascii="Times New Roman" w:hAnsi="Times New Roman"/>
                <w:szCs w:val="22"/>
              </w:rPr>
              <w:t xml:space="preserve"> contract's</w:t>
            </w:r>
            <w:r w:rsidR="000D4BA6">
              <w:rPr>
                <w:rFonts w:ascii="Times New Roman" w:hAnsi="Times New Roman"/>
                <w:szCs w:val="22"/>
              </w:rPr>
              <w:t xml:space="preserve"> scope </w:t>
            </w:r>
            <w:r w:rsidR="00F904E6">
              <w:rPr>
                <w:rFonts w:ascii="Times New Roman" w:hAnsi="Times New Roman"/>
                <w:szCs w:val="22"/>
              </w:rPr>
              <w:t>on</w:t>
            </w:r>
            <w:r w:rsidR="000D4BA6">
              <w:rPr>
                <w:rFonts w:ascii="Times New Roman" w:hAnsi="Times New Roman"/>
                <w:szCs w:val="22"/>
              </w:rPr>
              <w:t xml:space="preserve"> manufactur</w:t>
            </w:r>
            <w:r w:rsidR="00A018CD">
              <w:rPr>
                <w:rFonts w:ascii="Times New Roman" w:hAnsi="Times New Roman"/>
                <w:szCs w:val="22"/>
              </w:rPr>
              <w:t>ing, testing</w:t>
            </w:r>
            <w:r w:rsidR="000D4BA6">
              <w:rPr>
                <w:rFonts w:ascii="Times New Roman" w:hAnsi="Times New Roman"/>
                <w:szCs w:val="22"/>
              </w:rPr>
              <w:t xml:space="preserve">, </w:t>
            </w:r>
            <w:r w:rsidR="008A44FB">
              <w:rPr>
                <w:rFonts w:ascii="Times New Roman" w:hAnsi="Times New Roman"/>
                <w:szCs w:val="22"/>
              </w:rPr>
              <w:t>delivering and</w:t>
            </w:r>
            <w:r w:rsidR="000D4BA6">
              <w:rPr>
                <w:rFonts w:ascii="Times New Roman" w:hAnsi="Times New Roman"/>
                <w:szCs w:val="22"/>
              </w:rPr>
              <w:t xml:space="preserve"> commissioning of</w:t>
            </w:r>
            <w:r w:rsidR="00120542">
              <w:rPr>
                <w:rFonts w:ascii="Times New Roman" w:hAnsi="Times New Roman"/>
                <w:szCs w:val="22"/>
              </w:rPr>
              <w:t xml:space="preserve"> </w:t>
            </w:r>
            <w:proofErr w:type="gramStart"/>
            <w:r w:rsidR="00120542">
              <w:rPr>
                <w:rFonts w:ascii="Times New Roman" w:hAnsi="Times New Roman"/>
                <w:szCs w:val="22"/>
              </w:rPr>
              <w:t>forty eight</w:t>
            </w:r>
            <w:proofErr w:type="gramEnd"/>
            <w:r w:rsidR="000D4BA6">
              <w:rPr>
                <w:rFonts w:ascii="Times New Roman" w:hAnsi="Times New Roman"/>
                <w:szCs w:val="22"/>
              </w:rPr>
              <w:t xml:space="preserve"> </w:t>
            </w:r>
            <w:r w:rsidR="00F20379">
              <w:rPr>
                <w:rFonts w:ascii="Times New Roman" w:hAnsi="Times New Roman"/>
                <w:szCs w:val="22"/>
              </w:rPr>
              <w:t>(</w:t>
            </w:r>
            <w:r w:rsidR="000D4BA6">
              <w:rPr>
                <w:rFonts w:ascii="Times New Roman" w:hAnsi="Times New Roman"/>
                <w:szCs w:val="22"/>
              </w:rPr>
              <w:t>48</w:t>
            </w:r>
            <w:r w:rsidR="00F20379">
              <w:rPr>
                <w:rFonts w:ascii="Times New Roman" w:hAnsi="Times New Roman"/>
                <w:szCs w:val="22"/>
              </w:rPr>
              <w:t>)</w:t>
            </w:r>
            <w:r w:rsidR="000D4BA6">
              <w:rPr>
                <w:rFonts w:ascii="Times New Roman" w:hAnsi="Times New Roman"/>
                <w:szCs w:val="22"/>
              </w:rPr>
              <w:t xml:space="preserve"> </w:t>
            </w:r>
            <w:r w:rsidR="00F20379">
              <w:rPr>
                <w:rFonts w:ascii="Times New Roman" w:hAnsi="Times New Roman"/>
                <w:szCs w:val="22"/>
              </w:rPr>
              <w:t>generators</w:t>
            </w:r>
            <w:r w:rsidR="000D4BA6">
              <w:rPr>
                <w:rFonts w:ascii="Times New Roman" w:hAnsi="Times New Roman"/>
                <w:szCs w:val="22"/>
              </w:rPr>
              <w:t>. Lump sum price is 42 Million SAR</w:t>
            </w:r>
            <w:r w:rsidR="0063368A">
              <w:rPr>
                <w:rFonts w:ascii="Times New Roman" w:hAnsi="Times New Roman"/>
                <w:szCs w:val="22"/>
              </w:rPr>
              <w:t>;</w:t>
            </w:r>
          </w:p>
          <w:p w14:paraId="7A67ECD1" w14:textId="759291A6" w:rsidR="004334F5" w:rsidRDefault="008A44FB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Ensure </w:t>
            </w:r>
            <w:proofErr w:type="spellStart"/>
            <w:r>
              <w:rPr>
                <w:rFonts w:ascii="Times New Roman" w:hAnsi="Times New Roman"/>
                <w:szCs w:val="22"/>
              </w:rPr>
              <w:t>Alfanar</w:t>
            </w:r>
            <w:proofErr w:type="spellEnd"/>
            <w:r w:rsidR="000D4BA6">
              <w:rPr>
                <w:rFonts w:ascii="Times New Roman" w:hAnsi="Times New Roman"/>
                <w:szCs w:val="22"/>
              </w:rPr>
              <w:t xml:space="preserve"> Mid-form</w:t>
            </w:r>
            <w:r w:rsidR="00F20379">
              <w:rPr>
                <w:rFonts w:ascii="Times New Roman" w:hAnsi="Times New Roman"/>
                <w:szCs w:val="22"/>
              </w:rPr>
              <w:t xml:space="preserve"> contract's</w:t>
            </w:r>
            <w:r w:rsidR="000D4BA6">
              <w:rPr>
                <w:rFonts w:ascii="Times New Roman" w:hAnsi="Times New Roman"/>
                <w:szCs w:val="22"/>
              </w:rPr>
              <w:t xml:space="preserve"> scope </w:t>
            </w:r>
            <w:r w:rsidR="00DB4FFD">
              <w:rPr>
                <w:rFonts w:ascii="Times New Roman" w:hAnsi="Times New Roman"/>
                <w:szCs w:val="22"/>
              </w:rPr>
              <w:t>on</w:t>
            </w:r>
            <w:r w:rsidR="003353A7">
              <w:rPr>
                <w:rFonts w:ascii="Times New Roman" w:hAnsi="Times New Roman"/>
                <w:szCs w:val="22"/>
              </w:rPr>
              <w:t xml:space="preserve"> the</w:t>
            </w:r>
            <w:r w:rsidR="000D4BA6">
              <w:rPr>
                <w:rFonts w:ascii="Times New Roman" w:hAnsi="Times New Roman"/>
                <w:szCs w:val="22"/>
              </w:rPr>
              <w:t xml:space="preserve"> deliver</w:t>
            </w:r>
            <w:r w:rsidR="0069192C">
              <w:rPr>
                <w:rFonts w:ascii="Times New Roman" w:hAnsi="Times New Roman"/>
                <w:szCs w:val="22"/>
              </w:rPr>
              <w:t xml:space="preserve">y of </w:t>
            </w:r>
            <w:r w:rsidR="000D4BA6">
              <w:rPr>
                <w:rFonts w:ascii="Times New Roman" w:hAnsi="Times New Roman"/>
                <w:szCs w:val="22"/>
              </w:rPr>
              <w:t>L</w:t>
            </w:r>
            <w:r w:rsidR="00F20379">
              <w:rPr>
                <w:rFonts w:ascii="Times New Roman" w:hAnsi="Times New Roman"/>
                <w:szCs w:val="22"/>
              </w:rPr>
              <w:t xml:space="preserve">ow </w:t>
            </w:r>
            <w:r w:rsidR="00861EE9">
              <w:rPr>
                <w:rFonts w:ascii="Times New Roman" w:hAnsi="Times New Roman"/>
                <w:szCs w:val="22"/>
              </w:rPr>
              <w:t>Voltage</w:t>
            </w:r>
            <w:r w:rsidR="000D4BA6">
              <w:rPr>
                <w:rFonts w:ascii="Times New Roman" w:hAnsi="Times New Roman"/>
                <w:szCs w:val="22"/>
              </w:rPr>
              <w:t xml:space="preserve"> cables, MDP and electrical supply</w:t>
            </w:r>
            <w:r w:rsidR="00DB4FFD">
              <w:rPr>
                <w:rFonts w:ascii="Times New Roman" w:hAnsi="Times New Roman"/>
                <w:szCs w:val="22"/>
              </w:rPr>
              <w:t xml:space="preserve"> will be delivered on site during </w:t>
            </w:r>
            <w:r w:rsidR="007D1C0C">
              <w:rPr>
                <w:rFonts w:ascii="Times New Roman" w:hAnsi="Times New Roman"/>
                <w:szCs w:val="22"/>
              </w:rPr>
              <w:t>the construction activities</w:t>
            </w:r>
            <w:r w:rsidR="000D4BA6">
              <w:rPr>
                <w:rFonts w:ascii="Times New Roman" w:hAnsi="Times New Roman"/>
                <w:szCs w:val="22"/>
              </w:rPr>
              <w:t>. Lump sum price is 45 million SAR</w:t>
            </w:r>
            <w:r w:rsidR="0063368A">
              <w:rPr>
                <w:rFonts w:ascii="Times New Roman" w:hAnsi="Times New Roman"/>
                <w:szCs w:val="22"/>
              </w:rPr>
              <w:t>;</w:t>
            </w:r>
            <w:r w:rsidR="000D4BA6">
              <w:rPr>
                <w:rFonts w:ascii="Times New Roman" w:hAnsi="Times New Roman"/>
                <w:szCs w:val="22"/>
              </w:rPr>
              <w:t xml:space="preserve"> </w:t>
            </w:r>
          </w:p>
          <w:p w14:paraId="20FD873A" w14:textId="77777777" w:rsidR="004334F5" w:rsidRDefault="004334F5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Review engineering deliverables and initiate appropriate actions;</w:t>
            </w:r>
          </w:p>
          <w:p w14:paraId="4EA17D44" w14:textId="7374C8EB" w:rsidR="00DE01B3" w:rsidRPr="00DE01B3" w:rsidRDefault="004D0B57" w:rsidP="00BA614B">
            <w:pPr>
              <w:pStyle w:val="Achievement"/>
              <w:numPr>
                <w:ilvl w:val="0"/>
                <w:numId w:val="47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Cooperate and communicate effectively </w:t>
            </w:r>
            <w:r w:rsidR="00353335">
              <w:rPr>
                <w:rFonts w:ascii="Times New Roman" w:hAnsi="Times New Roman"/>
                <w:szCs w:val="22"/>
              </w:rPr>
              <w:t>among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353335">
              <w:rPr>
                <w:rFonts w:ascii="Times New Roman" w:hAnsi="Times New Roman"/>
                <w:szCs w:val="22"/>
              </w:rPr>
              <w:t>project management team as well as the contractors</w:t>
            </w:r>
            <w:r w:rsidR="008A3A60">
              <w:rPr>
                <w:rFonts w:ascii="Times New Roman" w:hAnsi="Times New Roman"/>
                <w:szCs w:val="22"/>
              </w:rPr>
              <w:t xml:space="preserve"> to </w:t>
            </w:r>
            <w:r w:rsidR="00D41A46">
              <w:rPr>
                <w:rFonts w:ascii="Times New Roman" w:hAnsi="Times New Roman"/>
                <w:szCs w:val="22"/>
              </w:rPr>
              <w:t>provide assistance, guidance and technical support</w:t>
            </w:r>
            <w:r w:rsidR="00DE01B3">
              <w:rPr>
                <w:rFonts w:ascii="Times New Roman" w:hAnsi="Times New Roman"/>
                <w:szCs w:val="22"/>
              </w:rPr>
              <w:t>;</w:t>
            </w:r>
          </w:p>
          <w:p w14:paraId="4A8F45B2" w14:textId="492968BD" w:rsidR="003D5D82" w:rsidRDefault="00E51421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 w:rsidRPr="00E01BE9">
              <w:rPr>
                <w:rFonts w:ascii="Times New Roman" w:hAnsi="Times New Roman"/>
                <w:b/>
                <w:bCs/>
                <w:szCs w:val="22"/>
              </w:rPr>
              <w:t>SABIC</w:t>
            </w:r>
            <w:r w:rsidR="00C643E3" w:rsidRPr="00E01BE9">
              <w:rPr>
                <w:rFonts w:ascii="Times New Roman" w:hAnsi="Times New Roman"/>
                <w:b/>
                <w:bCs/>
                <w:szCs w:val="22"/>
              </w:rPr>
              <w:t xml:space="preserve">, </w:t>
            </w:r>
            <w:proofErr w:type="spellStart"/>
            <w:r w:rsidR="00B36981" w:rsidRPr="00E01BE9">
              <w:rPr>
                <w:rFonts w:ascii="Times New Roman" w:hAnsi="Times New Roman"/>
                <w:b/>
                <w:bCs/>
                <w:szCs w:val="22"/>
              </w:rPr>
              <w:t>Sabic</w:t>
            </w:r>
            <w:proofErr w:type="spellEnd"/>
            <w:r w:rsidR="00B36981" w:rsidRPr="00E01BE9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35076E">
              <w:rPr>
                <w:rFonts w:ascii="Times New Roman" w:hAnsi="Times New Roman"/>
                <w:b/>
                <w:bCs/>
                <w:szCs w:val="22"/>
              </w:rPr>
              <w:t>T</w:t>
            </w:r>
            <w:r w:rsidR="00B36981" w:rsidRPr="00E01BE9">
              <w:rPr>
                <w:rFonts w:ascii="Times New Roman" w:hAnsi="Times New Roman"/>
                <w:b/>
                <w:bCs/>
                <w:szCs w:val="22"/>
              </w:rPr>
              <w:t xml:space="preserve">echnology </w:t>
            </w:r>
            <w:r w:rsidR="0035076E">
              <w:rPr>
                <w:rFonts w:ascii="Times New Roman" w:hAnsi="Times New Roman"/>
                <w:b/>
                <w:bCs/>
                <w:szCs w:val="22"/>
              </w:rPr>
              <w:t>C</w:t>
            </w:r>
            <w:r w:rsidR="00B36981" w:rsidRPr="00E01BE9">
              <w:rPr>
                <w:rFonts w:ascii="Times New Roman" w:hAnsi="Times New Roman"/>
                <w:b/>
                <w:bCs/>
                <w:szCs w:val="22"/>
              </w:rPr>
              <w:t xml:space="preserve">enter </w:t>
            </w:r>
            <w:r w:rsidR="00C643E3" w:rsidRPr="00E01BE9">
              <w:rPr>
                <w:rFonts w:ascii="Times New Roman" w:hAnsi="Times New Roman"/>
                <w:b/>
                <w:bCs/>
                <w:szCs w:val="22"/>
              </w:rPr>
              <w:t xml:space="preserve">                                                           </w:t>
            </w:r>
            <w:r w:rsidR="001B62B2" w:rsidRPr="00E01BE9">
              <w:rPr>
                <w:rFonts w:ascii="Times New Roman" w:hAnsi="Times New Roman"/>
                <w:b/>
                <w:bCs/>
                <w:szCs w:val="22"/>
              </w:rPr>
              <w:t xml:space="preserve">     </w:t>
            </w:r>
            <w:r w:rsidR="005D11D0" w:rsidRPr="00E01BE9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1B62B2" w:rsidRPr="00E01BE9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C643E3" w:rsidRPr="00E01BE9">
              <w:rPr>
                <w:rFonts w:ascii="Times New Roman" w:hAnsi="Times New Roman"/>
                <w:b/>
                <w:bCs/>
                <w:szCs w:val="22"/>
              </w:rPr>
              <w:t xml:space="preserve">  </w:t>
            </w:r>
            <w:r w:rsidR="00C643E3">
              <w:rPr>
                <w:rFonts w:ascii="Times New Roman" w:hAnsi="Times New Roman"/>
                <w:szCs w:val="22"/>
              </w:rPr>
              <w:t>05/2012 – 02/2013</w:t>
            </w:r>
          </w:p>
          <w:p w14:paraId="1F11FA07" w14:textId="4A1545D3" w:rsidR="003A7293" w:rsidRPr="001839C6" w:rsidRDefault="00C643E3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</w:t>
            </w:r>
            <w:r w:rsidR="009A51B5">
              <w:rPr>
                <w:rFonts w:ascii="Times New Roman" w:hAnsi="Times New Roman"/>
                <w:szCs w:val="22"/>
              </w:rPr>
              <w:t>R</w:t>
            </w:r>
            <w:r>
              <w:rPr>
                <w:rFonts w:ascii="Times New Roman" w:hAnsi="Times New Roman"/>
                <w:szCs w:val="22"/>
              </w:rPr>
              <w:t>iyadh, Saudi Arabia</w:t>
            </w:r>
          </w:p>
          <w:p w14:paraId="4A8F45B4" w14:textId="5F7B2291" w:rsidR="004E6028" w:rsidRDefault="004E6028" w:rsidP="00BA614B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 xml:space="preserve">Collected samples, changed catalyst, and organized finished product in designated areas for sale for furthering research in </w:t>
            </w:r>
            <w:r w:rsidR="004F741E">
              <w:rPr>
                <w:rFonts w:ascii="Times New Roman" w:hAnsi="Times New Roman"/>
                <w:szCs w:val="22"/>
              </w:rPr>
              <w:t>hydrocarbons</w:t>
            </w:r>
            <w:r>
              <w:rPr>
                <w:rFonts w:ascii="Times New Roman" w:hAnsi="Times New Roman"/>
                <w:szCs w:val="22"/>
              </w:rPr>
              <w:t xml:space="preserve"> worldwide</w:t>
            </w:r>
            <w:r w:rsidR="00EC795B">
              <w:rPr>
                <w:rFonts w:ascii="Times New Roman" w:hAnsi="Times New Roman"/>
                <w:szCs w:val="22"/>
              </w:rPr>
              <w:t>;</w:t>
            </w:r>
          </w:p>
          <w:p w14:paraId="4A8F45B5" w14:textId="11EA0CA4" w:rsidR="004E6028" w:rsidRDefault="004E6028" w:rsidP="00BA614B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Checked condition of equipment </w:t>
            </w:r>
            <w:r w:rsidR="00C07FBC">
              <w:rPr>
                <w:rFonts w:ascii="Times New Roman" w:hAnsi="Times New Roman"/>
                <w:szCs w:val="22"/>
              </w:rPr>
              <w:t xml:space="preserve">and </w:t>
            </w:r>
            <w:r>
              <w:rPr>
                <w:rFonts w:ascii="Times New Roman" w:hAnsi="Times New Roman"/>
                <w:szCs w:val="22"/>
              </w:rPr>
              <w:t>ensure safety of workers for maintaining production quota of polyethylene daily</w:t>
            </w:r>
            <w:r w:rsidR="00EC795B">
              <w:rPr>
                <w:rFonts w:ascii="Times New Roman" w:hAnsi="Times New Roman"/>
                <w:szCs w:val="22"/>
              </w:rPr>
              <w:t>;</w:t>
            </w:r>
          </w:p>
          <w:p w14:paraId="4A8F45B6" w14:textId="5AF39BA2" w:rsidR="004E6028" w:rsidRDefault="004E6028" w:rsidP="00BA614B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Avoided reactor failure to </w:t>
            </w:r>
            <w:r w:rsidR="001B62B2">
              <w:rPr>
                <w:rFonts w:ascii="Times New Roman" w:hAnsi="Times New Roman"/>
                <w:szCs w:val="22"/>
              </w:rPr>
              <w:t>circumvent</w:t>
            </w:r>
            <w:r>
              <w:rPr>
                <w:rFonts w:ascii="Times New Roman" w:hAnsi="Times New Roman"/>
                <w:szCs w:val="22"/>
              </w:rPr>
              <w:t xml:space="preserve"> waste of </w:t>
            </w:r>
            <w:r w:rsidR="001B62B2">
              <w:rPr>
                <w:rFonts w:ascii="Times New Roman" w:hAnsi="Times New Roman"/>
                <w:szCs w:val="22"/>
              </w:rPr>
              <w:t>raw material and conserve company assets</w:t>
            </w:r>
            <w:r w:rsidR="00EC795B">
              <w:rPr>
                <w:rFonts w:ascii="Times New Roman" w:hAnsi="Times New Roman"/>
                <w:szCs w:val="22"/>
              </w:rPr>
              <w:t>;</w:t>
            </w:r>
          </w:p>
          <w:p w14:paraId="4A8F45BE" w14:textId="71EFAD98" w:rsidR="00BF7DE2" w:rsidRPr="00F0542E" w:rsidRDefault="001B62B2" w:rsidP="00BA614B">
            <w:pPr>
              <w:pStyle w:val="Achievement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Maintained reactor area to effectively produce polyethylene for furthering innovation in numerous industries like automotive, construction, health care, and mass transportation</w:t>
            </w:r>
            <w:r w:rsidR="00EC795B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8A224E" w:rsidRPr="001839C6" w14:paraId="4A8F45C4" w14:textId="77777777" w:rsidTr="00F73F8D">
        <w:trPr>
          <w:trHeight w:val="523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C3" w14:textId="28B18C4F" w:rsidR="008A224E" w:rsidRPr="001839C6" w:rsidRDefault="008A224E" w:rsidP="00BA614B">
            <w:pPr>
              <w:pStyle w:val="SectionTitle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1839C6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Skills</w:t>
            </w:r>
          </w:p>
        </w:tc>
      </w:tr>
      <w:tr w:rsidR="008A224E" w:rsidRPr="001839C6" w14:paraId="4A8F45CC" w14:textId="77777777" w:rsidTr="00F73F8D">
        <w:trPr>
          <w:trHeight w:val="1588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A8F45C5" w14:textId="4AA5C2E5" w:rsidR="008B3DA1" w:rsidRDefault="005D11D0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Proficient in</w:t>
            </w:r>
            <w:r w:rsidR="001B62B2">
              <w:rPr>
                <w:rFonts w:ascii="Times New Roman" w:hAnsi="Times New Roman"/>
                <w:szCs w:val="22"/>
              </w:rPr>
              <w:t xml:space="preserve"> Microsoft Office</w:t>
            </w:r>
            <w:r w:rsidR="008F020D">
              <w:rPr>
                <w:rFonts w:ascii="Times New Roman" w:hAnsi="Times New Roman"/>
                <w:szCs w:val="22"/>
              </w:rPr>
              <w:t>.</w:t>
            </w:r>
            <w:r w:rsidR="008B3DA1" w:rsidRPr="008B3DA1">
              <w:rPr>
                <w:rFonts w:ascii="Times New Roman" w:hAnsi="Times New Roman"/>
                <w:szCs w:val="22"/>
              </w:rPr>
              <w:t xml:space="preserve"> </w:t>
            </w:r>
          </w:p>
          <w:p w14:paraId="4A8F45C6" w14:textId="77777777" w:rsidR="008B3DA1" w:rsidRDefault="008B3DA1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 w:rsidRPr="008B3DA1">
              <w:rPr>
                <w:rFonts w:ascii="Times New Roman" w:hAnsi="Times New Roman"/>
                <w:szCs w:val="22"/>
              </w:rPr>
              <w:t>Competent collaboration in English and Arabic</w:t>
            </w:r>
            <w:r w:rsidR="008F020D">
              <w:rPr>
                <w:rFonts w:ascii="Times New Roman" w:hAnsi="Times New Roman"/>
                <w:szCs w:val="22"/>
              </w:rPr>
              <w:t>.</w:t>
            </w:r>
          </w:p>
          <w:p w14:paraId="4A8F45C7" w14:textId="77777777" w:rsidR="008A224E" w:rsidRPr="001839C6" w:rsidRDefault="00097662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Excellent semblance of patience and motivation</w:t>
            </w:r>
            <w:r w:rsidR="008F020D">
              <w:rPr>
                <w:rFonts w:ascii="Times New Roman" w:hAnsi="Times New Roman"/>
                <w:szCs w:val="22"/>
              </w:rPr>
              <w:t>.</w:t>
            </w:r>
          </w:p>
          <w:p w14:paraId="4A8F45C8" w14:textId="77777777" w:rsidR="008B3DA1" w:rsidRPr="00393738" w:rsidRDefault="00097662" w:rsidP="00BA614B">
            <w:pPr>
              <w:pStyle w:val="Achievemen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ind w:right="368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Efficient determination</w:t>
            </w:r>
            <w:r w:rsidR="008A224E" w:rsidRPr="001839C6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 xml:space="preserve">in </w:t>
            </w:r>
            <w:r w:rsidR="008A224E" w:rsidRPr="001839C6">
              <w:rPr>
                <w:rFonts w:ascii="Times New Roman" w:hAnsi="Times New Roman"/>
                <w:szCs w:val="22"/>
              </w:rPr>
              <w:t>learn</w:t>
            </w:r>
            <w:r>
              <w:rPr>
                <w:rFonts w:ascii="Times New Roman" w:hAnsi="Times New Roman"/>
                <w:szCs w:val="22"/>
              </w:rPr>
              <w:t>ing new applications</w:t>
            </w:r>
            <w:r w:rsidR="008B3DA1">
              <w:rPr>
                <w:rFonts w:ascii="Times New Roman" w:hAnsi="Times New Roman"/>
                <w:szCs w:val="22"/>
              </w:rPr>
              <w:t xml:space="preserve"> and employment of adaptability</w:t>
            </w:r>
            <w:r w:rsidR="008F020D">
              <w:rPr>
                <w:rFonts w:ascii="Times New Roman" w:hAnsi="Times New Roman"/>
                <w:szCs w:val="22"/>
              </w:rPr>
              <w:t>.</w:t>
            </w:r>
          </w:p>
          <w:p w14:paraId="4A8F45CB" w14:textId="3527EF21" w:rsidR="00825BB5" w:rsidRPr="00854128" w:rsidRDefault="008B3DA1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Outstanding sense of self-motivation and </w:t>
            </w:r>
            <w:r w:rsidR="008A224E" w:rsidRPr="001839C6">
              <w:rPr>
                <w:rFonts w:ascii="Times New Roman" w:hAnsi="Times New Roman"/>
                <w:szCs w:val="22"/>
              </w:rPr>
              <w:t>willing</w:t>
            </w:r>
            <w:r>
              <w:rPr>
                <w:rFonts w:ascii="Times New Roman" w:hAnsi="Times New Roman"/>
                <w:szCs w:val="22"/>
              </w:rPr>
              <w:t>ness</w:t>
            </w:r>
            <w:r w:rsidR="008A224E" w:rsidRPr="001839C6">
              <w:rPr>
                <w:rFonts w:ascii="Times New Roman" w:hAnsi="Times New Roman"/>
                <w:szCs w:val="22"/>
              </w:rPr>
              <w:t xml:space="preserve"> to w</w:t>
            </w:r>
            <w:r>
              <w:rPr>
                <w:rFonts w:ascii="Times New Roman" w:hAnsi="Times New Roman"/>
                <w:szCs w:val="22"/>
              </w:rPr>
              <w:t>ork in challenging environments</w:t>
            </w:r>
            <w:r w:rsidR="008F020D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3A4E20" w:rsidRPr="001839C6" w14:paraId="438E2C18" w14:textId="77777777" w:rsidTr="003A4E20">
        <w:trPr>
          <w:trHeight w:val="1588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6456C842" w14:textId="5D60AEC2" w:rsidR="003A4E20" w:rsidRDefault="003A4E20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720" w:hanging="360"/>
              <w:rPr>
                <w:rFonts w:ascii="Times New Roman" w:hAnsi="Times New Roman"/>
                <w:szCs w:val="22"/>
              </w:rPr>
            </w:pPr>
            <w:r w:rsidRPr="00E67795">
              <w:rPr>
                <w:rFonts w:ascii="Times New Roman" w:hAnsi="Times New Roman"/>
                <w:b/>
                <w:bCs/>
                <w:szCs w:val="22"/>
              </w:rPr>
              <w:t>Membership &amp; Certification</w:t>
            </w:r>
            <w:r w:rsidR="00E67795">
              <w:rPr>
                <w:rFonts w:ascii="Times New Roman" w:hAnsi="Times New Roman"/>
                <w:b/>
                <w:bCs/>
                <w:szCs w:val="22"/>
              </w:rPr>
              <w:t>: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</w:p>
          <w:p w14:paraId="6B2B5B22" w14:textId="103A6DBE" w:rsidR="00506842" w:rsidRDefault="00506842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Member in Project </w:t>
            </w:r>
            <w:r w:rsidR="00356B73">
              <w:rPr>
                <w:rFonts w:ascii="Times New Roman" w:hAnsi="Times New Roman"/>
                <w:szCs w:val="22"/>
              </w:rPr>
              <w:t>M</w:t>
            </w:r>
            <w:r>
              <w:rPr>
                <w:rFonts w:ascii="Times New Roman" w:hAnsi="Times New Roman"/>
                <w:szCs w:val="22"/>
              </w:rPr>
              <w:t xml:space="preserve">anagement </w:t>
            </w:r>
            <w:r w:rsidR="00356B73">
              <w:rPr>
                <w:rFonts w:ascii="Times New Roman" w:hAnsi="Times New Roman"/>
                <w:szCs w:val="22"/>
              </w:rPr>
              <w:t>I</w:t>
            </w:r>
            <w:r>
              <w:rPr>
                <w:rFonts w:ascii="Times New Roman" w:hAnsi="Times New Roman"/>
                <w:szCs w:val="22"/>
              </w:rPr>
              <w:t>nstitute (PMI)</w:t>
            </w:r>
            <w:r w:rsidR="00356B73">
              <w:rPr>
                <w:rFonts w:ascii="Times New Roman" w:hAnsi="Times New Roman"/>
                <w:szCs w:val="22"/>
              </w:rPr>
              <w:t xml:space="preserve"> with</w:t>
            </w:r>
            <w:r>
              <w:rPr>
                <w:rFonts w:ascii="Times New Roman" w:hAnsi="Times New Roman"/>
                <w:szCs w:val="22"/>
              </w:rPr>
              <w:t xml:space="preserve"> membership </w:t>
            </w:r>
            <w:r w:rsidR="00CC27F8">
              <w:rPr>
                <w:rFonts w:ascii="Times New Roman" w:hAnsi="Times New Roman"/>
                <w:szCs w:val="22"/>
              </w:rPr>
              <w:t>number 6773504</w:t>
            </w:r>
            <w:r>
              <w:rPr>
                <w:rFonts w:ascii="Times New Roman" w:hAnsi="Times New Roman"/>
                <w:szCs w:val="22"/>
              </w:rPr>
              <w:t xml:space="preserve">.  </w:t>
            </w:r>
          </w:p>
          <w:p w14:paraId="795416FE" w14:textId="37D9A361" w:rsidR="00506842" w:rsidRDefault="00506842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Certified in Project </w:t>
            </w:r>
            <w:r w:rsidR="00356B73">
              <w:rPr>
                <w:rFonts w:ascii="Times New Roman" w:hAnsi="Times New Roman"/>
                <w:szCs w:val="22"/>
              </w:rPr>
              <w:t>M</w:t>
            </w:r>
            <w:r>
              <w:rPr>
                <w:rFonts w:ascii="Times New Roman" w:hAnsi="Times New Roman"/>
                <w:szCs w:val="22"/>
              </w:rPr>
              <w:t xml:space="preserve">anagement </w:t>
            </w:r>
            <w:r w:rsidR="00356B73">
              <w:rPr>
                <w:rFonts w:ascii="Times New Roman" w:hAnsi="Times New Roman"/>
                <w:szCs w:val="22"/>
              </w:rPr>
              <w:t>P</w:t>
            </w:r>
            <w:r>
              <w:rPr>
                <w:rFonts w:ascii="Times New Roman" w:hAnsi="Times New Roman"/>
                <w:szCs w:val="22"/>
              </w:rPr>
              <w:t xml:space="preserve">rofessional (PMP) </w:t>
            </w:r>
            <w:r w:rsidR="00E256B7">
              <w:rPr>
                <w:rFonts w:ascii="Times New Roman" w:hAnsi="Times New Roman"/>
                <w:szCs w:val="22"/>
              </w:rPr>
              <w:t xml:space="preserve">which is </w:t>
            </w:r>
            <w:r>
              <w:rPr>
                <w:rFonts w:ascii="Times New Roman" w:hAnsi="Times New Roman"/>
                <w:szCs w:val="22"/>
              </w:rPr>
              <w:t xml:space="preserve">offered by Project </w:t>
            </w:r>
            <w:r w:rsidR="00E256B7">
              <w:rPr>
                <w:rFonts w:ascii="Times New Roman" w:hAnsi="Times New Roman"/>
                <w:szCs w:val="22"/>
              </w:rPr>
              <w:t>M</w:t>
            </w:r>
            <w:r>
              <w:rPr>
                <w:rFonts w:ascii="Times New Roman" w:hAnsi="Times New Roman"/>
                <w:szCs w:val="22"/>
              </w:rPr>
              <w:t xml:space="preserve">anagement </w:t>
            </w:r>
            <w:r w:rsidR="00E256B7">
              <w:rPr>
                <w:rFonts w:ascii="Times New Roman" w:hAnsi="Times New Roman"/>
                <w:szCs w:val="22"/>
              </w:rPr>
              <w:t>I</w:t>
            </w:r>
            <w:r>
              <w:rPr>
                <w:rFonts w:ascii="Times New Roman" w:hAnsi="Times New Roman"/>
                <w:szCs w:val="22"/>
              </w:rPr>
              <w:t xml:space="preserve">nstitute (PMI) </w:t>
            </w:r>
            <w:r w:rsidR="00E04CAE">
              <w:rPr>
                <w:rFonts w:ascii="Times New Roman" w:hAnsi="Times New Roman"/>
                <w:szCs w:val="22"/>
              </w:rPr>
              <w:t xml:space="preserve">with </w:t>
            </w:r>
            <w:r>
              <w:rPr>
                <w:rFonts w:ascii="Times New Roman" w:hAnsi="Times New Roman"/>
                <w:szCs w:val="22"/>
              </w:rPr>
              <w:t xml:space="preserve">PMP </w:t>
            </w:r>
            <w:r w:rsidR="00CC27F8">
              <w:rPr>
                <w:rFonts w:ascii="Times New Roman" w:hAnsi="Times New Roman"/>
                <w:szCs w:val="22"/>
              </w:rPr>
              <w:t>number 2874138</w:t>
            </w:r>
            <w:r w:rsidR="00E04CAE">
              <w:rPr>
                <w:rFonts w:ascii="Times New Roman" w:hAnsi="Times New Roman"/>
                <w:szCs w:val="22"/>
              </w:rPr>
              <w:t xml:space="preserve"> and </w:t>
            </w:r>
            <w:r w:rsidR="000F0EBA">
              <w:rPr>
                <w:rFonts w:ascii="Times New Roman" w:hAnsi="Times New Roman"/>
                <w:szCs w:val="22"/>
              </w:rPr>
              <w:t>it is valid until 4</w:t>
            </w:r>
            <w:r w:rsidR="005C4923" w:rsidRPr="005C4923">
              <w:rPr>
                <w:rFonts w:ascii="Times New Roman" w:hAnsi="Times New Roman"/>
                <w:szCs w:val="22"/>
                <w:vertAlign w:val="superscript"/>
              </w:rPr>
              <w:t>th</w:t>
            </w:r>
            <w:r w:rsidR="005C4923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 xml:space="preserve">December 2023. </w:t>
            </w:r>
          </w:p>
          <w:p w14:paraId="3DF36549" w14:textId="2BC69B1A" w:rsidR="00CC27F8" w:rsidRDefault="00CC27F8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Certified in Risk Management Professional (RMP) which is offered by Project Management Institute (PMI) with RMP number 2935687 </w:t>
            </w:r>
            <w:r w:rsidR="000F0EBA">
              <w:rPr>
                <w:rFonts w:ascii="Times New Roman" w:hAnsi="Times New Roman"/>
                <w:szCs w:val="22"/>
              </w:rPr>
              <w:t>and it is valid until 2</w:t>
            </w:r>
            <w:r w:rsidRPr="005C4923">
              <w:rPr>
                <w:rFonts w:ascii="Times New Roman" w:hAnsi="Times New Roman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A9524D">
              <w:rPr>
                <w:rFonts w:ascii="Times New Roman" w:hAnsi="Times New Roman"/>
                <w:szCs w:val="22"/>
              </w:rPr>
              <w:t>January 2024</w:t>
            </w:r>
            <w:r>
              <w:rPr>
                <w:rFonts w:ascii="Times New Roman" w:hAnsi="Times New Roman"/>
                <w:szCs w:val="22"/>
              </w:rPr>
              <w:t xml:space="preserve">. </w:t>
            </w:r>
          </w:p>
          <w:p w14:paraId="2FBE82BD" w14:textId="2A1879A5" w:rsidR="00F62C7E" w:rsidRDefault="00F62C7E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Certified in Scheduling Professional (PMI-SP) which is offered by Project Management Institute (PMI) with SP number 2977253 and </w:t>
            </w:r>
            <w:r w:rsidR="000F0EBA">
              <w:rPr>
                <w:rFonts w:ascii="Times New Roman" w:hAnsi="Times New Roman"/>
                <w:szCs w:val="22"/>
              </w:rPr>
              <w:t>it is valid until</w:t>
            </w:r>
            <w:r>
              <w:rPr>
                <w:rFonts w:ascii="Times New Roman" w:hAnsi="Times New Roman"/>
                <w:szCs w:val="22"/>
              </w:rPr>
              <w:t xml:space="preserve"> 26 January 2024. </w:t>
            </w:r>
          </w:p>
          <w:p w14:paraId="4231F989" w14:textId="2F605EA1" w:rsidR="00F0542E" w:rsidRDefault="003F43C7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Certified in Agile Certified Practitioner (PMI-ACP) which is offered by Project Management Institute (PMI) with ACP number 2997816 </w:t>
            </w:r>
            <w:r w:rsidR="000F0EBA">
              <w:rPr>
                <w:rFonts w:ascii="Times New Roman" w:hAnsi="Times New Roman"/>
                <w:szCs w:val="22"/>
              </w:rPr>
              <w:t xml:space="preserve">and it is valid until </w:t>
            </w:r>
            <w:r>
              <w:rPr>
                <w:rFonts w:ascii="Times New Roman" w:hAnsi="Times New Roman"/>
                <w:szCs w:val="22"/>
              </w:rPr>
              <w:t>16 April 2024.</w:t>
            </w:r>
          </w:p>
          <w:p w14:paraId="2B7E46E3" w14:textId="2C025B29" w:rsidR="003F43C7" w:rsidRPr="00F0542E" w:rsidRDefault="003F43C7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</w:t>
            </w:r>
            <w:r w:rsidR="00F0542E">
              <w:rPr>
                <w:rFonts w:ascii="Times New Roman" w:hAnsi="Times New Roman"/>
                <w:szCs w:val="22"/>
              </w:rPr>
              <w:t>Certified in Professional in Business Analysis (PMI-PBA) which is offered by Project Management Institute (PMI) with PBA number 3140503 and</w:t>
            </w:r>
            <w:r w:rsidR="000F0EBA">
              <w:rPr>
                <w:rFonts w:ascii="Times New Roman" w:hAnsi="Times New Roman"/>
                <w:szCs w:val="22"/>
              </w:rPr>
              <w:t xml:space="preserve"> it is valid</w:t>
            </w:r>
            <w:r w:rsidR="00F0542E">
              <w:rPr>
                <w:rFonts w:ascii="Times New Roman" w:hAnsi="Times New Roman"/>
                <w:szCs w:val="22"/>
              </w:rPr>
              <w:t xml:space="preserve"> until 16 September 2024.</w:t>
            </w:r>
          </w:p>
          <w:p w14:paraId="439B51D7" w14:textId="43466B90" w:rsidR="003F43C7" w:rsidRDefault="003F43C7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Certified in Lean six sigma green belt (35) contact hours from engineering tracks. </w:t>
            </w:r>
          </w:p>
          <w:p w14:paraId="7F994DBF" w14:textId="31C82CE5" w:rsidR="00F125AA" w:rsidRPr="003F43C7" w:rsidRDefault="00F125AA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Certified in in Advanced Self Leadership (</w:t>
            </w:r>
            <w:r w:rsidR="00B529AF">
              <w:rPr>
                <w:rFonts w:ascii="Times New Roman" w:hAnsi="Times New Roman"/>
                <w:szCs w:val="22"/>
              </w:rPr>
              <w:t xml:space="preserve">Earned with Excellence) 30 hours </w:t>
            </w:r>
            <w:r>
              <w:rPr>
                <w:rFonts w:ascii="Times New Roman" w:hAnsi="Times New Roman"/>
                <w:szCs w:val="22"/>
              </w:rPr>
              <w:t xml:space="preserve">offered from the leadership development division (LDD). </w:t>
            </w:r>
          </w:p>
          <w:p w14:paraId="611D271C" w14:textId="4AE5572A" w:rsidR="00F80AA5" w:rsidRDefault="00506842" w:rsidP="00BA614B">
            <w:pPr>
              <w:pStyle w:val="Achievement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Member in Saudi Council of </w:t>
            </w:r>
            <w:r w:rsidR="00CA4080">
              <w:rPr>
                <w:rFonts w:ascii="Times New Roman" w:hAnsi="Times New Roman"/>
                <w:szCs w:val="22"/>
              </w:rPr>
              <w:t>E</w:t>
            </w:r>
            <w:r>
              <w:rPr>
                <w:rFonts w:ascii="Times New Roman" w:hAnsi="Times New Roman"/>
                <w:szCs w:val="22"/>
              </w:rPr>
              <w:t xml:space="preserve">ngineering </w:t>
            </w:r>
            <w:r w:rsidR="003C6E68">
              <w:rPr>
                <w:rFonts w:ascii="Times New Roman" w:hAnsi="Times New Roman"/>
                <w:szCs w:val="22"/>
              </w:rPr>
              <w:t xml:space="preserve">with </w:t>
            </w:r>
            <w:r>
              <w:rPr>
                <w:rFonts w:ascii="Times New Roman" w:hAnsi="Times New Roman"/>
                <w:szCs w:val="22"/>
              </w:rPr>
              <w:t>membership number 451655</w:t>
            </w:r>
            <w:r w:rsidR="003C6E68">
              <w:rPr>
                <w:rFonts w:ascii="Times New Roman" w:hAnsi="Times New Roman"/>
                <w:szCs w:val="22"/>
              </w:rPr>
              <w:t>.</w:t>
            </w:r>
          </w:p>
          <w:p w14:paraId="676FB561" w14:textId="36548A9F" w:rsidR="00E67795" w:rsidRPr="003A4E20" w:rsidRDefault="00E67795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 w:hanging="240"/>
              <w:rPr>
                <w:rFonts w:ascii="Times New Roman" w:hAnsi="Times New Roman"/>
                <w:szCs w:val="22"/>
              </w:rPr>
            </w:pPr>
          </w:p>
        </w:tc>
      </w:tr>
      <w:tr w:rsidR="00E67795" w:rsidRPr="001839C6" w14:paraId="2CFE2A0E" w14:textId="77777777" w:rsidTr="003A4E20">
        <w:trPr>
          <w:trHeight w:val="1588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305E4EB4" w14:textId="77777777" w:rsidR="00E67795" w:rsidRPr="003A4E20" w:rsidRDefault="00E67795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  <w:tr w:rsidR="003A4E20" w:rsidRPr="008B3DA1" w14:paraId="262B9B14" w14:textId="77777777" w:rsidTr="003A4E20">
        <w:trPr>
          <w:trHeight w:val="1588"/>
          <w:jc w:val="center"/>
        </w:trPr>
        <w:tc>
          <w:tcPr>
            <w:tcW w:w="10319" w:type="dxa"/>
            <w:gridSpan w:val="2"/>
            <w:shd w:val="clear" w:color="auto" w:fill="auto"/>
          </w:tcPr>
          <w:p w14:paraId="4BF8E30F" w14:textId="77777777" w:rsidR="003A4E20" w:rsidRPr="008B3DA1" w:rsidRDefault="003A4E20" w:rsidP="00BA614B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2"/>
              </w:rPr>
            </w:pPr>
          </w:p>
        </w:tc>
      </w:tr>
    </w:tbl>
    <w:p w14:paraId="4A8F45CD" w14:textId="224D2EF3" w:rsidR="008F258B" w:rsidRPr="001839C6" w:rsidRDefault="008F258B" w:rsidP="00BA614B">
      <w:pPr>
        <w:tabs>
          <w:tab w:val="left" w:pos="1140"/>
        </w:tabs>
        <w:rPr>
          <w:rFonts w:ascii="Times New Roman" w:hAnsi="Times New Roman"/>
          <w:szCs w:val="22"/>
        </w:rPr>
      </w:pPr>
    </w:p>
    <w:sectPr w:rsidR="008F258B" w:rsidRPr="001839C6" w:rsidSect="001804E4">
      <w:pgSz w:w="11907" w:h="16839"/>
      <w:pgMar w:top="1440" w:right="1627" w:bottom="1440" w:left="164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20C00F2D"/>
    <w:multiLevelType w:val="hybridMultilevel"/>
    <w:tmpl w:val="C3AA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649EC"/>
    <w:multiLevelType w:val="hybridMultilevel"/>
    <w:tmpl w:val="6916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43AF0"/>
    <w:multiLevelType w:val="hybridMultilevel"/>
    <w:tmpl w:val="846C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D7877"/>
    <w:multiLevelType w:val="hybridMultilevel"/>
    <w:tmpl w:val="7172A93C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3A2B3334"/>
    <w:multiLevelType w:val="hybridMultilevel"/>
    <w:tmpl w:val="1D9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7DB7"/>
    <w:multiLevelType w:val="hybridMultilevel"/>
    <w:tmpl w:val="8EE2D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BB6C62"/>
    <w:multiLevelType w:val="hybridMultilevel"/>
    <w:tmpl w:val="646E6C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191F8C"/>
    <w:multiLevelType w:val="hybridMultilevel"/>
    <w:tmpl w:val="FD4C01AC"/>
    <w:lvl w:ilvl="0" w:tplc="50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32A2DD6"/>
    <w:multiLevelType w:val="hybridMultilevel"/>
    <w:tmpl w:val="042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 w15:restartNumberingAfterBreak="0">
    <w:nsid w:val="66DD7C35"/>
    <w:multiLevelType w:val="hybridMultilevel"/>
    <w:tmpl w:val="80E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423E"/>
    <w:multiLevelType w:val="hybridMultilevel"/>
    <w:tmpl w:val="0F10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16"/>
  </w:num>
  <w:num w:numId="21">
    <w:abstractNumId w:val="1"/>
  </w:num>
  <w:num w:numId="22">
    <w:abstractNumId w:val="3"/>
  </w:num>
  <w:num w:numId="23">
    <w:abstractNumId w:val="9"/>
  </w:num>
  <w:num w:numId="24">
    <w:abstractNumId w:val="14"/>
  </w:num>
  <w:num w:numId="25">
    <w:abstractNumId w:val="8"/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10"/>
  </w:num>
  <w:num w:numId="3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15"/>
  </w:num>
  <w:num w:numId="36">
    <w:abstractNumId w:val="12"/>
  </w:num>
  <w:num w:numId="37">
    <w:abstractNumId w:val="11"/>
  </w:num>
  <w:num w:numId="38">
    <w:abstractNumId w:val="12"/>
  </w:num>
  <w:num w:numId="3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2">
    <w:abstractNumId w:val="13"/>
  </w:num>
  <w:num w:numId="43">
    <w:abstractNumId w:val="7"/>
  </w:num>
  <w:num w:numId="44">
    <w:abstractNumId w:val="6"/>
  </w:num>
  <w:num w:numId="45">
    <w:abstractNumId w:val="18"/>
  </w:num>
  <w:num w:numId="46">
    <w:abstractNumId w:val="5"/>
  </w:num>
  <w:num w:numId="47">
    <w:abstractNumId w:val="19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2"/>
  </w:docVars>
  <w:rsids>
    <w:rsidRoot w:val="001804E4"/>
    <w:rsid w:val="0000489C"/>
    <w:rsid w:val="000220D2"/>
    <w:rsid w:val="00035E2D"/>
    <w:rsid w:val="00047D09"/>
    <w:rsid w:val="0005069F"/>
    <w:rsid w:val="000513E4"/>
    <w:rsid w:val="0005640B"/>
    <w:rsid w:val="00063E22"/>
    <w:rsid w:val="0006723C"/>
    <w:rsid w:val="00093716"/>
    <w:rsid w:val="00097662"/>
    <w:rsid w:val="000B74E6"/>
    <w:rsid w:val="000C0D66"/>
    <w:rsid w:val="000D4BA6"/>
    <w:rsid w:val="000E0751"/>
    <w:rsid w:val="000E24F1"/>
    <w:rsid w:val="000F086E"/>
    <w:rsid w:val="000F0EBA"/>
    <w:rsid w:val="000F5B3C"/>
    <w:rsid w:val="000F64F1"/>
    <w:rsid w:val="001060AE"/>
    <w:rsid w:val="0010690A"/>
    <w:rsid w:val="00120542"/>
    <w:rsid w:val="00143B85"/>
    <w:rsid w:val="00167248"/>
    <w:rsid w:val="001804E4"/>
    <w:rsid w:val="00182253"/>
    <w:rsid w:val="001839C6"/>
    <w:rsid w:val="0019713B"/>
    <w:rsid w:val="001A4D25"/>
    <w:rsid w:val="001B62B2"/>
    <w:rsid w:val="001E2DA1"/>
    <w:rsid w:val="001F16F7"/>
    <w:rsid w:val="0020017A"/>
    <w:rsid w:val="00202E5F"/>
    <w:rsid w:val="00202FEF"/>
    <w:rsid w:val="00203FE5"/>
    <w:rsid w:val="002249E2"/>
    <w:rsid w:val="0022549C"/>
    <w:rsid w:val="002354C5"/>
    <w:rsid w:val="00240116"/>
    <w:rsid w:val="00247F6C"/>
    <w:rsid w:val="002556A3"/>
    <w:rsid w:val="00282E36"/>
    <w:rsid w:val="002915BE"/>
    <w:rsid w:val="0029504A"/>
    <w:rsid w:val="002A0370"/>
    <w:rsid w:val="002A03A8"/>
    <w:rsid w:val="002B28D2"/>
    <w:rsid w:val="002B4D8E"/>
    <w:rsid w:val="002C0CDD"/>
    <w:rsid w:val="002D27FE"/>
    <w:rsid w:val="002D6EC4"/>
    <w:rsid w:val="002F0838"/>
    <w:rsid w:val="002F279C"/>
    <w:rsid w:val="003076DE"/>
    <w:rsid w:val="00310EC0"/>
    <w:rsid w:val="003210E5"/>
    <w:rsid w:val="003353A7"/>
    <w:rsid w:val="0034334B"/>
    <w:rsid w:val="003460A9"/>
    <w:rsid w:val="00347378"/>
    <w:rsid w:val="0035076E"/>
    <w:rsid w:val="00353335"/>
    <w:rsid w:val="00356B73"/>
    <w:rsid w:val="00374462"/>
    <w:rsid w:val="00376E73"/>
    <w:rsid w:val="003805ED"/>
    <w:rsid w:val="003816D1"/>
    <w:rsid w:val="00385829"/>
    <w:rsid w:val="00393738"/>
    <w:rsid w:val="003A4E20"/>
    <w:rsid w:val="003A7293"/>
    <w:rsid w:val="003B00E2"/>
    <w:rsid w:val="003C584B"/>
    <w:rsid w:val="003C6E68"/>
    <w:rsid w:val="003D5D82"/>
    <w:rsid w:val="003E77E5"/>
    <w:rsid w:val="003F43C7"/>
    <w:rsid w:val="00411D71"/>
    <w:rsid w:val="00425FBF"/>
    <w:rsid w:val="00426E1F"/>
    <w:rsid w:val="004334F5"/>
    <w:rsid w:val="00446F85"/>
    <w:rsid w:val="00461FAE"/>
    <w:rsid w:val="0047116A"/>
    <w:rsid w:val="00480C51"/>
    <w:rsid w:val="004911AA"/>
    <w:rsid w:val="00494AA4"/>
    <w:rsid w:val="004A671E"/>
    <w:rsid w:val="004B4A43"/>
    <w:rsid w:val="004C0BF7"/>
    <w:rsid w:val="004C1D02"/>
    <w:rsid w:val="004C7FDB"/>
    <w:rsid w:val="004D0B57"/>
    <w:rsid w:val="004D22D3"/>
    <w:rsid w:val="004E6028"/>
    <w:rsid w:val="004F741E"/>
    <w:rsid w:val="00506842"/>
    <w:rsid w:val="0050699A"/>
    <w:rsid w:val="00512ABB"/>
    <w:rsid w:val="0051730C"/>
    <w:rsid w:val="00521019"/>
    <w:rsid w:val="005217FF"/>
    <w:rsid w:val="005240C7"/>
    <w:rsid w:val="005473E3"/>
    <w:rsid w:val="00586ACE"/>
    <w:rsid w:val="00590560"/>
    <w:rsid w:val="005A04B0"/>
    <w:rsid w:val="005C4923"/>
    <w:rsid w:val="005D11D0"/>
    <w:rsid w:val="00604328"/>
    <w:rsid w:val="00610E69"/>
    <w:rsid w:val="0063368A"/>
    <w:rsid w:val="00644EEF"/>
    <w:rsid w:val="00676795"/>
    <w:rsid w:val="00681E7C"/>
    <w:rsid w:val="00684E90"/>
    <w:rsid w:val="0069192C"/>
    <w:rsid w:val="006935E3"/>
    <w:rsid w:val="00693631"/>
    <w:rsid w:val="006B0FF0"/>
    <w:rsid w:val="006B643C"/>
    <w:rsid w:val="006C0625"/>
    <w:rsid w:val="006D20DB"/>
    <w:rsid w:val="006F07EB"/>
    <w:rsid w:val="00715E38"/>
    <w:rsid w:val="00743885"/>
    <w:rsid w:val="00752967"/>
    <w:rsid w:val="007619F4"/>
    <w:rsid w:val="00792FA8"/>
    <w:rsid w:val="0079577C"/>
    <w:rsid w:val="00796EFD"/>
    <w:rsid w:val="007A1877"/>
    <w:rsid w:val="007A2496"/>
    <w:rsid w:val="007B2B83"/>
    <w:rsid w:val="007B63D3"/>
    <w:rsid w:val="007C2902"/>
    <w:rsid w:val="007C7CD4"/>
    <w:rsid w:val="007D1C0C"/>
    <w:rsid w:val="007D4618"/>
    <w:rsid w:val="007F0507"/>
    <w:rsid w:val="008078D2"/>
    <w:rsid w:val="00821D66"/>
    <w:rsid w:val="00825BB5"/>
    <w:rsid w:val="00832122"/>
    <w:rsid w:val="00840C5E"/>
    <w:rsid w:val="00854128"/>
    <w:rsid w:val="00861EE9"/>
    <w:rsid w:val="00864BC5"/>
    <w:rsid w:val="00873559"/>
    <w:rsid w:val="00890C41"/>
    <w:rsid w:val="00895361"/>
    <w:rsid w:val="0089577D"/>
    <w:rsid w:val="00896CC7"/>
    <w:rsid w:val="008970C7"/>
    <w:rsid w:val="008A224E"/>
    <w:rsid w:val="008A3A60"/>
    <w:rsid w:val="008A44FB"/>
    <w:rsid w:val="008B3DA1"/>
    <w:rsid w:val="008B628E"/>
    <w:rsid w:val="008C7FD7"/>
    <w:rsid w:val="008D7BDA"/>
    <w:rsid w:val="008E22A5"/>
    <w:rsid w:val="008E5E72"/>
    <w:rsid w:val="008F020D"/>
    <w:rsid w:val="008F258B"/>
    <w:rsid w:val="008F4C0E"/>
    <w:rsid w:val="00917C9E"/>
    <w:rsid w:val="00920455"/>
    <w:rsid w:val="00923D93"/>
    <w:rsid w:val="0094502D"/>
    <w:rsid w:val="009566CD"/>
    <w:rsid w:val="00962343"/>
    <w:rsid w:val="00975DCC"/>
    <w:rsid w:val="009962F4"/>
    <w:rsid w:val="009A51B5"/>
    <w:rsid w:val="009C2C52"/>
    <w:rsid w:val="009E76C1"/>
    <w:rsid w:val="00A018CD"/>
    <w:rsid w:val="00A06E0A"/>
    <w:rsid w:val="00A20F90"/>
    <w:rsid w:val="00A27466"/>
    <w:rsid w:val="00A32B17"/>
    <w:rsid w:val="00A45F64"/>
    <w:rsid w:val="00A65A53"/>
    <w:rsid w:val="00A67836"/>
    <w:rsid w:val="00A75967"/>
    <w:rsid w:val="00A8184E"/>
    <w:rsid w:val="00A90A8A"/>
    <w:rsid w:val="00A90DFB"/>
    <w:rsid w:val="00A91857"/>
    <w:rsid w:val="00A9524D"/>
    <w:rsid w:val="00AA6031"/>
    <w:rsid w:val="00AB2DB6"/>
    <w:rsid w:val="00AC387B"/>
    <w:rsid w:val="00AD08BD"/>
    <w:rsid w:val="00AE3C91"/>
    <w:rsid w:val="00AF1B6F"/>
    <w:rsid w:val="00B017D8"/>
    <w:rsid w:val="00B06AF0"/>
    <w:rsid w:val="00B0704B"/>
    <w:rsid w:val="00B25EA1"/>
    <w:rsid w:val="00B268BD"/>
    <w:rsid w:val="00B36981"/>
    <w:rsid w:val="00B45618"/>
    <w:rsid w:val="00B47596"/>
    <w:rsid w:val="00B51565"/>
    <w:rsid w:val="00B529AF"/>
    <w:rsid w:val="00B55149"/>
    <w:rsid w:val="00B66AE8"/>
    <w:rsid w:val="00B91B18"/>
    <w:rsid w:val="00BA3AC1"/>
    <w:rsid w:val="00BA614B"/>
    <w:rsid w:val="00BB1299"/>
    <w:rsid w:val="00BB1BDA"/>
    <w:rsid w:val="00BB4F31"/>
    <w:rsid w:val="00BC2C93"/>
    <w:rsid w:val="00BE4895"/>
    <w:rsid w:val="00BF7DE2"/>
    <w:rsid w:val="00C05D50"/>
    <w:rsid w:val="00C07FBC"/>
    <w:rsid w:val="00C26E0C"/>
    <w:rsid w:val="00C467C0"/>
    <w:rsid w:val="00C643E3"/>
    <w:rsid w:val="00C867DB"/>
    <w:rsid w:val="00C923B2"/>
    <w:rsid w:val="00CA2AB6"/>
    <w:rsid w:val="00CA4080"/>
    <w:rsid w:val="00CC27F8"/>
    <w:rsid w:val="00CC5340"/>
    <w:rsid w:val="00CC7AAF"/>
    <w:rsid w:val="00CD168D"/>
    <w:rsid w:val="00CD59A2"/>
    <w:rsid w:val="00CF05E6"/>
    <w:rsid w:val="00D168FE"/>
    <w:rsid w:val="00D21E41"/>
    <w:rsid w:val="00D24853"/>
    <w:rsid w:val="00D406FA"/>
    <w:rsid w:val="00D41A46"/>
    <w:rsid w:val="00D6133D"/>
    <w:rsid w:val="00D65823"/>
    <w:rsid w:val="00D83BBD"/>
    <w:rsid w:val="00D94C4D"/>
    <w:rsid w:val="00DA264E"/>
    <w:rsid w:val="00DA2FE4"/>
    <w:rsid w:val="00DB4FFD"/>
    <w:rsid w:val="00DC09F0"/>
    <w:rsid w:val="00DD1E38"/>
    <w:rsid w:val="00DE01B3"/>
    <w:rsid w:val="00DE332B"/>
    <w:rsid w:val="00DE4193"/>
    <w:rsid w:val="00DF0EF0"/>
    <w:rsid w:val="00DF2B1F"/>
    <w:rsid w:val="00DF43C7"/>
    <w:rsid w:val="00E01BE9"/>
    <w:rsid w:val="00E02D70"/>
    <w:rsid w:val="00E04CAE"/>
    <w:rsid w:val="00E12A14"/>
    <w:rsid w:val="00E13D98"/>
    <w:rsid w:val="00E1760A"/>
    <w:rsid w:val="00E256B7"/>
    <w:rsid w:val="00E51421"/>
    <w:rsid w:val="00E57B86"/>
    <w:rsid w:val="00E66652"/>
    <w:rsid w:val="00E67795"/>
    <w:rsid w:val="00E95425"/>
    <w:rsid w:val="00EB21B8"/>
    <w:rsid w:val="00EC5630"/>
    <w:rsid w:val="00EC795B"/>
    <w:rsid w:val="00ED5AB8"/>
    <w:rsid w:val="00F0542E"/>
    <w:rsid w:val="00F125AA"/>
    <w:rsid w:val="00F12F4C"/>
    <w:rsid w:val="00F20379"/>
    <w:rsid w:val="00F2111B"/>
    <w:rsid w:val="00F26AD0"/>
    <w:rsid w:val="00F276A8"/>
    <w:rsid w:val="00F42434"/>
    <w:rsid w:val="00F50674"/>
    <w:rsid w:val="00F5268A"/>
    <w:rsid w:val="00F62C7E"/>
    <w:rsid w:val="00F62FCD"/>
    <w:rsid w:val="00F63217"/>
    <w:rsid w:val="00F73F8D"/>
    <w:rsid w:val="00F74697"/>
    <w:rsid w:val="00F80AA5"/>
    <w:rsid w:val="00F81829"/>
    <w:rsid w:val="00F83F8F"/>
    <w:rsid w:val="00F904E6"/>
    <w:rsid w:val="00FB7898"/>
    <w:rsid w:val="00FC58A2"/>
    <w:rsid w:val="00FE17CB"/>
    <w:rsid w:val="00FF1FC3"/>
    <w:rsid w:val="00FF51AD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8F45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4E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804E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804E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804E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804E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804E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804E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1804E4"/>
    <w:pPr>
      <w:numPr>
        <w:numId w:val="2"/>
      </w:numPr>
      <w:spacing w:after="60"/>
    </w:pPr>
  </w:style>
  <w:style w:type="paragraph" w:styleId="BodyText">
    <w:name w:val="Body Text"/>
    <w:basedOn w:val="Normal"/>
    <w:rsid w:val="001804E4"/>
    <w:pPr>
      <w:spacing w:after="220" w:line="240" w:lineRule="atLeast"/>
    </w:pPr>
  </w:style>
  <w:style w:type="paragraph" w:customStyle="1" w:styleId="Address1">
    <w:name w:val="Address 1"/>
    <w:basedOn w:val="Normal"/>
    <w:rsid w:val="001804E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1804E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1804E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1804E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1804E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1804E4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1804E4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1804E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1804E4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1804E4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rsid w:val="001804E4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1804E4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1804E4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1804E4"/>
    <w:pPr>
      <w:keepNext/>
    </w:pPr>
  </w:style>
  <w:style w:type="paragraph" w:customStyle="1" w:styleId="CityState">
    <w:name w:val="City/State"/>
    <w:basedOn w:val="BodyText"/>
    <w:next w:val="BodyText"/>
    <w:rsid w:val="001804E4"/>
    <w:pPr>
      <w:keepNext/>
    </w:pPr>
  </w:style>
  <w:style w:type="character" w:customStyle="1" w:styleId="Lead-inEmphasis">
    <w:name w:val="Lead-in Emphasis"/>
    <w:rsid w:val="001804E4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link w:val="HeaderChar"/>
    <w:uiPriority w:val="99"/>
    <w:rsid w:val="001804E4"/>
  </w:style>
  <w:style w:type="paragraph" w:styleId="Footer">
    <w:name w:val="footer"/>
    <w:basedOn w:val="HeaderBase"/>
    <w:rsid w:val="001804E4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1804E4"/>
    <w:rPr>
      <w:i/>
      <w:caps w:val="0"/>
      <w:spacing w:val="10"/>
      <w:sz w:val="24"/>
    </w:rPr>
  </w:style>
  <w:style w:type="character" w:styleId="PageNumber">
    <w:name w:val="page number"/>
    <w:rsid w:val="001804E4"/>
    <w:rPr>
      <w:sz w:val="24"/>
    </w:rPr>
  </w:style>
  <w:style w:type="character" w:styleId="Emphasis">
    <w:name w:val="Emphasis"/>
    <w:qFormat/>
    <w:rsid w:val="001804E4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804E4"/>
    <w:pPr>
      <w:ind w:left="720"/>
    </w:pPr>
  </w:style>
  <w:style w:type="character" w:customStyle="1" w:styleId="Job">
    <w:name w:val="Job"/>
    <w:basedOn w:val="DefaultParagraphFont"/>
    <w:rsid w:val="001804E4"/>
  </w:style>
  <w:style w:type="paragraph" w:customStyle="1" w:styleId="PersonalData">
    <w:name w:val="Personal Data"/>
    <w:basedOn w:val="BodyText"/>
    <w:rsid w:val="001804E4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1804E4"/>
    <w:pPr>
      <w:spacing w:before="60"/>
    </w:pPr>
  </w:style>
  <w:style w:type="paragraph" w:customStyle="1" w:styleId="NoTitle">
    <w:name w:val="No Title"/>
    <w:basedOn w:val="SectionTitle"/>
    <w:rsid w:val="001804E4"/>
    <w:pPr>
      <w:pBdr>
        <w:bottom w:val="none" w:sz="0" w:space="0" w:color="auto"/>
      </w:pBdr>
    </w:pPr>
  </w:style>
  <w:style w:type="character" w:styleId="Hyperlink">
    <w:name w:val="Hyperlink"/>
    <w:rsid w:val="00BB12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7596"/>
    <w:pPr>
      <w:bidi/>
      <w:spacing w:after="200" w:line="276" w:lineRule="auto"/>
      <w:ind w:left="720"/>
      <w:contextualSpacing/>
      <w:jc w:val="left"/>
    </w:pPr>
    <w:rPr>
      <w:rFonts w:ascii="Calibri" w:eastAsia="Calibri" w:hAnsi="Calibri" w:cs="Arial"/>
      <w:szCs w:val="22"/>
    </w:rPr>
  </w:style>
  <w:style w:type="character" w:customStyle="1" w:styleId="HeaderChar">
    <w:name w:val="Header Char"/>
    <w:link w:val="Header"/>
    <w:uiPriority w:val="99"/>
    <w:rsid w:val="003D5D82"/>
    <w:rPr>
      <w:rFonts w:ascii="Garamond" w:hAnsi="Garamond"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ooy_1989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Resume Wizard</vt:lpstr>
      <vt:lpstr>Resume Wizard</vt:lpstr>
    </vt:vector>
  </TitlesOfParts>
  <LinksUpToDate>false</LinksUpToDate>
  <CharactersWithSpaces>4887</CharactersWithSpaces>
  <SharedDoc>false</SharedDoc>
  <HLinks>
    <vt:vector size="6" baseType="variant">
      <vt:variant>
        <vt:i4>4390995</vt:i4>
      </vt:variant>
      <vt:variant>
        <vt:i4>0</vt:i4>
      </vt:variant>
      <vt:variant>
        <vt:i4>0</vt:i4>
      </vt:variant>
      <vt:variant>
        <vt:i4>5</vt:i4>
      </vt:variant>
      <vt:variant>
        <vt:lpwstr>mailto:Aloooy_1989@hotmail.com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dcterms:created xsi:type="dcterms:W3CDTF">2020-12-13T18:17:00Z</dcterms:created>
  <dcterms:modified xsi:type="dcterms:W3CDTF">2021-09-19T06:39:00Z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